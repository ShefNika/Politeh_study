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03294" w14:textId="77777777" w:rsidR="00F51842" w:rsidRPr="004A5CE7" w:rsidRDefault="00F51842" w:rsidP="00F51842">
      <w:pPr>
        <w:widowControl w:val="0"/>
        <w:suppressAutoHyphens/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bookmarkStart w:id="0" w:name="_Hlk124275808"/>
      <w:r w:rsidRPr="004A5CE7">
        <w:rPr>
          <w:rFonts w:eastAsia="Times New Roman" w:cs="Times New Roman"/>
          <w:color w:val="000000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7C415724" w14:textId="77777777" w:rsidR="00F51842" w:rsidRPr="004A5CE7" w:rsidRDefault="00F51842" w:rsidP="00F51842">
      <w:pPr>
        <w:widowControl w:val="0"/>
        <w:suppressAutoHyphens/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4A5CE7">
        <w:rPr>
          <w:rFonts w:eastAsia="Times New Roman" w:cs="Times New Roman"/>
          <w:color w:val="000000"/>
          <w:szCs w:val="28"/>
          <w:lang w:val="ru-RU" w:eastAsia="ru-RU"/>
        </w:rPr>
        <w:t>Санкт-Петербургский политехнический университет Петра Великого</w:t>
      </w:r>
    </w:p>
    <w:p w14:paraId="71B8F82F" w14:textId="77777777" w:rsidR="00F51842" w:rsidRDefault="00F51842" w:rsidP="00F51842">
      <w:pPr>
        <w:widowControl w:val="0"/>
        <w:suppressAutoHyphens/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686960">
        <w:rPr>
          <w:rFonts w:eastAsia="Times New Roman" w:cs="Times New Roman"/>
          <w:color w:val="000000"/>
          <w:szCs w:val="28"/>
          <w:lang w:val="ru-RU" w:eastAsia="ru-RU"/>
        </w:rPr>
        <w:t>Институт компьютерных наук и кибербезопасности</w:t>
      </w:r>
    </w:p>
    <w:p w14:paraId="601629DE" w14:textId="77777777" w:rsidR="00F51842" w:rsidRPr="004A5CE7" w:rsidRDefault="00F51842" w:rsidP="00F51842">
      <w:pPr>
        <w:widowControl w:val="0"/>
        <w:suppressAutoHyphens/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Высшая школа</w:t>
      </w:r>
      <w:r w:rsidRPr="004A5CE7">
        <w:rPr>
          <w:rFonts w:eastAsia="Times New Roman" w:cs="Times New Roman"/>
          <w:color w:val="000000"/>
          <w:szCs w:val="28"/>
          <w:lang w:val="ru-RU" w:eastAsia="ru-RU"/>
        </w:rPr>
        <w:t xml:space="preserve"> кибербезопасности </w:t>
      </w:r>
    </w:p>
    <w:p w14:paraId="4D512129" w14:textId="77777777" w:rsidR="00F51842" w:rsidRPr="004A5CE7" w:rsidRDefault="00F51842" w:rsidP="00F51842">
      <w:pPr>
        <w:widowControl w:val="0"/>
        <w:suppressAutoHyphens/>
        <w:jc w:val="right"/>
        <w:rPr>
          <w:rFonts w:eastAsia="Times New Roman" w:cs="Times New Roman"/>
          <w:color w:val="000000"/>
          <w:szCs w:val="28"/>
          <w:lang w:val="ru-RU" w:eastAsia="ru-RU"/>
        </w:rPr>
      </w:pPr>
    </w:p>
    <w:p w14:paraId="5B9F0C90" w14:textId="5A2227EB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  <w:r w:rsidRPr="004A5CE7">
        <w:rPr>
          <w:rFonts w:eastAsia="Times New Roman" w:cs="Times New Roman"/>
          <w:color w:val="000000"/>
          <w:szCs w:val="28"/>
          <w:lang w:val="ru-RU" w:eastAsia="ru-RU"/>
        </w:rPr>
        <w:tab/>
      </w:r>
    </w:p>
    <w:p w14:paraId="36390C6C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68DD5878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30C91D6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2B9C16C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D5DF528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5952CDA9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5D6D8A62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3D8B1ADD" w14:textId="77777777" w:rsidR="00F51842" w:rsidRDefault="00F51842" w:rsidP="00F51842">
      <w:pPr>
        <w:widowControl w:val="0"/>
        <w:tabs>
          <w:tab w:val="left" w:pos="5812"/>
        </w:tabs>
        <w:suppressAutoHyphens/>
        <w:spacing w:line="276" w:lineRule="auto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FB1D0F7" w14:textId="77777777" w:rsidR="00F51842" w:rsidRPr="004A5CE7" w:rsidRDefault="00F51842" w:rsidP="00F51842">
      <w:pPr>
        <w:widowControl w:val="0"/>
        <w:suppressAutoHyphens/>
        <w:jc w:val="right"/>
        <w:rPr>
          <w:rFonts w:eastAsia="Times New Roman" w:cs="Times New Roman"/>
          <w:color w:val="000000"/>
          <w:szCs w:val="28"/>
          <w:lang w:val="ru-RU" w:eastAsia="ru-RU"/>
        </w:rPr>
      </w:pPr>
    </w:p>
    <w:p w14:paraId="63AAA012" w14:textId="499BB5B7" w:rsidR="00F51842" w:rsidRPr="00846F79" w:rsidRDefault="00F51842" w:rsidP="00F51842">
      <w:pPr>
        <w:widowControl w:val="0"/>
        <w:suppressAutoHyphens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lang w:val="ru-RU" w:eastAsia="ru-RU"/>
        </w:rPr>
      </w:pPr>
      <w:r w:rsidRPr="00F51842">
        <w:rPr>
          <w:rFonts w:eastAsia="Times New Roman" w:cs="Times New Roman"/>
          <w:b/>
          <w:color w:val="000000"/>
          <w:sz w:val="32"/>
          <w:szCs w:val="32"/>
          <w:lang w:val="ru-RU" w:eastAsia="ru-RU"/>
        </w:rPr>
        <w:t>ЛАБОРАТОРНАЯ РАБОТА</w:t>
      </w:r>
      <w:r w:rsidR="00846F79" w:rsidRPr="00846F79">
        <w:rPr>
          <w:rFonts w:eastAsia="Times New Roman" w:cs="Times New Roman"/>
          <w:b/>
          <w:color w:val="000000"/>
          <w:sz w:val="32"/>
          <w:szCs w:val="32"/>
          <w:lang w:val="ru-RU" w:eastAsia="ru-RU"/>
        </w:rPr>
        <w:t xml:space="preserve"> </w:t>
      </w:r>
      <w:r w:rsidR="00846F79">
        <w:rPr>
          <w:rFonts w:eastAsia="Times New Roman" w:cs="Times New Roman"/>
          <w:b/>
          <w:color w:val="000000"/>
          <w:sz w:val="32"/>
          <w:szCs w:val="32"/>
          <w:lang w:val="ru-RU" w:eastAsia="ru-RU"/>
        </w:rPr>
        <w:t>№</w:t>
      </w:r>
      <w:r w:rsidR="002561EF">
        <w:rPr>
          <w:rFonts w:eastAsia="Times New Roman" w:cs="Times New Roman"/>
          <w:b/>
          <w:color w:val="000000"/>
          <w:sz w:val="32"/>
          <w:szCs w:val="32"/>
          <w:lang w:val="ru-RU" w:eastAsia="ru-RU"/>
        </w:rPr>
        <w:t>4</w:t>
      </w:r>
    </w:p>
    <w:p w14:paraId="400F8ACB" w14:textId="5774C508" w:rsidR="00F51842" w:rsidRPr="00F51842" w:rsidRDefault="002561EF" w:rsidP="00F51842">
      <w:pPr>
        <w:suppressAutoHyphens/>
        <w:spacing w:line="276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val="ru-RU" w:eastAsia="ru-RU"/>
        </w:rPr>
      </w:pPr>
      <w:r w:rsidRPr="002561EF">
        <w:rPr>
          <w:rFonts w:cs="Times New Roman"/>
          <w:b/>
          <w:bCs/>
          <w:szCs w:val="28"/>
          <w:lang w:val="ru-RU"/>
        </w:rPr>
        <w:t xml:space="preserve">Реализация </w:t>
      </w:r>
      <w:r>
        <w:rPr>
          <w:rFonts w:cs="Times New Roman"/>
          <w:b/>
          <w:bCs/>
          <w:szCs w:val="28"/>
        </w:rPr>
        <w:t>Telegram</w:t>
      </w:r>
      <w:r w:rsidRPr="002561EF">
        <w:rPr>
          <w:rFonts w:cs="Times New Roman"/>
          <w:b/>
          <w:bCs/>
          <w:szCs w:val="28"/>
          <w:lang w:val="ru-RU"/>
        </w:rPr>
        <w:t xml:space="preserve">-бота на языке программирования </w:t>
      </w:r>
      <w:r>
        <w:rPr>
          <w:rFonts w:cs="Times New Roman"/>
          <w:b/>
          <w:bCs/>
          <w:szCs w:val="28"/>
        </w:rPr>
        <w:t>Python</w:t>
      </w:r>
    </w:p>
    <w:p w14:paraId="17A2989B" w14:textId="77777777" w:rsidR="00F51842" w:rsidRDefault="00F51842" w:rsidP="00F51842">
      <w:pPr>
        <w:suppressAutoHyphens/>
        <w:spacing w:line="276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Cs w:val="28"/>
          <w:lang w:val="ru-RU" w:eastAsia="ru-RU"/>
        </w:rPr>
        <w:t xml:space="preserve">по дисциплине </w:t>
      </w:r>
    </w:p>
    <w:p w14:paraId="4F32F902" w14:textId="583DB145" w:rsidR="00F51842" w:rsidRPr="00F51842" w:rsidRDefault="00F51842" w:rsidP="00F51842">
      <w:pPr>
        <w:suppressAutoHyphens/>
        <w:spacing w:line="276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Cs w:val="28"/>
          <w:lang w:val="ru-RU" w:eastAsia="ru-RU"/>
        </w:rPr>
        <w:t>«</w:t>
      </w:r>
      <w:r w:rsidR="002561EF">
        <w:rPr>
          <w:rFonts w:eastAsia="Times New Roman" w:cs="Times New Roman"/>
          <w:bCs/>
          <w:color w:val="000000"/>
          <w:szCs w:val="28"/>
          <w:lang w:val="ru-RU" w:eastAsia="ru-RU"/>
        </w:rPr>
        <w:t>Цифровая культура</w:t>
      </w:r>
      <w:r>
        <w:rPr>
          <w:rFonts w:eastAsia="Times New Roman" w:cs="Times New Roman"/>
          <w:bCs/>
          <w:color w:val="000000"/>
          <w:szCs w:val="28"/>
          <w:lang w:val="ru-RU" w:eastAsia="ru-RU"/>
        </w:rPr>
        <w:t>»</w:t>
      </w:r>
    </w:p>
    <w:p w14:paraId="3290D7CD" w14:textId="77777777" w:rsidR="00F51842" w:rsidRPr="004A5CE7" w:rsidRDefault="00F51842" w:rsidP="00F51842">
      <w:pPr>
        <w:widowControl w:val="0"/>
        <w:suppressAutoHyphens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378E5E3A" w14:textId="77777777" w:rsidR="00F51842" w:rsidRDefault="00F51842" w:rsidP="00F51842">
      <w:pPr>
        <w:widowControl w:val="0"/>
        <w:suppressAutoHyphens/>
        <w:ind w:firstLine="0"/>
        <w:rPr>
          <w:rFonts w:eastAsia="Times New Roman" w:cs="Times New Roman"/>
          <w:color w:val="000000"/>
          <w:szCs w:val="28"/>
          <w:highlight w:val="yellow"/>
          <w:lang w:val="ru-RU" w:eastAsia="ru-RU"/>
        </w:rPr>
      </w:pPr>
    </w:p>
    <w:p w14:paraId="6DE1594F" w14:textId="77777777" w:rsidR="00F51842" w:rsidRPr="00342E6B" w:rsidRDefault="00F51842" w:rsidP="00F51842">
      <w:pPr>
        <w:widowControl w:val="0"/>
        <w:suppressAutoHyphens/>
        <w:ind w:firstLine="0"/>
        <w:rPr>
          <w:rFonts w:eastAsia="Times New Roman" w:cs="Times New Roman"/>
          <w:color w:val="000000"/>
          <w:szCs w:val="28"/>
          <w:highlight w:val="yellow"/>
          <w:lang w:val="ru-RU" w:eastAsia="ru-RU"/>
        </w:rPr>
      </w:pPr>
    </w:p>
    <w:p w14:paraId="6BC1A093" w14:textId="51C697E8" w:rsidR="00F51842" w:rsidRPr="00F51842" w:rsidRDefault="00F51842" w:rsidP="00F51842">
      <w:pPr>
        <w:widowControl w:val="0"/>
        <w:suppressAutoHyphens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  <w:r w:rsidRPr="00F51842">
        <w:rPr>
          <w:rFonts w:eastAsia="Times New Roman" w:cs="Times New Roman"/>
          <w:color w:val="000000"/>
          <w:szCs w:val="28"/>
          <w:lang w:val="ru-RU" w:eastAsia="ru-RU"/>
        </w:rPr>
        <w:t>Выполнил</w:t>
      </w:r>
      <w:r w:rsidR="002561EF">
        <w:rPr>
          <w:rFonts w:eastAsia="Times New Roman" w:cs="Times New Roman"/>
          <w:color w:val="000000"/>
          <w:szCs w:val="28"/>
          <w:lang w:val="ru-RU" w:eastAsia="ru-RU"/>
        </w:rPr>
        <w:t>и</w:t>
      </w:r>
    </w:p>
    <w:p w14:paraId="7E3A0882" w14:textId="45C10F13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  <w:r w:rsidRPr="00F51842">
        <w:rPr>
          <w:rFonts w:eastAsia="Times New Roman" w:cs="Times New Roman"/>
          <w:color w:val="000000"/>
          <w:szCs w:val="28"/>
          <w:lang w:val="ru-RU" w:eastAsia="ru-RU"/>
        </w:rPr>
        <w:t>студент</w:t>
      </w:r>
      <w:r w:rsidR="002561EF">
        <w:rPr>
          <w:rFonts w:eastAsia="Times New Roman" w:cs="Times New Roman"/>
          <w:color w:val="000000"/>
          <w:szCs w:val="28"/>
          <w:lang w:val="ru-RU" w:eastAsia="ru-RU"/>
        </w:rPr>
        <w:t>ы</w:t>
      </w:r>
      <w:r w:rsidRPr="00F51842">
        <w:rPr>
          <w:rFonts w:eastAsia="Times New Roman" w:cs="Times New Roman"/>
          <w:color w:val="000000"/>
          <w:szCs w:val="28"/>
          <w:lang w:val="ru-RU" w:eastAsia="ru-RU"/>
        </w:rPr>
        <w:t xml:space="preserve"> гр. </w:t>
      </w:r>
      <w:r w:rsidR="002561EF">
        <w:rPr>
          <w:rFonts w:eastAsia="Times New Roman" w:cs="Times New Roman"/>
          <w:color w:val="000000"/>
          <w:szCs w:val="28"/>
          <w:lang w:val="ru-RU" w:eastAsia="ru-RU"/>
        </w:rPr>
        <w:t>5131001/30003</w:t>
      </w:r>
      <w:r w:rsidRPr="00F51842">
        <w:rPr>
          <w:rFonts w:eastAsia="Times New Roman" w:cs="Times New Roman"/>
          <w:color w:val="000000"/>
          <w:szCs w:val="28"/>
          <w:lang w:val="ru-RU" w:eastAsia="ru-RU"/>
        </w:rPr>
        <w:tab/>
      </w:r>
      <w:r w:rsidRPr="00F51842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2561EF">
        <w:rPr>
          <w:rFonts w:eastAsia="Times New Roman" w:cs="Times New Roman"/>
          <w:color w:val="000000"/>
          <w:szCs w:val="28"/>
          <w:lang w:val="ru-RU" w:eastAsia="ru-RU"/>
        </w:rPr>
        <w:t>Н.Е. Шевчук</w:t>
      </w:r>
    </w:p>
    <w:p w14:paraId="1A6C2A51" w14:textId="4376434A" w:rsidR="002561EF" w:rsidRPr="00F51842" w:rsidRDefault="002561EF" w:rsidP="00F51842">
      <w:pPr>
        <w:widowControl w:val="0"/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                                                                                                  М.А. Мальцев</w:t>
      </w:r>
    </w:p>
    <w:p w14:paraId="13654CA7" w14:textId="646FF6FD" w:rsidR="00F51842" w:rsidRPr="00F51842" w:rsidRDefault="00F51842" w:rsidP="00F51842">
      <w:pPr>
        <w:widowControl w:val="0"/>
        <w:suppressAutoHyphens/>
        <w:spacing w:before="240"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  <w:r w:rsidRPr="00F51842">
        <w:rPr>
          <w:rFonts w:eastAsia="Times New Roman" w:cs="Times New Roman"/>
          <w:color w:val="000000"/>
          <w:szCs w:val="28"/>
          <w:lang w:val="ru-RU" w:eastAsia="ru-RU"/>
        </w:rPr>
        <w:t>Руководитель</w:t>
      </w:r>
    </w:p>
    <w:p w14:paraId="4C4EF55A" w14:textId="7B84AD2A" w:rsidR="00F51842" w:rsidRP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  <w:r w:rsidRPr="00F51842">
        <w:rPr>
          <w:rFonts w:eastAsia="Times New Roman" w:cs="Times New Roman"/>
          <w:color w:val="000000"/>
          <w:szCs w:val="28"/>
          <w:lang w:val="ru-RU" w:eastAsia="ru-RU"/>
        </w:rPr>
        <w:t>ассистент ВШК ИКНК</w:t>
      </w:r>
      <w:r w:rsidRPr="00F51842">
        <w:rPr>
          <w:rFonts w:eastAsia="Times New Roman" w:cs="Times New Roman"/>
          <w:color w:val="000000"/>
          <w:szCs w:val="28"/>
          <w:lang w:val="ru-RU" w:eastAsia="ru-RU"/>
        </w:rPr>
        <w:tab/>
      </w:r>
      <w:r w:rsidRPr="00F51842">
        <w:rPr>
          <w:rFonts w:eastAsia="Times New Roman" w:cs="Times New Roman"/>
          <w:color w:val="000000"/>
          <w:szCs w:val="28"/>
          <w:lang w:val="ru-RU" w:eastAsia="ru-RU"/>
        </w:rPr>
        <w:tab/>
      </w:r>
      <w:r w:rsidR="002561EF">
        <w:rPr>
          <w:rFonts w:eastAsia="Times New Roman" w:cs="Times New Roman"/>
          <w:color w:val="000000"/>
          <w:szCs w:val="28"/>
          <w:lang w:val="ru-RU" w:eastAsia="ru-RU"/>
        </w:rPr>
        <w:t>М.С. Иванов</w:t>
      </w:r>
    </w:p>
    <w:p w14:paraId="6867AEF5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41A059B5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3795EAC1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228E527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6E7117BA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2D2C134A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740DAF3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6CAFE6FC" w14:textId="77777777" w:rsidR="00F51842" w:rsidRDefault="00F51842" w:rsidP="00F51842">
      <w:pPr>
        <w:widowControl w:val="0"/>
        <w:tabs>
          <w:tab w:val="left" w:pos="3960"/>
          <w:tab w:val="left" w:pos="6840"/>
        </w:tabs>
        <w:suppressAutoHyphens/>
        <w:spacing w:line="276" w:lineRule="auto"/>
        <w:ind w:firstLine="0"/>
        <w:jc w:val="left"/>
        <w:rPr>
          <w:rFonts w:eastAsia="Times New Roman" w:cs="Times New Roman"/>
          <w:color w:val="000000"/>
          <w:szCs w:val="28"/>
          <w:lang w:val="ru-RU" w:eastAsia="ru-RU"/>
        </w:rPr>
      </w:pPr>
    </w:p>
    <w:p w14:paraId="719809FF" w14:textId="4C28A506" w:rsidR="00523174" w:rsidRDefault="00F51842" w:rsidP="00F51842">
      <w:pPr>
        <w:widowControl w:val="0"/>
        <w:suppressAutoHyphens/>
        <w:spacing w:before="120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 w:rsidRPr="004A5CE7">
        <w:rPr>
          <w:rFonts w:eastAsia="Times New Roman" w:cs="Times New Roman"/>
          <w:color w:val="000000"/>
          <w:szCs w:val="28"/>
          <w:lang w:val="ru-RU" w:eastAsia="ru-RU"/>
        </w:rPr>
        <w:t>Санкт-Петербург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376C9F">
        <w:rPr>
          <w:lang w:val="ru-RU"/>
        </w:rPr>
        <w:t>–</w:t>
      </w:r>
      <w:r>
        <w:rPr>
          <w:lang w:val="ru-RU"/>
        </w:rPr>
        <w:t xml:space="preserve"> </w:t>
      </w:r>
      <w:r w:rsidRPr="004A5CE7">
        <w:rPr>
          <w:rFonts w:eastAsia="Times New Roman" w:cs="Times New Roman"/>
          <w:color w:val="000000"/>
          <w:szCs w:val="28"/>
          <w:lang w:val="ru-RU" w:eastAsia="ru-RU"/>
        </w:rPr>
        <w:t>202</w:t>
      </w:r>
      <w:r w:rsidRPr="002E233F">
        <w:rPr>
          <w:rFonts w:eastAsia="Times New Roman" w:cs="Times New Roman"/>
          <w:color w:val="000000"/>
          <w:szCs w:val="28"/>
          <w:lang w:val="ru-RU" w:eastAsia="ru-RU"/>
        </w:rPr>
        <w:t>5</w:t>
      </w:r>
      <w:bookmarkEnd w:id="0"/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en-US" w:eastAsia="en-US"/>
        </w:rPr>
        <w:id w:val="1599593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74A628" w14:textId="00765A69" w:rsidR="00C41F35" w:rsidRPr="00C41F35" w:rsidRDefault="00C41F35" w:rsidP="00C41F35">
          <w:pPr>
            <w:pStyle w:val="aff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41F3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0EF7875" w14:textId="3A7F9DC5" w:rsidR="00BF5F07" w:rsidRDefault="00C41F3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47752" w:history="1">
            <w:r w:rsidR="00BF5F07" w:rsidRPr="00551D2A">
              <w:rPr>
                <w:rStyle w:val="aff3"/>
              </w:rPr>
              <w:t>1</w:t>
            </w:r>
            <w:r w:rsidR="00BF5F07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BF5F07" w:rsidRPr="00551D2A">
              <w:rPr>
                <w:rStyle w:val="aff3"/>
              </w:rPr>
              <w:t>Цель</w:t>
            </w:r>
            <w:r w:rsidR="00BF5F07">
              <w:rPr>
                <w:webHidden/>
              </w:rPr>
              <w:tab/>
            </w:r>
            <w:r w:rsidR="00BF5F07">
              <w:rPr>
                <w:webHidden/>
              </w:rPr>
              <w:fldChar w:fldCharType="begin"/>
            </w:r>
            <w:r w:rsidR="00BF5F07">
              <w:rPr>
                <w:webHidden/>
              </w:rPr>
              <w:instrText xml:space="preserve"> PAGEREF _Toc198047752 \h </w:instrText>
            </w:r>
            <w:r w:rsidR="00BF5F07">
              <w:rPr>
                <w:webHidden/>
              </w:rPr>
            </w:r>
            <w:r w:rsidR="00BF5F07">
              <w:rPr>
                <w:webHidden/>
              </w:rPr>
              <w:fldChar w:fldCharType="separate"/>
            </w:r>
            <w:r w:rsidR="00BF5F07">
              <w:rPr>
                <w:webHidden/>
              </w:rPr>
              <w:t>3</w:t>
            </w:r>
            <w:r w:rsidR="00BF5F07">
              <w:rPr>
                <w:webHidden/>
              </w:rPr>
              <w:fldChar w:fldCharType="end"/>
            </w:r>
          </w:hyperlink>
        </w:p>
        <w:p w14:paraId="4DECE80F" w14:textId="4569C3D6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53" w:history="1">
            <w:r w:rsidRPr="00551D2A">
              <w:rPr>
                <w:rStyle w:val="aff3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551D2A">
              <w:rPr>
                <w:rStyle w:val="aff3"/>
              </w:rPr>
              <w:t>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8F7333" w14:textId="0F9651F2" w:rsidR="00BF5F07" w:rsidRDefault="00BF5F0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54" w:history="1">
            <w:r w:rsidRPr="00551D2A">
              <w:rPr>
                <w:rStyle w:val="aff3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Усовершенствование </w:t>
            </w:r>
            <w:r w:rsidRPr="00551D2A">
              <w:rPr>
                <w:rStyle w:val="aff3"/>
                <w:noProof/>
                <w:lang w:val="en-US"/>
              </w:rPr>
              <w:t>Telegram-</w:t>
            </w:r>
            <w:r w:rsidRPr="00551D2A">
              <w:rPr>
                <w:rStyle w:val="aff3"/>
                <w:noProof/>
              </w:rPr>
              <w:t>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26A5" w14:textId="2663533A" w:rsidR="00BF5F07" w:rsidRDefault="00BF5F0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55" w:history="1">
            <w:r w:rsidRPr="00551D2A">
              <w:rPr>
                <w:rStyle w:val="aff3"/>
                <w:noProof/>
                <w:lang w:val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Перенос на </w:t>
            </w:r>
            <w:r w:rsidRPr="00551D2A">
              <w:rPr>
                <w:rStyle w:val="aff3"/>
                <w:noProof/>
                <w:lang w:val="en-US"/>
              </w:rPr>
              <w:t>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6DD8" w14:textId="4ABE0F1C" w:rsidR="00BF5F07" w:rsidRDefault="00BF5F0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56" w:history="1">
            <w:r w:rsidRPr="00551D2A">
              <w:rPr>
                <w:rStyle w:val="aff3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D281" w14:textId="37EB731D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57" w:history="1">
            <w:r w:rsidRPr="00551D2A">
              <w:rPr>
                <w:rStyle w:val="aff3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551D2A">
              <w:rPr>
                <w:rStyle w:val="aff3"/>
              </w:rPr>
              <w:t>Ход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F0934E" w14:textId="51091BA4" w:rsidR="00BF5F07" w:rsidRDefault="00BF5F0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58" w:history="1">
            <w:r w:rsidRPr="00551D2A">
              <w:rPr>
                <w:rStyle w:val="aff3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Усовершенствование </w:t>
            </w:r>
            <w:r w:rsidRPr="00551D2A">
              <w:rPr>
                <w:rStyle w:val="aff3"/>
                <w:noProof/>
                <w:lang w:val="en-US"/>
              </w:rPr>
              <w:t>Telegram</w:t>
            </w:r>
            <w:r w:rsidRPr="00551D2A">
              <w:rPr>
                <w:rStyle w:val="aff3"/>
                <w:noProof/>
              </w:rPr>
              <w:t>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D54E" w14:textId="436C25F2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59" w:history="1">
            <w:r w:rsidRPr="00551D2A">
              <w:rPr>
                <w:rStyle w:val="aff3"/>
                <w:noProof/>
              </w:rPr>
              <w:t>3.1.1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Недостатки текущей реализации хранения пользовательских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CD22" w14:textId="394D43B4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0" w:history="1">
            <w:r w:rsidRPr="00551D2A">
              <w:rPr>
                <w:rStyle w:val="aff3"/>
                <w:noProof/>
              </w:rPr>
              <w:t>3.1.2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Усовершенствование метода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42E1" w14:textId="22F9DE1F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1" w:history="1">
            <w:r w:rsidRPr="00551D2A">
              <w:rPr>
                <w:rStyle w:val="aff3"/>
                <w:noProof/>
              </w:rPr>
              <w:t>3.1.3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Добавление роли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8E0C" w14:textId="7158C0A9" w:rsidR="00BF5F07" w:rsidRDefault="00BF5F0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2" w:history="1">
            <w:r w:rsidRPr="00551D2A">
              <w:rPr>
                <w:rStyle w:val="aff3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Перенос на </w:t>
            </w:r>
            <w:r w:rsidRPr="00551D2A">
              <w:rPr>
                <w:rStyle w:val="aff3"/>
                <w:noProof/>
                <w:lang w:val="en-US"/>
              </w:rPr>
              <w:t>webhook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5A2D" w14:textId="7694A072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3" w:history="1">
            <w:r w:rsidRPr="00551D2A">
              <w:rPr>
                <w:rStyle w:val="aff3"/>
                <w:noProof/>
              </w:rPr>
              <w:t>3.2.1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Изучение функционала </w:t>
            </w:r>
            <w:r w:rsidRPr="00551D2A">
              <w:rPr>
                <w:rStyle w:val="aff3"/>
                <w:noProof/>
                <w:lang w:val="en-US"/>
              </w:rPr>
              <w:t>webhook</w:t>
            </w:r>
            <w:r w:rsidRPr="00551D2A">
              <w:rPr>
                <w:rStyle w:val="aff3"/>
                <w:noProof/>
              </w:rPr>
              <w:t xml:space="preserve"> из </w:t>
            </w:r>
            <w:r w:rsidRPr="00551D2A">
              <w:rPr>
                <w:rStyle w:val="aff3"/>
                <w:noProof/>
                <w:lang w:val="en-US"/>
              </w:rPr>
              <w:t>telegram</w:t>
            </w:r>
            <w:r w:rsidRPr="00551D2A">
              <w:rPr>
                <w:rStyle w:val="aff3"/>
                <w:noProof/>
              </w:rPr>
              <w:t xml:space="preserve"> </w:t>
            </w:r>
            <w:r w:rsidRPr="00551D2A">
              <w:rPr>
                <w:rStyle w:val="aff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0E78" w14:textId="597AE6EF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4" w:history="1">
            <w:r w:rsidRPr="00551D2A">
              <w:rPr>
                <w:rStyle w:val="aff3"/>
                <w:noProof/>
                <w:lang w:val="en-US"/>
              </w:rPr>
              <w:t>3.2.2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Сервис</w:t>
            </w:r>
            <w:r w:rsidRPr="00551D2A">
              <w:rPr>
                <w:rStyle w:val="aff3"/>
                <w:noProof/>
                <w:lang w:val="en-US"/>
              </w:rPr>
              <w:t xml:space="preserve"> pythonanywhere </w:t>
            </w:r>
            <w:r w:rsidRPr="00551D2A">
              <w:rPr>
                <w:rStyle w:val="aff3"/>
                <w:noProof/>
              </w:rPr>
              <w:t>и</w:t>
            </w:r>
            <w:r w:rsidRPr="00551D2A">
              <w:rPr>
                <w:rStyle w:val="aff3"/>
                <w:noProof/>
                <w:lang w:val="en-US"/>
              </w:rPr>
              <w:t xml:space="preserve"> </w:t>
            </w:r>
            <w:r w:rsidRPr="00551D2A">
              <w:rPr>
                <w:rStyle w:val="aff3"/>
                <w:noProof/>
              </w:rPr>
              <w:t>фреймворк</w:t>
            </w:r>
            <w:r w:rsidRPr="00551D2A">
              <w:rPr>
                <w:rStyle w:val="aff3"/>
                <w:noProof/>
                <w:lang w:val="en-US"/>
              </w:rPr>
              <w:t xml:space="preserve">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EC2E" w14:textId="0F61ECC2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5" w:history="1">
            <w:r w:rsidRPr="00551D2A">
              <w:rPr>
                <w:rStyle w:val="aff3"/>
                <w:noProof/>
              </w:rPr>
              <w:t>3.2.3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Создание веб-приложения для обработки </w:t>
            </w:r>
            <w:r w:rsidRPr="00551D2A">
              <w:rPr>
                <w:rStyle w:val="aff3"/>
                <w:noProof/>
                <w:lang w:val="en-US"/>
              </w:rPr>
              <w:t>POST</w:t>
            </w:r>
            <w:r w:rsidRPr="00551D2A">
              <w:rPr>
                <w:rStyle w:val="aff3"/>
                <w:noProof/>
              </w:rPr>
              <w:t>-запросов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9D2A" w14:textId="1024108A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6" w:history="1">
            <w:r w:rsidRPr="00551D2A">
              <w:rPr>
                <w:rStyle w:val="aff3"/>
                <w:noProof/>
              </w:rPr>
              <w:t>3.2.4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Регистрация созданного </w:t>
            </w:r>
            <w:r w:rsidRPr="00551D2A">
              <w:rPr>
                <w:rStyle w:val="aff3"/>
                <w:noProof/>
                <w:lang w:val="en-US"/>
              </w:rPr>
              <w:t>webhook</w:t>
            </w:r>
            <w:r w:rsidRPr="00551D2A">
              <w:rPr>
                <w:rStyle w:val="aff3"/>
                <w:noProof/>
              </w:rPr>
              <w:t xml:space="preserve"> в </w:t>
            </w:r>
            <w:r w:rsidRPr="00551D2A">
              <w:rPr>
                <w:rStyle w:val="aff3"/>
                <w:noProof/>
                <w:lang w:val="en-US"/>
              </w:rPr>
              <w:t>tg</w:t>
            </w:r>
            <w:r w:rsidRPr="00551D2A">
              <w:rPr>
                <w:rStyle w:val="aff3"/>
                <w:noProof/>
              </w:rPr>
              <w:t>-боте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4939" w14:textId="12FD7326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7" w:history="1">
            <w:r w:rsidRPr="00551D2A">
              <w:rPr>
                <w:rStyle w:val="aff3"/>
                <w:noProof/>
              </w:rPr>
              <w:t>3.2.5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 xml:space="preserve">Ознакомление с форматом полученного </w:t>
            </w:r>
            <w:r w:rsidRPr="00551D2A">
              <w:rPr>
                <w:rStyle w:val="aff3"/>
                <w:noProof/>
                <w:lang w:val="en-US"/>
              </w:rPr>
              <w:t>JSON</w:t>
            </w:r>
            <w:r w:rsidRPr="00551D2A">
              <w:rPr>
                <w:rStyle w:val="aff3"/>
                <w:noProof/>
              </w:rPr>
              <w:t xml:space="preserve"> сообщения.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D803" w14:textId="068F961D" w:rsidR="00BF5F07" w:rsidRDefault="00BF5F07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8" w:history="1">
            <w:r w:rsidRPr="00551D2A">
              <w:rPr>
                <w:rStyle w:val="aff3"/>
                <w:noProof/>
              </w:rPr>
              <w:t>3.2.6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Реализация отправки ответных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CFCC" w14:textId="39D79618" w:rsidR="00BF5F07" w:rsidRDefault="00BF5F07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198047769" w:history="1">
            <w:r w:rsidRPr="00551D2A">
              <w:rPr>
                <w:rStyle w:val="aff3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551D2A">
              <w:rPr>
                <w:rStyle w:val="aff3"/>
                <w:noProof/>
              </w:rPr>
              <w:t>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7D61" w14:textId="2537FBE1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70" w:history="1">
            <w:r w:rsidRPr="00551D2A">
              <w:rPr>
                <w:rStyle w:val="aff3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551D2A">
              <w:rPr>
                <w:rStyle w:val="aff3"/>
              </w:rPr>
              <w:t>Ответы на 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1F0DBE4" w14:textId="601B8D52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71" w:history="1">
            <w:r w:rsidRPr="00551D2A">
              <w:rPr>
                <w:rStyle w:val="aff3"/>
              </w:rPr>
              <w:t>5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551D2A">
              <w:rPr>
                <w:rStyle w:val="aff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03071CE" w14:textId="40000B61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72" w:history="1">
            <w:r w:rsidRPr="00551D2A">
              <w:rPr>
                <w:rStyle w:val="aff3"/>
              </w:rPr>
              <w:t>Список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2D8A9341" w14:textId="15B388FC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73" w:history="1">
            <w:r w:rsidRPr="00551D2A">
              <w:rPr>
                <w:rStyle w:val="aff3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83FDD8F" w14:textId="671C870D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74" w:history="1">
            <w:r w:rsidRPr="00551D2A">
              <w:rPr>
                <w:rStyle w:val="aff3"/>
              </w:rPr>
              <w:t>Приложение</w:t>
            </w:r>
            <w:r w:rsidRPr="00551D2A">
              <w:rPr>
                <w:rStyle w:val="aff3"/>
                <w:lang w:val="en-US"/>
              </w:rPr>
              <w:t xml:space="preserve">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05239297" w14:textId="2D9A8A95" w:rsidR="00BF5F07" w:rsidRDefault="00BF5F07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198047775" w:history="1">
            <w:r w:rsidRPr="00551D2A">
              <w:rPr>
                <w:rStyle w:val="aff3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_Toc198047775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2116F84B" w14:textId="7AFB2CB8" w:rsidR="00C41F35" w:rsidRDefault="00C41F35">
          <w:r>
            <w:rPr>
              <w:b/>
              <w:bCs/>
            </w:rPr>
            <w:fldChar w:fldCharType="end"/>
          </w:r>
        </w:p>
      </w:sdtContent>
    </w:sdt>
    <w:p w14:paraId="4E4FA34E" w14:textId="77777777" w:rsidR="00C41F35" w:rsidRDefault="00C41F35" w:rsidP="00F51842">
      <w:pPr>
        <w:widowControl w:val="0"/>
        <w:suppressAutoHyphens/>
        <w:spacing w:before="120"/>
        <w:ind w:firstLine="0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</w:p>
    <w:p w14:paraId="4311AFD8" w14:textId="0946F7C0" w:rsidR="003C0C94" w:rsidRDefault="002561EF" w:rsidP="003C0C94">
      <w:pPr>
        <w:pStyle w:val="1"/>
      </w:pPr>
      <w:bookmarkStart w:id="1" w:name="_Toc198047752"/>
      <w:r>
        <w:lastRenderedPageBreak/>
        <w:t>Цель</w:t>
      </w:r>
      <w:bookmarkStart w:id="2" w:name="_GoBack"/>
      <w:bookmarkEnd w:id="1"/>
      <w:bookmarkEnd w:id="2"/>
    </w:p>
    <w:p w14:paraId="5EC7BAEB" w14:textId="0C7F71AE" w:rsidR="00187A63" w:rsidRDefault="002561EF" w:rsidP="00187A63">
      <w:pPr>
        <w:rPr>
          <w:lang w:val="ru-RU" w:eastAsia="ru-RU"/>
        </w:rPr>
      </w:pPr>
      <w:r>
        <w:rPr>
          <w:lang w:val="ru-RU" w:eastAsia="ru-RU"/>
        </w:rPr>
        <w:t>Получить навыки</w:t>
      </w:r>
      <w:r w:rsidRPr="002561EF">
        <w:rPr>
          <w:lang w:val="ru-RU" w:eastAsia="ru-RU"/>
        </w:rPr>
        <w:t xml:space="preserve"> создания Telegram-ботов на языке программирования Python</w:t>
      </w:r>
      <w:r>
        <w:rPr>
          <w:lang w:val="ru-RU" w:eastAsia="ru-RU"/>
        </w:rPr>
        <w:t>.</w:t>
      </w:r>
    </w:p>
    <w:p w14:paraId="1038E54C" w14:textId="68EB9826" w:rsidR="002561EF" w:rsidRDefault="002561EF" w:rsidP="002561EF">
      <w:pPr>
        <w:pStyle w:val="1"/>
      </w:pPr>
      <w:bookmarkStart w:id="3" w:name="_Toc198047753"/>
      <w:r>
        <w:lastRenderedPageBreak/>
        <w:t>Задачи</w:t>
      </w:r>
      <w:bookmarkEnd w:id="3"/>
    </w:p>
    <w:p w14:paraId="3138D7BA" w14:textId="555FA523" w:rsidR="002561EF" w:rsidRDefault="002561EF" w:rsidP="002561EF">
      <w:pPr>
        <w:pStyle w:val="21"/>
      </w:pPr>
      <w:bookmarkStart w:id="4" w:name="_Toc198047754"/>
      <w:r>
        <w:t xml:space="preserve">Усовершенствование </w:t>
      </w:r>
      <w:r>
        <w:rPr>
          <w:lang w:val="en-US"/>
        </w:rPr>
        <w:t>Telegram-</w:t>
      </w:r>
      <w:r>
        <w:t>бота</w:t>
      </w:r>
      <w:bookmarkEnd w:id="4"/>
    </w:p>
    <w:p w14:paraId="6EE27DE9" w14:textId="77777777" w:rsidR="002561EF" w:rsidRDefault="002561EF" w:rsidP="00022825">
      <w:pPr>
        <w:pStyle w:val="af3"/>
        <w:numPr>
          <w:ilvl w:val="0"/>
          <w:numId w:val="11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Выделить в текущей реализации </w:t>
      </w:r>
      <w:r>
        <w:rPr>
          <w:rFonts w:cs="Times New Roman"/>
          <w:lang w:val="en-US"/>
        </w:rPr>
        <w:t>Telegram</w:t>
      </w:r>
      <w:r w:rsidRPr="00FD3221">
        <w:rPr>
          <w:rFonts w:cs="Times New Roman"/>
        </w:rPr>
        <w:t>-</w:t>
      </w:r>
      <w:r>
        <w:rPr>
          <w:rFonts w:cs="Times New Roman"/>
        </w:rPr>
        <w:t>бота из л.р. 3 недостатки хранения пользовательских данных. Описать их в отчёте, описать к чему они могут привести, предложить способы противодействовать выделенным недостаткам.</w:t>
      </w:r>
    </w:p>
    <w:p w14:paraId="020558A5" w14:textId="77777777" w:rsidR="002561EF" w:rsidRDefault="002561EF" w:rsidP="00022825">
      <w:pPr>
        <w:pStyle w:val="af3"/>
        <w:numPr>
          <w:ilvl w:val="0"/>
          <w:numId w:val="11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>Усовершенствовать метод хранения данных в соответствии с выделенными недостатками.</w:t>
      </w:r>
    </w:p>
    <w:p w14:paraId="2226754E" w14:textId="77777777" w:rsidR="002561EF" w:rsidRDefault="002561EF" w:rsidP="00022825">
      <w:pPr>
        <w:pStyle w:val="af3"/>
        <w:numPr>
          <w:ilvl w:val="0"/>
          <w:numId w:val="11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Добавить роль администратора в </w:t>
      </w:r>
      <w:r>
        <w:rPr>
          <w:rFonts w:cs="Times New Roman"/>
          <w:lang w:val="en-US"/>
        </w:rPr>
        <w:t>Telegram</w:t>
      </w:r>
      <w:r w:rsidRPr="00FD3221">
        <w:rPr>
          <w:rFonts w:cs="Times New Roman"/>
        </w:rPr>
        <w:t>-</w:t>
      </w:r>
      <w:r>
        <w:rPr>
          <w:rFonts w:cs="Times New Roman"/>
        </w:rPr>
        <w:t xml:space="preserve">бота. Администратор через </w:t>
      </w:r>
      <w:r>
        <w:rPr>
          <w:rFonts w:cs="Times New Roman"/>
          <w:lang w:val="en-US"/>
        </w:rPr>
        <w:t>Telegram</w:t>
      </w:r>
      <w:r w:rsidRPr="00FD3221">
        <w:rPr>
          <w:rFonts w:cs="Times New Roman"/>
        </w:rPr>
        <w:t>-</w:t>
      </w:r>
      <w:r>
        <w:rPr>
          <w:rFonts w:cs="Times New Roman"/>
        </w:rPr>
        <w:t>бота способен:</w:t>
      </w:r>
    </w:p>
    <w:p w14:paraId="386EF021" w14:textId="77777777" w:rsidR="002561EF" w:rsidRDefault="002561EF" w:rsidP="00022825">
      <w:pPr>
        <w:pStyle w:val="af3"/>
        <w:numPr>
          <w:ilvl w:val="0"/>
          <w:numId w:val="12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>просмотреть список пользователей и количество выполненных для него предсказаний;</w:t>
      </w:r>
    </w:p>
    <w:p w14:paraId="12FEF4B6" w14:textId="77777777" w:rsidR="002561EF" w:rsidRDefault="002561EF" w:rsidP="00022825">
      <w:pPr>
        <w:pStyle w:val="af3"/>
        <w:numPr>
          <w:ilvl w:val="0"/>
          <w:numId w:val="12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>удалить пользователя;</w:t>
      </w:r>
    </w:p>
    <w:p w14:paraId="59FEB1F9" w14:textId="77777777" w:rsidR="002561EF" w:rsidRDefault="002561EF" w:rsidP="00022825">
      <w:pPr>
        <w:pStyle w:val="af3"/>
        <w:numPr>
          <w:ilvl w:val="0"/>
          <w:numId w:val="12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>добавить нового администратора.</w:t>
      </w:r>
    </w:p>
    <w:p w14:paraId="1AFE7EB7" w14:textId="77777777" w:rsidR="002561EF" w:rsidRPr="002561EF" w:rsidRDefault="002561EF" w:rsidP="002561EF">
      <w:pPr>
        <w:ind w:firstLine="851"/>
        <w:rPr>
          <w:rFonts w:cs="Times New Roman"/>
          <w:szCs w:val="28"/>
          <w:lang w:val="ru-RU"/>
        </w:rPr>
      </w:pPr>
      <w:r w:rsidRPr="002561EF">
        <w:rPr>
          <w:rFonts w:cs="Times New Roman"/>
          <w:szCs w:val="28"/>
          <w:lang w:val="ru-RU"/>
        </w:rPr>
        <w:t>Способ добавления первого администратора, отображение пользователей и выполнение действий остаётся на усмотрение студента (например, первым администратором становиться первый написавший боту или тот, кто введёт сгенерированное значение, отображение просто сообщением и для выбора действий отсылать номер пользователя или сообщение с кнопками для выбора действия).</w:t>
      </w:r>
    </w:p>
    <w:p w14:paraId="3050037B" w14:textId="6F8D5D5F" w:rsidR="002561EF" w:rsidRDefault="002561EF" w:rsidP="00022825">
      <w:pPr>
        <w:pStyle w:val="af3"/>
        <w:numPr>
          <w:ilvl w:val="0"/>
          <w:numId w:val="11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>В отчете описать выбранные способы реализации, их преимущества и недостатки. Привести примеры работы, описать ключевые моменты реализации.</w:t>
      </w:r>
    </w:p>
    <w:p w14:paraId="1D43EF9D" w14:textId="09DCE45D" w:rsidR="005E0494" w:rsidRDefault="005E0494" w:rsidP="005E0494">
      <w:pPr>
        <w:pStyle w:val="af3"/>
        <w:spacing w:line="360" w:lineRule="auto"/>
        <w:ind w:left="851" w:firstLine="0"/>
        <w:rPr>
          <w:rFonts w:cs="Times New Roman"/>
        </w:rPr>
      </w:pPr>
    </w:p>
    <w:p w14:paraId="514F1F35" w14:textId="0E08C89B" w:rsidR="002561EF" w:rsidRDefault="002561EF" w:rsidP="002561EF">
      <w:pPr>
        <w:pStyle w:val="21"/>
        <w:rPr>
          <w:lang w:val="en-US"/>
        </w:rPr>
      </w:pPr>
      <w:bookmarkStart w:id="5" w:name="_Toc198047755"/>
      <w:r>
        <w:t xml:space="preserve">Перенос на </w:t>
      </w:r>
      <w:r>
        <w:rPr>
          <w:lang w:val="en-US"/>
        </w:rPr>
        <w:t>webhook</w:t>
      </w:r>
      <w:bookmarkEnd w:id="5"/>
    </w:p>
    <w:p w14:paraId="074EAF1E" w14:textId="77777777" w:rsidR="002561EF" w:rsidRDefault="002561EF" w:rsidP="00022825">
      <w:pPr>
        <w:pStyle w:val="af3"/>
        <w:numPr>
          <w:ilvl w:val="0"/>
          <w:numId w:val="13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Изучить функционал </w:t>
      </w:r>
      <w:r>
        <w:rPr>
          <w:rFonts w:cs="Times New Roman"/>
          <w:lang w:val="en-US"/>
        </w:rPr>
        <w:t>webhook</w:t>
      </w:r>
      <w:r w:rsidRPr="0076144C">
        <w:rPr>
          <w:rFonts w:cs="Times New Roman"/>
        </w:rPr>
        <w:t xml:space="preserve"> </w:t>
      </w:r>
      <w:r>
        <w:rPr>
          <w:rFonts w:cs="Times New Roman"/>
        </w:rPr>
        <w:t xml:space="preserve">из </w:t>
      </w:r>
      <w:r>
        <w:rPr>
          <w:rFonts w:cs="Times New Roman"/>
          <w:lang w:val="en-US"/>
        </w:rPr>
        <w:t>Telegram</w:t>
      </w:r>
      <w:r w:rsidRPr="0076144C">
        <w:rPr>
          <w:rFonts w:cs="Times New Roman"/>
        </w:rPr>
        <w:t xml:space="preserve"> </w:t>
      </w:r>
      <w:r>
        <w:rPr>
          <w:rFonts w:cs="Times New Roman"/>
          <w:lang w:val="en-US"/>
        </w:rPr>
        <w:t>API</w:t>
      </w:r>
      <w:r w:rsidRPr="0076144C">
        <w:rPr>
          <w:rFonts w:cs="Times New Roman"/>
        </w:rPr>
        <w:t xml:space="preserve"> (</w:t>
      </w:r>
      <w:hyperlink r:id="rId8" w:anchor="setwebhook" w:history="1">
        <w:r w:rsidRPr="00CD7DA8">
          <w:rPr>
            <w:rStyle w:val="aff3"/>
            <w:rFonts w:cs="Times New Roman"/>
          </w:rPr>
          <w:t>https://core.telegram.org/bots/api#setwebhook</w:t>
        </w:r>
      </w:hyperlink>
      <w:r w:rsidRPr="0076144C">
        <w:rPr>
          <w:rFonts w:cs="Times New Roman"/>
        </w:rPr>
        <w:t>,</w:t>
      </w:r>
      <w:r w:rsidRPr="0076144C">
        <w:t xml:space="preserve"> </w:t>
      </w:r>
      <w:hyperlink r:id="rId9" w:history="1">
        <w:r w:rsidRPr="00413C07">
          <w:rPr>
            <w:rStyle w:val="aff3"/>
            <w:rFonts w:cs="Times New Roman"/>
            <w:lang w:val="en-US"/>
          </w:rPr>
          <w:t>https</w:t>
        </w:r>
        <w:r w:rsidRPr="00413C07">
          <w:rPr>
            <w:rStyle w:val="aff3"/>
            <w:rFonts w:cs="Times New Roman"/>
          </w:rPr>
          <w:t>://</w:t>
        </w:r>
        <w:r w:rsidRPr="00413C07">
          <w:rPr>
            <w:rStyle w:val="aff3"/>
            <w:rFonts w:cs="Times New Roman"/>
            <w:lang w:val="en-US"/>
          </w:rPr>
          <w:t>core</w:t>
        </w:r>
        <w:r w:rsidRPr="00413C07">
          <w:rPr>
            <w:rStyle w:val="aff3"/>
            <w:rFonts w:cs="Times New Roman"/>
          </w:rPr>
          <w:t>.</w:t>
        </w:r>
        <w:r w:rsidRPr="00413C07">
          <w:rPr>
            <w:rStyle w:val="aff3"/>
            <w:rFonts w:cs="Times New Roman"/>
            <w:lang w:val="en-US"/>
          </w:rPr>
          <w:t>telegram</w:t>
        </w:r>
        <w:r w:rsidRPr="00413C07">
          <w:rPr>
            <w:rStyle w:val="aff3"/>
            <w:rFonts w:cs="Times New Roman"/>
          </w:rPr>
          <w:t>.</w:t>
        </w:r>
        <w:r w:rsidRPr="00413C07">
          <w:rPr>
            <w:rStyle w:val="aff3"/>
            <w:rFonts w:cs="Times New Roman"/>
            <w:lang w:val="en-US"/>
          </w:rPr>
          <w:t>org</w:t>
        </w:r>
        <w:r w:rsidRPr="00413C07">
          <w:rPr>
            <w:rStyle w:val="aff3"/>
            <w:rFonts w:cs="Times New Roman"/>
          </w:rPr>
          <w:t>/</w:t>
        </w:r>
        <w:r w:rsidRPr="00413C07">
          <w:rPr>
            <w:rStyle w:val="aff3"/>
            <w:rFonts w:cs="Times New Roman"/>
            <w:lang w:val="en-US"/>
          </w:rPr>
          <w:t>bots</w:t>
        </w:r>
        <w:r w:rsidRPr="00413C07">
          <w:rPr>
            <w:rStyle w:val="aff3"/>
            <w:rFonts w:cs="Times New Roman"/>
          </w:rPr>
          <w:t>/</w:t>
        </w:r>
        <w:r w:rsidRPr="00413C07">
          <w:rPr>
            <w:rStyle w:val="aff3"/>
            <w:rFonts w:cs="Times New Roman"/>
            <w:lang w:val="en-US"/>
          </w:rPr>
          <w:t>webhooks</w:t>
        </w:r>
      </w:hyperlink>
      <w:r w:rsidRPr="0076144C">
        <w:rPr>
          <w:rFonts w:cs="Times New Roman"/>
        </w:rPr>
        <w:t>).</w:t>
      </w:r>
      <w:r>
        <w:rPr>
          <w:rFonts w:cs="Times New Roman"/>
        </w:rPr>
        <w:t xml:space="preserve"> Кратко описать основные положения.</w:t>
      </w:r>
    </w:p>
    <w:p w14:paraId="70A0C2D3" w14:textId="77777777" w:rsidR="002561EF" w:rsidRDefault="002561EF" w:rsidP="00022825">
      <w:pPr>
        <w:pStyle w:val="af3"/>
        <w:numPr>
          <w:ilvl w:val="0"/>
          <w:numId w:val="13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>При помощи</w:t>
      </w:r>
      <w:r w:rsidRPr="00E76259">
        <w:rPr>
          <w:rFonts w:cs="Times New Roman"/>
        </w:rPr>
        <w:t xml:space="preserve"> </w:t>
      </w:r>
      <w:r>
        <w:rPr>
          <w:rFonts w:cs="Times New Roman"/>
        </w:rPr>
        <w:t xml:space="preserve">сервиса </w:t>
      </w:r>
      <w:r w:rsidRPr="00E76259">
        <w:rPr>
          <w:rFonts w:cs="Times New Roman"/>
        </w:rPr>
        <w:t xml:space="preserve">pythonanywhere.com </w:t>
      </w:r>
      <w:r>
        <w:rPr>
          <w:rFonts w:cs="Times New Roman"/>
        </w:rPr>
        <w:t xml:space="preserve">(либо любого другого сервиса для хостинга веб-приложений) создать веб-приложение, которое будет </w:t>
      </w:r>
      <w:r>
        <w:rPr>
          <w:rFonts w:cs="Times New Roman"/>
        </w:rPr>
        <w:lastRenderedPageBreak/>
        <w:t xml:space="preserve">содержать конечные точки, выступающие в роли </w:t>
      </w:r>
      <w:r>
        <w:rPr>
          <w:rFonts w:cs="Times New Roman"/>
          <w:lang w:val="en-US"/>
        </w:rPr>
        <w:t>webhook</w:t>
      </w:r>
      <w:r w:rsidRPr="00E76259">
        <w:rPr>
          <w:rFonts w:cs="Times New Roman"/>
        </w:rPr>
        <w:t>’</w:t>
      </w:r>
      <w:r>
        <w:rPr>
          <w:rFonts w:cs="Times New Roman"/>
        </w:rPr>
        <w:t xml:space="preserve">ов. В качестве фреймворка для веб-приложения рекомендуется использовать </w:t>
      </w:r>
      <w:r>
        <w:rPr>
          <w:rFonts w:cs="Times New Roman"/>
          <w:lang w:val="en-US"/>
        </w:rPr>
        <w:t>Flask</w:t>
      </w:r>
      <w:r w:rsidRPr="00A2395A">
        <w:rPr>
          <w:rFonts w:cs="Times New Roman"/>
        </w:rPr>
        <w:t xml:space="preserve"> (</w:t>
      </w:r>
      <w:hyperlink r:id="rId10" w:history="1">
        <w:r w:rsidRPr="00CD7DA8">
          <w:rPr>
            <w:rStyle w:val="aff3"/>
            <w:rFonts w:cs="Times New Roman"/>
            <w:lang w:val="en-US"/>
          </w:rPr>
          <w:t>https</w:t>
        </w:r>
        <w:r w:rsidRPr="00CD7DA8">
          <w:rPr>
            <w:rStyle w:val="aff3"/>
            <w:rFonts w:cs="Times New Roman"/>
          </w:rPr>
          <w:t>://</w:t>
        </w:r>
        <w:r w:rsidRPr="00CD7DA8">
          <w:rPr>
            <w:rStyle w:val="aff3"/>
            <w:rFonts w:cs="Times New Roman"/>
            <w:lang w:val="en-US"/>
          </w:rPr>
          <w:t>flask</w:t>
        </w:r>
        <w:r w:rsidRPr="00CD7DA8">
          <w:rPr>
            <w:rStyle w:val="aff3"/>
            <w:rFonts w:cs="Times New Roman"/>
          </w:rPr>
          <w:t>.</w:t>
        </w:r>
        <w:r w:rsidRPr="00CD7DA8">
          <w:rPr>
            <w:rStyle w:val="aff3"/>
            <w:rFonts w:cs="Times New Roman"/>
            <w:lang w:val="en-US"/>
          </w:rPr>
          <w:t>palletsprojects</w:t>
        </w:r>
        <w:r w:rsidRPr="00CD7DA8">
          <w:rPr>
            <w:rStyle w:val="aff3"/>
            <w:rFonts w:cs="Times New Roman"/>
          </w:rPr>
          <w:t>.</w:t>
        </w:r>
        <w:r w:rsidRPr="00CD7DA8">
          <w:rPr>
            <w:rStyle w:val="aff3"/>
            <w:rFonts w:cs="Times New Roman"/>
            <w:lang w:val="en-US"/>
          </w:rPr>
          <w:t>com</w:t>
        </w:r>
        <w:r w:rsidRPr="00CD7DA8">
          <w:rPr>
            <w:rStyle w:val="aff3"/>
            <w:rFonts w:cs="Times New Roman"/>
          </w:rPr>
          <w:t>/</w:t>
        </w:r>
        <w:r w:rsidRPr="00CD7DA8">
          <w:rPr>
            <w:rStyle w:val="aff3"/>
            <w:rFonts w:cs="Times New Roman"/>
            <w:lang w:val="en-US"/>
          </w:rPr>
          <w:t>en</w:t>
        </w:r>
        <w:r w:rsidRPr="00CD7DA8">
          <w:rPr>
            <w:rStyle w:val="aff3"/>
            <w:rFonts w:cs="Times New Roman"/>
          </w:rPr>
          <w:t>/2.3.</w:t>
        </w:r>
        <w:r w:rsidRPr="00CD7DA8">
          <w:rPr>
            <w:rStyle w:val="aff3"/>
            <w:rFonts w:cs="Times New Roman"/>
            <w:lang w:val="en-US"/>
          </w:rPr>
          <w:t>x</w:t>
        </w:r>
        <w:r w:rsidRPr="00CD7DA8">
          <w:rPr>
            <w:rStyle w:val="aff3"/>
            <w:rFonts w:cs="Times New Roman"/>
          </w:rPr>
          <w:t>/</w:t>
        </w:r>
        <w:r w:rsidRPr="00CD7DA8">
          <w:rPr>
            <w:rStyle w:val="aff3"/>
            <w:rFonts w:cs="Times New Roman"/>
            <w:lang w:val="en-US"/>
          </w:rPr>
          <w:t>quickstart</w:t>
        </w:r>
        <w:r w:rsidRPr="00CD7DA8">
          <w:rPr>
            <w:rStyle w:val="aff3"/>
            <w:rFonts w:cs="Times New Roman"/>
          </w:rPr>
          <w:t>/</w:t>
        </w:r>
      </w:hyperlink>
      <w:r w:rsidRPr="00A2395A">
        <w:rPr>
          <w:rFonts w:cs="Times New Roman"/>
        </w:rPr>
        <w:t>).</w:t>
      </w:r>
      <w:r>
        <w:rPr>
          <w:rFonts w:cs="Times New Roman"/>
        </w:rPr>
        <w:t xml:space="preserve"> Описать выбранный сервис, описать выбранный фреймворк.</w:t>
      </w:r>
    </w:p>
    <w:p w14:paraId="625F09F1" w14:textId="77777777" w:rsidR="002561EF" w:rsidRPr="00422FCB" w:rsidRDefault="002561EF" w:rsidP="00022825">
      <w:pPr>
        <w:pStyle w:val="af3"/>
        <w:numPr>
          <w:ilvl w:val="0"/>
          <w:numId w:val="13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Веб-приложение должно содержать обработчик </w:t>
      </w:r>
      <w:r>
        <w:rPr>
          <w:rFonts w:cs="Times New Roman"/>
          <w:lang w:val="en-US"/>
        </w:rPr>
        <w:t>POST</w:t>
      </w:r>
      <w:r w:rsidRPr="00A2395A">
        <w:rPr>
          <w:rFonts w:cs="Times New Roman"/>
        </w:rPr>
        <w:t>-</w:t>
      </w:r>
      <w:r>
        <w:rPr>
          <w:rFonts w:cs="Times New Roman"/>
        </w:rPr>
        <w:t xml:space="preserve">запросов. На данный обработчик в дальнейшем будут приходить запросы от </w:t>
      </w:r>
      <w:r>
        <w:rPr>
          <w:rFonts w:cs="Times New Roman"/>
          <w:lang w:val="en-US"/>
        </w:rPr>
        <w:t>Telegram</w:t>
      </w:r>
      <w:r w:rsidRPr="00A2395A">
        <w:rPr>
          <w:rFonts w:cs="Times New Roman"/>
        </w:rPr>
        <w:t xml:space="preserve"> </w:t>
      </w:r>
      <w:r>
        <w:rPr>
          <w:rFonts w:cs="Times New Roman"/>
          <w:lang w:val="en-US"/>
        </w:rPr>
        <w:t>API</w:t>
      </w:r>
      <w:r w:rsidRPr="00A2395A">
        <w:rPr>
          <w:rFonts w:cs="Times New Roman"/>
        </w:rPr>
        <w:t xml:space="preserve"> </w:t>
      </w:r>
      <w:r>
        <w:rPr>
          <w:rFonts w:cs="Times New Roman"/>
        </w:rPr>
        <w:t xml:space="preserve">в формате </w:t>
      </w:r>
      <w:r>
        <w:rPr>
          <w:rFonts w:cs="Times New Roman"/>
          <w:lang w:val="en-US"/>
        </w:rPr>
        <w:t>JSON</w:t>
      </w:r>
      <w:r w:rsidRPr="00A2395A">
        <w:rPr>
          <w:rFonts w:cs="Times New Roman"/>
        </w:rPr>
        <w:t>.</w:t>
      </w:r>
    </w:p>
    <w:p w14:paraId="730D54F7" w14:textId="77777777" w:rsidR="002561EF" w:rsidRDefault="002561EF" w:rsidP="00022825">
      <w:pPr>
        <w:pStyle w:val="af3"/>
        <w:numPr>
          <w:ilvl w:val="0"/>
          <w:numId w:val="13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Зарегистрировать созданный </w:t>
      </w:r>
      <w:r>
        <w:rPr>
          <w:rFonts w:cs="Times New Roman"/>
          <w:lang w:val="en-US"/>
        </w:rPr>
        <w:t>webhook</w:t>
      </w:r>
      <w:r>
        <w:rPr>
          <w:rFonts w:cs="Times New Roman"/>
        </w:rPr>
        <w:t xml:space="preserve"> в </w:t>
      </w:r>
      <w:r>
        <w:rPr>
          <w:rFonts w:cs="Times New Roman"/>
          <w:lang w:val="en-US"/>
        </w:rPr>
        <w:t>Telegram</w:t>
      </w:r>
      <w:r w:rsidRPr="00E76259">
        <w:rPr>
          <w:rFonts w:cs="Times New Roman"/>
        </w:rPr>
        <w:t>-</w:t>
      </w:r>
      <w:r>
        <w:rPr>
          <w:rFonts w:cs="Times New Roman"/>
        </w:rPr>
        <w:t xml:space="preserve">боте при помощи </w:t>
      </w:r>
      <w:r>
        <w:rPr>
          <w:rFonts w:cs="Times New Roman"/>
          <w:lang w:val="en-US"/>
        </w:rPr>
        <w:t>Telegram</w:t>
      </w:r>
      <w:r w:rsidRPr="00E76259">
        <w:rPr>
          <w:rFonts w:cs="Times New Roman"/>
        </w:rPr>
        <w:t xml:space="preserve"> </w:t>
      </w:r>
      <w:r>
        <w:rPr>
          <w:rFonts w:cs="Times New Roman"/>
          <w:lang w:val="en-US"/>
        </w:rPr>
        <w:t>API</w:t>
      </w:r>
      <w:r w:rsidRPr="00E76259">
        <w:rPr>
          <w:rFonts w:cs="Times New Roman"/>
        </w:rPr>
        <w:t xml:space="preserve"> (</w:t>
      </w:r>
      <w:r>
        <w:rPr>
          <w:rFonts w:cs="Times New Roman"/>
          <w:lang w:val="en-US"/>
        </w:rPr>
        <w:t>setWebhook</w:t>
      </w:r>
      <w:r w:rsidRPr="00E76259">
        <w:rPr>
          <w:rFonts w:cs="Times New Roman"/>
        </w:rPr>
        <w:t>).</w:t>
      </w:r>
      <w:r>
        <w:rPr>
          <w:rFonts w:cs="Times New Roman"/>
        </w:rPr>
        <w:t xml:space="preserve"> Описать процесс регистрации.</w:t>
      </w:r>
    </w:p>
    <w:p w14:paraId="61816F94" w14:textId="77777777" w:rsidR="002561EF" w:rsidRDefault="002561EF" w:rsidP="00022825">
      <w:pPr>
        <w:pStyle w:val="af3"/>
        <w:numPr>
          <w:ilvl w:val="0"/>
          <w:numId w:val="13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Отправить сообщение в чат бота, использующего </w:t>
      </w:r>
      <w:r>
        <w:rPr>
          <w:rFonts w:cs="Times New Roman"/>
          <w:lang w:val="en-US"/>
        </w:rPr>
        <w:t>webhook</w:t>
      </w:r>
      <w:r w:rsidRPr="00422FCB">
        <w:rPr>
          <w:rFonts w:cs="Times New Roman"/>
        </w:rPr>
        <w:t xml:space="preserve">. </w:t>
      </w:r>
      <w:r>
        <w:rPr>
          <w:rFonts w:cs="Times New Roman"/>
        </w:rPr>
        <w:t>Ознакомиться с форматом полученного</w:t>
      </w:r>
      <w:r w:rsidRPr="00422FCB">
        <w:rPr>
          <w:rFonts w:cs="Times New Roman"/>
        </w:rPr>
        <w:t xml:space="preserve"> </w:t>
      </w:r>
      <w:r>
        <w:rPr>
          <w:rFonts w:cs="Times New Roman"/>
        </w:rPr>
        <w:t>веб-приложением сообщения.</w:t>
      </w:r>
    </w:p>
    <w:p w14:paraId="3DA277AD" w14:textId="7A316C3E" w:rsidR="002561EF" w:rsidRDefault="002561EF" w:rsidP="00022825">
      <w:pPr>
        <w:pStyle w:val="af3"/>
        <w:numPr>
          <w:ilvl w:val="0"/>
          <w:numId w:val="13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Реализовать обработку получаемых сообщений и отправку ответных сообщений при помощи </w:t>
      </w:r>
      <w:r>
        <w:rPr>
          <w:rFonts w:cs="Times New Roman"/>
          <w:lang w:val="en-US"/>
        </w:rPr>
        <w:t>API</w:t>
      </w:r>
      <w:r w:rsidRPr="00422FCB">
        <w:rPr>
          <w:rFonts w:cs="Times New Roman"/>
        </w:rPr>
        <w:t xml:space="preserve"> </w:t>
      </w:r>
      <w:r>
        <w:rPr>
          <w:rFonts w:cs="Times New Roman"/>
          <w:lang w:val="en-US"/>
        </w:rPr>
        <w:t>sendMessage</w:t>
      </w:r>
      <w:r w:rsidRPr="00422FCB">
        <w:rPr>
          <w:rFonts w:cs="Times New Roman"/>
        </w:rPr>
        <w:t xml:space="preserve"> (</w:t>
      </w:r>
      <w:hyperlink r:id="rId11" w:anchor="sendmessage" w:history="1">
        <w:r w:rsidRPr="00413C07">
          <w:rPr>
            <w:rStyle w:val="aff3"/>
            <w:rFonts w:cs="Times New Roman"/>
          </w:rPr>
          <w:t>https://core.telegram.org/bots/api#sendmessage</w:t>
        </w:r>
      </w:hyperlink>
      <w:r w:rsidRPr="00422FCB">
        <w:rPr>
          <w:rFonts w:cs="Times New Roman"/>
        </w:rPr>
        <w:t>).</w:t>
      </w:r>
      <w:r>
        <w:rPr>
          <w:rFonts w:cs="Times New Roman"/>
        </w:rPr>
        <w:t xml:space="preserve"> Описать формат получаемых сообщений и как происходит отправка ответных сообщений.</w:t>
      </w:r>
    </w:p>
    <w:p w14:paraId="55128A06" w14:textId="77777777" w:rsidR="005E0494" w:rsidRDefault="005E0494" w:rsidP="005E0494">
      <w:pPr>
        <w:pStyle w:val="af3"/>
        <w:spacing w:line="360" w:lineRule="auto"/>
        <w:ind w:left="851" w:firstLine="0"/>
        <w:rPr>
          <w:rFonts w:cs="Times New Roman"/>
        </w:rPr>
      </w:pPr>
    </w:p>
    <w:p w14:paraId="0204A8AC" w14:textId="4C4E06B1" w:rsidR="002561EF" w:rsidRDefault="002561EF" w:rsidP="002561EF">
      <w:pPr>
        <w:pStyle w:val="21"/>
      </w:pPr>
      <w:bookmarkStart w:id="6" w:name="_Toc198047756"/>
      <w:r>
        <w:t>Внедрение</w:t>
      </w:r>
      <w:bookmarkEnd w:id="6"/>
    </w:p>
    <w:p w14:paraId="4DFA90A1" w14:textId="77777777" w:rsidR="002561EF" w:rsidRDefault="002561EF" w:rsidP="00022825">
      <w:pPr>
        <w:pStyle w:val="af3"/>
        <w:numPr>
          <w:ilvl w:val="0"/>
          <w:numId w:val="14"/>
        </w:numPr>
        <w:spacing w:line="360" w:lineRule="auto"/>
        <w:ind w:left="0" w:firstLine="851"/>
        <w:rPr>
          <w:rFonts w:cs="Times New Roman"/>
        </w:rPr>
      </w:pPr>
      <w:r>
        <w:rPr>
          <w:rFonts w:cs="Times New Roman"/>
        </w:rPr>
        <w:t xml:space="preserve">Перенести усовершенствованного </w:t>
      </w:r>
      <w:r>
        <w:rPr>
          <w:rFonts w:cs="Times New Roman"/>
          <w:lang w:val="en-US"/>
        </w:rPr>
        <w:t>Telegram</w:t>
      </w:r>
      <w:r w:rsidRPr="00E76259">
        <w:rPr>
          <w:rFonts w:cs="Times New Roman"/>
        </w:rPr>
        <w:t>-</w:t>
      </w:r>
      <w:r>
        <w:rPr>
          <w:rFonts w:cs="Times New Roman"/>
        </w:rPr>
        <w:t xml:space="preserve">бота (функционал из л.р. 3 должен сохраниться) на </w:t>
      </w:r>
      <w:r>
        <w:rPr>
          <w:rFonts w:cs="Times New Roman"/>
          <w:lang w:val="en-US"/>
        </w:rPr>
        <w:t>webhook</w:t>
      </w:r>
      <w:r w:rsidRPr="00E76259">
        <w:rPr>
          <w:rFonts w:cs="Times New Roman"/>
        </w:rPr>
        <w:t>’</w:t>
      </w:r>
      <w:r>
        <w:rPr>
          <w:rFonts w:cs="Times New Roman"/>
        </w:rPr>
        <w:t>и. Описать основные моменты переноса.</w:t>
      </w:r>
    </w:p>
    <w:p w14:paraId="208B526C" w14:textId="77777777" w:rsidR="002561EF" w:rsidRPr="002561EF" w:rsidRDefault="002561EF" w:rsidP="002561EF">
      <w:pPr>
        <w:rPr>
          <w:rFonts w:cs="Times New Roman"/>
          <w:szCs w:val="28"/>
          <w:lang w:val="ru-RU"/>
        </w:rPr>
      </w:pPr>
    </w:p>
    <w:p w14:paraId="68638BE4" w14:textId="6125E152" w:rsidR="002561EF" w:rsidRDefault="002561EF" w:rsidP="002561EF">
      <w:pPr>
        <w:pStyle w:val="1"/>
      </w:pPr>
      <w:bookmarkStart w:id="7" w:name="_Toc198047757"/>
      <w:r>
        <w:lastRenderedPageBreak/>
        <w:t>Ход работы</w:t>
      </w:r>
      <w:bookmarkEnd w:id="7"/>
    </w:p>
    <w:p w14:paraId="0541EE32" w14:textId="2116B968" w:rsidR="002561EF" w:rsidRDefault="002561EF" w:rsidP="002561EF">
      <w:pPr>
        <w:pStyle w:val="21"/>
      </w:pPr>
      <w:bookmarkStart w:id="8" w:name="_Toc198047758"/>
      <w:r>
        <w:t xml:space="preserve">Усовершенствование </w:t>
      </w:r>
      <w:r>
        <w:rPr>
          <w:lang w:val="en-US"/>
        </w:rPr>
        <w:t>Telegram</w:t>
      </w:r>
      <w:r>
        <w:t>-бота</w:t>
      </w:r>
      <w:bookmarkEnd w:id="8"/>
    </w:p>
    <w:p w14:paraId="7FD38EBD" w14:textId="4133BA74" w:rsidR="002561EF" w:rsidRDefault="002561EF" w:rsidP="002561EF">
      <w:pPr>
        <w:pStyle w:val="3"/>
      </w:pPr>
      <w:bookmarkStart w:id="9" w:name="_Toc198047759"/>
      <w:r>
        <w:t>Недостатки текущей реализации</w:t>
      </w:r>
      <w:r w:rsidR="00B11DEB">
        <w:t xml:space="preserve"> хранения пользовательских данных</w:t>
      </w:r>
      <w:bookmarkEnd w:id="9"/>
    </w:p>
    <w:p w14:paraId="7884DA6A" w14:textId="240280C7" w:rsidR="00B11DEB" w:rsidRDefault="00B11DEB" w:rsidP="00B11DEB">
      <w:pPr>
        <w:rPr>
          <w:lang w:val="ru-RU" w:eastAsia="ru-RU"/>
        </w:rPr>
      </w:pPr>
      <w:r>
        <w:rPr>
          <w:lang w:val="ru-RU" w:eastAsia="ru-RU"/>
        </w:rPr>
        <w:t xml:space="preserve">В текущей реализации кода </w:t>
      </w:r>
      <w:r>
        <w:rPr>
          <w:lang w:eastAsia="ru-RU"/>
        </w:rPr>
        <w:t>Telegram</w:t>
      </w:r>
      <w:r w:rsidRPr="00B11DEB">
        <w:rPr>
          <w:lang w:val="ru-RU" w:eastAsia="ru-RU"/>
        </w:rPr>
        <w:t>-</w:t>
      </w:r>
      <w:r>
        <w:rPr>
          <w:lang w:val="ru-RU" w:eastAsia="ru-RU"/>
        </w:rPr>
        <w:t xml:space="preserve">бота, выполненного в третьей лабораторной работе, пользовательские данный (а именно, </w:t>
      </w:r>
      <w:r>
        <w:rPr>
          <w:lang w:eastAsia="ru-RU"/>
        </w:rPr>
        <w:t>ID</w:t>
      </w:r>
      <w:r w:rsidRPr="00B11DEB">
        <w:rPr>
          <w:lang w:val="ru-RU" w:eastAsia="ru-RU"/>
        </w:rPr>
        <w:t xml:space="preserve"> </w:t>
      </w:r>
      <w:r>
        <w:rPr>
          <w:lang w:val="ru-RU" w:eastAsia="ru-RU"/>
        </w:rPr>
        <w:t xml:space="preserve">пользователя и его хешированный пароль) хранятся в файле </w:t>
      </w:r>
      <w:r>
        <w:rPr>
          <w:lang w:eastAsia="ru-RU"/>
        </w:rPr>
        <w:t>user</w:t>
      </w:r>
      <w:r w:rsidRPr="00B11DEB">
        <w:rPr>
          <w:lang w:val="ru-RU" w:eastAsia="ru-RU"/>
        </w:rPr>
        <w:t>.</w:t>
      </w:r>
      <w:r>
        <w:rPr>
          <w:lang w:eastAsia="ru-RU"/>
        </w:rPr>
        <w:t>csv</w:t>
      </w:r>
      <w:r w:rsidRPr="00B11DEB">
        <w:rPr>
          <w:lang w:val="ru-RU" w:eastAsia="ru-RU"/>
        </w:rPr>
        <w:t xml:space="preserve"> </w:t>
      </w:r>
      <w:r>
        <w:rPr>
          <w:lang w:val="ru-RU" w:eastAsia="ru-RU"/>
        </w:rPr>
        <w:t xml:space="preserve">в формате </w:t>
      </w:r>
      <w:r>
        <w:rPr>
          <w:lang w:eastAsia="ru-RU"/>
        </w:rPr>
        <w:t>CSV</w:t>
      </w:r>
      <w:r w:rsidRPr="00B11DEB">
        <w:rPr>
          <w:lang w:val="ru-RU" w:eastAsia="ru-RU"/>
        </w:rPr>
        <w:t xml:space="preserve">. </w:t>
      </w:r>
      <w:r>
        <w:rPr>
          <w:lang w:val="ru-RU" w:eastAsia="ru-RU"/>
        </w:rPr>
        <w:t>Для безопасного хранения пароля было выбрано хеширование, так как оно</w:t>
      </w:r>
      <w:r w:rsidRPr="00B11DEB">
        <w:rPr>
          <w:lang w:val="ru-RU" w:eastAsia="ru-RU"/>
        </w:rPr>
        <w:t>, в отличие от шифрования, является односторонним процессом: после хеширования нет способа восстановить оригинальный пароль. Когда пользователь вводит пароль, система сравнивает хеш введённого пароля с хешем, хранящимся в базе данных. Если они совпадают, доступ предоставляется</w:t>
      </w:r>
      <w:r>
        <w:rPr>
          <w:lang w:val="ru-RU" w:eastAsia="ru-RU"/>
        </w:rPr>
        <w:t xml:space="preserve">. В исходном коде пароли хешируются с использованием </w:t>
      </w:r>
      <w:r>
        <w:rPr>
          <w:lang w:eastAsia="ru-RU"/>
        </w:rPr>
        <w:t>SHA</w:t>
      </w:r>
      <w:r w:rsidRPr="00B11DEB">
        <w:rPr>
          <w:lang w:val="ru-RU" w:eastAsia="ru-RU"/>
        </w:rPr>
        <w:t xml:space="preserve">-256. </w:t>
      </w:r>
      <w:r>
        <w:rPr>
          <w:lang w:val="ru-RU" w:eastAsia="ru-RU"/>
        </w:rPr>
        <w:t xml:space="preserve">Доступ к файлу осуществляется через функции </w:t>
      </w:r>
      <w:r>
        <w:rPr>
          <w:lang w:eastAsia="ru-RU"/>
        </w:rPr>
        <w:t>load</w:t>
      </w:r>
      <w:r w:rsidRPr="00B11DEB">
        <w:rPr>
          <w:lang w:val="ru-RU" w:eastAsia="ru-RU"/>
        </w:rPr>
        <w:t>_</w:t>
      </w:r>
      <w:proofErr w:type="gramStart"/>
      <w:r>
        <w:rPr>
          <w:lang w:eastAsia="ru-RU"/>
        </w:rPr>
        <w:t>users</w:t>
      </w:r>
      <w:r w:rsidRPr="00B11DEB">
        <w:rPr>
          <w:lang w:val="ru-RU" w:eastAsia="ru-RU"/>
        </w:rPr>
        <w:t>(</w:t>
      </w:r>
      <w:proofErr w:type="gramEnd"/>
      <w:r w:rsidRPr="00B11DEB">
        <w:rPr>
          <w:lang w:val="ru-RU" w:eastAsia="ru-RU"/>
        </w:rPr>
        <w:t xml:space="preserve">) </w:t>
      </w:r>
      <w:r>
        <w:rPr>
          <w:lang w:val="ru-RU" w:eastAsia="ru-RU"/>
        </w:rPr>
        <w:t xml:space="preserve">и </w:t>
      </w:r>
      <w:r>
        <w:rPr>
          <w:lang w:eastAsia="ru-RU"/>
        </w:rPr>
        <w:t>save</w:t>
      </w:r>
      <w:r w:rsidRPr="00B11DEB">
        <w:rPr>
          <w:lang w:val="ru-RU" w:eastAsia="ru-RU"/>
        </w:rPr>
        <w:t>_</w:t>
      </w:r>
      <w:r>
        <w:rPr>
          <w:lang w:eastAsia="ru-RU"/>
        </w:rPr>
        <w:t>user</w:t>
      </w:r>
      <w:r>
        <w:rPr>
          <w:lang w:val="ru-RU" w:eastAsia="ru-RU"/>
        </w:rPr>
        <w:t>()</w:t>
      </w:r>
      <w:r w:rsidRPr="00B11DEB">
        <w:rPr>
          <w:lang w:val="ru-RU" w:eastAsia="ru-RU"/>
        </w:rPr>
        <w:t xml:space="preserve">. </w:t>
      </w:r>
      <w:r>
        <w:rPr>
          <w:lang w:val="ru-RU" w:eastAsia="ru-RU"/>
        </w:rPr>
        <w:t>На листинге 1, с которым можно ознакомиться ниже, представлен фрагмент исходного кода, осуществляющий описанный действия.</w:t>
      </w:r>
    </w:p>
    <w:p w14:paraId="0F131608" w14:textId="77777777" w:rsidR="00435FF5" w:rsidRDefault="00435FF5" w:rsidP="00B11DEB">
      <w:pPr>
        <w:rPr>
          <w:lang w:val="ru-RU" w:eastAsia="ru-RU"/>
        </w:rPr>
      </w:pPr>
    </w:p>
    <w:p w14:paraId="3EEE5BE2" w14:textId="5E172106" w:rsidR="007F3A07" w:rsidRPr="007F3A07" w:rsidRDefault="007F3A07" w:rsidP="007F3A07">
      <w:pPr>
        <w:pStyle w:val="aff0"/>
        <w:keepNext/>
        <w:rPr>
          <w:b w:val="0"/>
          <w:sz w:val="28"/>
          <w:szCs w:val="28"/>
        </w:rPr>
      </w:pPr>
      <w:r w:rsidRPr="007F3A07">
        <w:rPr>
          <w:b w:val="0"/>
          <w:color w:val="auto"/>
          <w:sz w:val="28"/>
          <w:szCs w:val="28"/>
        </w:rPr>
        <w:t xml:space="preserve">Листинг </w:t>
      </w:r>
      <w:r w:rsidRPr="007F3A07">
        <w:rPr>
          <w:b w:val="0"/>
          <w:color w:val="auto"/>
          <w:sz w:val="28"/>
          <w:szCs w:val="28"/>
        </w:rPr>
        <w:fldChar w:fldCharType="begin"/>
      </w:r>
      <w:r w:rsidRPr="007F3A07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7F3A07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1</w:t>
      </w:r>
      <w:r w:rsidRPr="007F3A07">
        <w:rPr>
          <w:b w:val="0"/>
          <w:color w:val="auto"/>
          <w:sz w:val="28"/>
          <w:szCs w:val="28"/>
        </w:rPr>
        <w:fldChar w:fldCharType="end"/>
      </w:r>
      <w:r w:rsidRPr="007F3A07">
        <w:rPr>
          <w:b w:val="0"/>
          <w:color w:val="auto"/>
          <w:sz w:val="28"/>
          <w:szCs w:val="28"/>
        </w:rPr>
        <w:t xml:space="preserve"> – Функции хеширования пароля, загрузки пользователей из файла и сохранения пользователя в файл в исходном коде.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11DEB" w:rsidRPr="007F3A07" w14:paraId="7F6A60C7" w14:textId="77777777" w:rsidTr="00B11DEB">
        <w:tc>
          <w:tcPr>
            <w:tcW w:w="9622" w:type="dxa"/>
          </w:tcPr>
          <w:p w14:paraId="439FFC0E" w14:textId="2877B6B1" w:rsidR="00B11DEB" w:rsidRDefault="00B11DEB" w:rsidP="00B11DE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  <w:r w:rsidRPr="00B11DEB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# Список авторизованных пользователей</w:t>
            </w:r>
            <w:r w:rsidRPr="00B11DEB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br/>
            </w:r>
            <w:r w:rsidRPr="00B11DEB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signed_in_users = []</w:t>
            </w:r>
          </w:p>
          <w:p w14:paraId="13A85BC0" w14:textId="3CD4981C" w:rsidR="007F3A07" w:rsidRDefault="007F3A07" w:rsidP="00B11DE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</w:p>
          <w:p w14:paraId="42DC4F53" w14:textId="5E193646" w:rsidR="007F3A07" w:rsidRPr="00B11DEB" w:rsidRDefault="007F3A07" w:rsidP="00B11DE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...</w:t>
            </w:r>
          </w:p>
          <w:p w14:paraId="60E57F42" w14:textId="77777777" w:rsidR="00B11DEB" w:rsidRDefault="00B11DEB" w:rsidP="00B11DEB">
            <w:pPr>
              <w:ind w:firstLine="0"/>
              <w:rPr>
                <w:lang w:val="ru-RU" w:eastAsia="ru-RU"/>
              </w:rPr>
            </w:pPr>
          </w:p>
          <w:p w14:paraId="674FE23A" w14:textId="63C29140" w:rsidR="00B11DEB" w:rsidRDefault="00B11DEB" w:rsidP="00B11DE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  <w:r w:rsidRPr="00B11DEB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# Функция для хеширования пароля</w:t>
            </w:r>
            <w:r w:rsidRPr="00B11DEB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br/>
            </w:r>
            <w:r w:rsidRPr="00B11DEB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 xml:space="preserve">def </w:t>
            </w:r>
            <w:r w:rsidRPr="00B11DEB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ru-RU" w:eastAsia="ru-RU"/>
              </w:rPr>
              <w:t>hash_password</w:t>
            </w:r>
            <w:r w:rsidRPr="00B11DEB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(password):</w:t>
            </w:r>
            <w:r w:rsidRPr="00B11DEB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B11DEB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 xml:space="preserve">return </w:t>
            </w:r>
            <w:r w:rsidRPr="00B11DEB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hashlib.sha256(password.encode()).hexdigest()</w:t>
            </w:r>
          </w:p>
          <w:p w14:paraId="3A4B3D7C" w14:textId="738293D6" w:rsidR="007F3A07" w:rsidRDefault="007F3A07" w:rsidP="00B11DE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</w:p>
          <w:p w14:paraId="4E3027E7" w14:textId="042FB7E6" w:rsidR="007F3A07" w:rsidRDefault="007F3A07" w:rsidP="007F3A0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</w:pP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Функция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для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загрузки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пользователей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из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файла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7F3A07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load_users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():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users = {}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try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with </w:t>
            </w:r>
            <w:r w:rsidRPr="007F3A07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open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'users.csv'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7F3A07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eastAsia="ru-RU"/>
              </w:rPr>
              <w:t>mode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=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'r'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)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as 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file: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    reader = csv.reader(file)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for 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row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in 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reader: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    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if </w:t>
            </w:r>
            <w:r w:rsidRPr="007F3A07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len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(row) &gt;= </w:t>
            </w:r>
            <w:r w:rsidRPr="007F3A0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2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            users[row[</w:t>
            </w:r>
            <w:r w:rsidRPr="007F3A0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0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]] = row[</w:t>
            </w:r>
            <w:r w:rsidRPr="007F3A07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1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]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except </w:t>
            </w:r>
            <w:r w:rsidRPr="007F3A07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FileNotFoundError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lastRenderedPageBreak/>
              <w:t xml:space="preserve">        </w:t>
            </w:r>
            <w:r w:rsidRPr="007F3A07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open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'users.csv'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7F3A07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eastAsia="ru-RU"/>
              </w:rPr>
              <w:t>mode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=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'w'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).close()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return 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users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Функция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для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сохранения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пользователя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в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файл</w:t>
            </w:r>
            <w:r w:rsidRPr="007F3A07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7F3A07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save_user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(user_id, hashed_password):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with </w:t>
            </w:r>
            <w:r w:rsidRPr="007F3A07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open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'users.csv'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7F3A07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eastAsia="ru-RU"/>
              </w:rPr>
              <w:t>mode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=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'a'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7F3A07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eastAsia="ru-RU"/>
              </w:rPr>
              <w:t>newline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=</w:t>
            </w:r>
            <w:r w:rsidRPr="007F3A07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''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) </w:t>
            </w:r>
            <w:r w:rsidRPr="007F3A07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as 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file: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writer = csv.writer(file)</w:t>
            </w:r>
            <w:r w:rsidRPr="007F3A07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writer.writerow([user_id, hashed_password])</w:t>
            </w:r>
          </w:p>
          <w:p w14:paraId="172EF499" w14:textId="0438C6E2" w:rsidR="00B11DEB" w:rsidRPr="00F020A5" w:rsidRDefault="00B11DEB" w:rsidP="007F3A07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</w:pPr>
          </w:p>
        </w:tc>
      </w:tr>
    </w:tbl>
    <w:p w14:paraId="24B7EEB5" w14:textId="77777777" w:rsidR="00B11DEB" w:rsidRPr="007F3A07" w:rsidRDefault="00B11DEB" w:rsidP="00B11DEB">
      <w:pPr>
        <w:rPr>
          <w:lang w:eastAsia="ru-RU"/>
        </w:rPr>
      </w:pPr>
    </w:p>
    <w:p w14:paraId="43696A08" w14:textId="13D64C86" w:rsidR="00B11DEB" w:rsidRDefault="007F3A07" w:rsidP="007F3A07">
      <w:pPr>
        <w:rPr>
          <w:lang w:val="ru-RU" w:eastAsia="ru-RU"/>
        </w:rPr>
      </w:pPr>
      <w:r>
        <w:rPr>
          <w:lang w:val="ru-RU" w:eastAsia="ru-RU"/>
        </w:rPr>
        <w:t>В текущей реализации можно выделить следующие недостатки</w:t>
      </w:r>
      <w:r w:rsidRPr="007F3A07">
        <w:rPr>
          <w:lang w:val="ru-RU" w:eastAsia="ru-RU"/>
        </w:rPr>
        <w:t>:</w:t>
      </w:r>
    </w:p>
    <w:p w14:paraId="3C9C263E" w14:textId="0B425AAB" w:rsidR="0007299A" w:rsidRDefault="0007299A" w:rsidP="00022825">
      <w:pPr>
        <w:pStyle w:val="af3"/>
        <w:numPr>
          <w:ilvl w:val="0"/>
          <w:numId w:val="15"/>
        </w:numPr>
      </w:pPr>
      <w:r w:rsidRPr="0007299A">
        <w:t>Хранение данных в текстовом файле (CSV):</w:t>
      </w:r>
    </w:p>
    <w:p w14:paraId="0B9D1783" w14:textId="77777777" w:rsidR="0007299A" w:rsidRDefault="0007299A" w:rsidP="0007299A">
      <w:pPr>
        <w:pStyle w:val="af3"/>
        <w:ind w:left="1069" w:firstLine="0"/>
      </w:pPr>
    </w:p>
    <w:p w14:paraId="1F4261C3" w14:textId="381A6B77" w:rsidR="007F3A07" w:rsidRPr="0007299A" w:rsidRDefault="007F3A07" w:rsidP="0007299A">
      <w:pPr>
        <w:rPr>
          <w:lang w:val="ru-RU"/>
        </w:rPr>
      </w:pPr>
      <w:r w:rsidRPr="007F3A07">
        <w:t>CSV</w:t>
      </w:r>
      <w:r w:rsidRPr="0007299A">
        <w:rPr>
          <w:lang w:val="ru-RU"/>
        </w:rPr>
        <w:t xml:space="preserve">-файл не защищён от несанкционированного доступа. </w:t>
      </w:r>
      <w:r w:rsidRPr="00F020A5">
        <w:rPr>
          <w:lang w:val="ru-RU"/>
        </w:rPr>
        <w:t xml:space="preserve">Если злоумышленник получит доступ к серверу, он сможет прочитать или модифицировать файл. </w:t>
      </w:r>
      <w:r w:rsidRPr="0007299A">
        <w:rPr>
          <w:lang w:val="ru-RU"/>
        </w:rPr>
        <w:t>Несмотря на хэширование, злоумышленник может попытаться подобрать пароли методом перебора (особенно если пароли слабые).</w:t>
      </w:r>
    </w:p>
    <w:p w14:paraId="0A5EE3DE" w14:textId="1CD60FF6" w:rsidR="0007299A" w:rsidRDefault="0007299A" w:rsidP="00022825">
      <w:pPr>
        <w:pStyle w:val="af3"/>
        <w:numPr>
          <w:ilvl w:val="0"/>
          <w:numId w:val="15"/>
        </w:numPr>
      </w:pPr>
      <w:r>
        <w:t>Отсутствие проверки целостности файла</w:t>
      </w:r>
    </w:p>
    <w:p w14:paraId="5B2F13E0" w14:textId="77777777" w:rsidR="0007299A" w:rsidRDefault="0007299A" w:rsidP="0007299A">
      <w:pPr>
        <w:pStyle w:val="af3"/>
        <w:ind w:left="1069" w:firstLine="0"/>
      </w:pPr>
    </w:p>
    <w:p w14:paraId="0CCD4BA7" w14:textId="68998E11" w:rsidR="0007299A" w:rsidRPr="00F020A5" w:rsidRDefault="0007299A" w:rsidP="0007299A">
      <w:pPr>
        <w:rPr>
          <w:rFonts w:eastAsia="Times New Roman"/>
          <w:lang w:val="ru-RU"/>
        </w:rPr>
      </w:pPr>
      <w:r w:rsidRPr="0007299A">
        <w:rPr>
          <w:rFonts w:eastAsia="Times New Roman"/>
          <w:lang w:val="ru-RU"/>
        </w:rPr>
        <w:t xml:space="preserve">Нет механизма проверки, что файл </w:t>
      </w:r>
      <w:r w:rsidRPr="0007299A">
        <w:rPr>
          <w:rFonts w:eastAsia="Times New Roman"/>
        </w:rPr>
        <w:t>users</w:t>
      </w:r>
      <w:r w:rsidRPr="0007299A">
        <w:rPr>
          <w:rFonts w:eastAsia="Times New Roman"/>
          <w:lang w:val="ru-RU"/>
        </w:rPr>
        <w:t>.</w:t>
      </w:r>
      <w:r w:rsidRPr="0007299A">
        <w:rPr>
          <w:rFonts w:eastAsia="Times New Roman"/>
        </w:rPr>
        <w:t>csv</w:t>
      </w:r>
      <w:r w:rsidRPr="0007299A">
        <w:rPr>
          <w:rFonts w:eastAsia="Times New Roman"/>
          <w:lang w:val="ru-RU"/>
        </w:rPr>
        <w:t xml:space="preserve"> не был изменён вручную или повреждён. </w:t>
      </w:r>
      <w:r w:rsidRPr="00F020A5">
        <w:rPr>
          <w:rFonts w:eastAsia="Times New Roman"/>
          <w:lang w:val="ru-RU"/>
        </w:rPr>
        <w:t>Например, некорректные данные в файле могут привести к сбоям в работе бота.</w:t>
      </w:r>
    </w:p>
    <w:p w14:paraId="65EC1A35" w14:textId="3DAA9A96" w:rsidR="0007299A" w:rsidRDefault="0007299A" w:rsidP="00022825">
      <w:pPr>
        <w:pStyle w:val="af3"/>
        <w:numPr>
          <w:ilvl w:val="0"/>
          <w:numId w:val="15"/>
        </w:numPr>
        <w:rPr>
          <w:rFonts w:eastAsia="Times New Roman"/>
        </w:rPr>
      </w:pPr>
      <w:r w:rsidRPr="0007299A">
        <w:rPr>
          <w:rFonts w:eastAsia="Times New Roman"/>
        </w:rPr>
        <w:t>Отсутствие ротации или резервного копирования данных</w:t>
      </w:r>
    </w:p>
    <w:p w14:paraId="54F94608" w14:textId="77777777" w:rsidR="0007299A" w:rsidRPr="0007299A" w:rsidRDefault="0007299A" w:rsidP="0007299A">
      <w:pPr>
        <w:pStyle w:val="af3"/>
        <w:ind w:left="1069" w:firstLine="0"/>
        <w:rPr>
          <w:rFonts w:eastAsia="Times New Roman"/>
        </w:rPr>
      </w:pPr>
    </w:p>
    <w:p w14:paraId="6235DC6B" w14:textId="7647A79C" w:rsidR="0007299A" w:rsidRPr="00F020A5" w:rsidRDefault="0007299A" w:rsidP="0007299A">
      <w:pPr>
        <w:rPr>
          <w:lang w:val="ru-RU"/>
        </w:rPr>
      </w:pPr>
      <w:r w:rsidRPr="00F020A5">
        <w:rPr>
          <w:lang w:val="ru-RU"/>
        </w:rPr>
        <w:t xml:space="preserve">Если файл </w:t>
      </w:r>
      <w:r w:rsidRPr="0007299A">
        <w:t>users</w:t>
      </w:r>
      <w:r w:rsidRPr="00F020A5">
        <w:rPr>
          <w:lang w:val="ru-RU"/>
        </w:rPr>
        <w:t>.</w:t>
      </w:r>
      <w:r w:rsidRPr="0007299A">
        <w:t>csv</w:t>
      </w:r>
      <w:r w:rsidRPr="00F020A5">
        <w:rPr>
          <w:lang w:val="ru-RU"/>
        </w:rPr>
        <w:t xml:space="preserve"> будет удалён или повреждён, данные пользователей будут потеряны.</w:t>
      </w:r>
    </w:p>
    <w:p w14:paraId="270EE013" w14:textId="30BFA2A9" w:rsidR="0007299A" w:rsidRDefault="0007299A" w:rsidP="00022825">
      <w:pPr>
        <w:pStyle w:val="af3"/>
        <w:numPr>
          <w:ilvl w:val="0"/>
          <w:numId w:val="15"/>
        </w:numPr>
        <w:ind w:firstLine="0"/>
      </w:pPr>
      <w:r>
        <w:t>Хранение паролей без соли</w:t>
      </w:r>
    </w:p>
    <w:p w14:paraId="42CFF540" w14:textId="3F007982" w:rsidR="00A13933" w:rsidRDefault="00A13933" w:rsidP="00A13933">
      <w:pPr>
        <w:pStyle w:val="af3"/>
        <w:ind w:left="1069" w:firstLine="0"/>
      </w:pPr>
    </w:p>
    <w:p w14:paraId="1042413A" w14:textId="040C7C58" w:rsidR="00A13933" w:rsidRPr="00A13933" w:rsidRDefault="00A13933" w:rsidP="00A13933">
      <w:pPr>
        <w:rPr>
          <w:lang w:val="ru-RU"/>
        </w:rPr>
      </w:pPr>
      <w:r w:rsidRPr="00F020A5">
        <w:rPr>
          <w:lang w:val="ru-RU"/>
        </w:rPr>
        <w:t xml:space="preserve">Пароли хэшируются </w:t>
      </w:r>
      <w:r w:rsidRPr="00A13933">
        <w:t>SHA</w:t>
      </w:r>
      <w:r w:rsidRPr="00F020A5">
        <w:rPr>
          <w:lang w:val="ru-RU"/>
        </w:rPr>
        <w:t xml:space="preserve">-256 без использования соли (случайной строки, добавляемой перед хэшированием). </w:t>
      </w:r>
      <w:r w:rsidRPr="00A13933">
        <w:rPr>
          <w:lang w:val="ru-RU"/>
        </w:rPr>
        <w:t>Это делает хэши уязвимыми к атакам с использованием радужных таблиц</w:t>
      </w:r>
      <w:r>
        <w:rPr>
          <w:lang w:val="ru-RU"/>
        </w:rPr>
        <w:t xml:space="preserve"> (</w:t>
      </w:r>
      <w:r w:rsidRPr="00A13933">
        <w:rPr>
          <w:lang w:val="ru-RU"/>
        </w:rPr>
        <w:t>специальный вариант таблиц поиска для обращения криптографических хеш-функций</w:t>
      </w:r>
      <w:r>
        <w:rPr>
          <w:lang w:val="ru-RU"/>
        </w:rPr>
        <w:t>)</w:t>
      </w:r>
      <w:r w:rsidRPr="00A13933">
        <w:rPr>
          <w:lang w:val="ru-RU"/>
        </w:rPr>
        <w:t>.</w:t>
      </w:r>
    </w:p>
    <w:p w14:paraId="3E1200E1" w14:textId="1E0B94E6" w:rsidR="00A13933" w:rsidRDefault="00A13933" w:rsidP="00022825">
      <w:pPr>
        <w:pStyle w:val="af3"/>
        <w:numPr>
          <w:ilvl w:val="0"/>
          <w:numId w:val="15"/>
        </w:numPr>
      </w:pPr>
      <w:r>
        <w:t>Отсутствие ограничения на длину и сложность пароля</w:t>
      </w:r>
    </w:p>
    <w:p w14:paraId="3D5C068F" w14:textId="0E746EF9" w:rsidR="00A13933" w:rsidRDefault="00A13933" w:rsidP="00A13933">
      <w:pPr>
        <w:pStyle w:val="af3"/>
        <w:ind w:left="1069" w:firstLine="0"/>
      </w:pPr>
    </w:p>
    <w:p w14:paraId="23D203D3" w14:textId="17043411" w:rsidR="00A13933" w:rsidRPr="00A13933" w:rsidRDefault="00A13933" w:rsidP="00A13933">
      <w:pPr>
        <w:rPr>
          <w:lang w:val="ru-RU" w:eastAsia="ru-RU"/>
        </w:rPr>
      </w:pPr>
      <w:r w:rsidRPr="00A13933">
        <w:rPr>
          <w:lang w:val="ru-RU"/>
        </w:rPr>
        <w:t>Пользователь может задать слабый пароль (например, "123"), что упрощает его взлом</w:t>
      </w:r>
      <w:r>
        <w:rPr>
          <w:lang w:val="ru-RU"/>
        </w:rPr>
        <w:t xml:space="preserve"> (например, перебором).</w:t>
      </w:r>
    </w:p>
    <w:p w14:paraId="080083CF" w14:textId="77777777" w:rsidR="007F3A07" w:rsidRPr="007F3A07" w:rsidRDefault="007F3A07" w:rsidP="007F3A07">
      <w:pPr>
        <w:rPr>
          <w:lang w:val="ru-RU" w:eastAsia="ru-RU"/>
        </w:rPr>
      </w:pPr>
    </w:p>
    <w:p w14:paraId="7DADF664" w14:textId="174E1DA9" w:rsidR="00B11DEB" w:rsidRDefault="00B11DEB" w:rsidP="00B11DEB">
      <w:pPr>
        <w:pStyle w:val="3"/>
      </w:pPr>
      <w:bookmarkStart w:id="10" w:name="_Toc198047760"/>
      <w:r>
        <w:lastRenderedPageBreak/>
        <w:t>Усовершенствование метода хранения данных</w:t>
      </w:r>
      <w:bookmarkEnd w:id="10"/>
    </w:p>
    <w:p w14:paraId="2AD499B0" w14:textId="72C1C4CE" w:rsidR="00A13933" w:rsidRDefault="00A13933" w:rsidP="00A13933">
      <w:pPr>
        <w:rPr>
          <w:lang w:val="ru-RU" w:eastAsia="ru-RU"/>
        </w:rPr>
      </w:pPr>
      <w:r>
        <w:rPr>
          <w:lang w:val="ru-RU" w:eastAsia="ru-RU"/>
        </w:rPr>
        <w:t>Для устранения выявленных в предыдущем пункте недостатков было сделано следующее</w:t>
      </w:r>
      <w:r w:rsidRPr="00A13933">
        <w:rPr>
          <w:lang w:val="ru-RU" w:eastAsia="ru-RU"/>
        </w:rPr>
        <w:t>:</w:t>
      </w:r>
    </w:p>
    <w:p w14:paraId="53AD78E6" w14:textId="590C03EE" w:rsidR="000F0EC5" w:rsidRDefault="00A13933" w:rsidP="006B3381">
      <w:pPr>
        <w:pStyle w:val="a2"/>
      </w:pPr>
      <w:r>
        <w:t xml:space="preserve">Переход на </w:t>
      </w:r>
      <w:r>
        <w:rPr>
          <w:lang w:val="en-US"/>
        </w:rPr>
        <w:t>SQLite</w:t>
      </w:r>
      <w:r w:rsidRPr="00A13933">
        <w:t xml:space="preserve"> </w:t>
      </w:r>
      <w:r>
        <w:t>для хранения данных</w:t>
      </w:r>
      <w:r w:rsidRPr="00A13933">
        <w:t>:</w:t>
      </w:r>
    </w:p>
    <w:p w14:paraId="48E8E1DB" w14:textId="3B7F7FE6" w:rsidR="00A13933" w:rsidRPr="00A13933" w:rsidRDefault="006C54B1" w:rsidP="00A13933">
      <w:pPr>
        <w:rPr>
          <w:lang w:val="ru-RU"/>
        </w:rPr>
      </w:pPr>
      <w:r>
        <w:t>S</w:t>
      </w:r>
      <w:r w:rsidR="00A13933">
        <w:t>QLite</w:t>
      </w:r>
      <w:r w:rsidR="00A13933" w:rsidRPr="00A13933">
        <w:rPr>
          <w:lang w:val="ru-RU"/>
        </w:rPr>
        <w:t xml:space="preserve"> — лёгкая встроенная база данных, которая заменит </w:t>
      </w:r>
      <w:r w:rsidR="00A13933">
        <w:t>CSV</w:t>
      </w:r>
      <w:r w:rsidR="00A13933" w:rsidRPr="00A13933">
        <w:rPr>
          <w:lang w:val="ru-RU"/>
        </w:rPr>
        <w:t>-файл.</w:t>
      </w:r>
    </w:p>
    <w:p w14:paraId="292D591D" w14:textId="77777777" w:rsidR="00A13933" w:rsidRDefault="00A13933" w:rsidP="00A13933">
      <w:r>
        <w:t>Преимущества:</w:t>
      </w:r>
    </w:p>
    <w:p w14:paraId="4BC07D1C" w14:textId="77777777" w:rsidR="00A13933" w:rsidRDefault="00A13933" w:rsidP="00435FF5">
      <w:pPr>
        <w:pStyle w:val="a0"/>
      </w:pPr>
      <w:r>
        <w:t>Защита от некорректного формата данных.</w:t>
      </w:r>
    </w:p>
    <w:p w14:paraId="3A91A358" w14:textId="7E9996B0" w:rsidR="00A13933" w:rsidRDefault="00A13933" w:rsidP="006B3381">
      <w:pPr>
        <w:pStyle w:val="a0"/>
      </w:pPr>
      <w:r>
        <w:t>Возможность шифрования базы данных.</w:t>
      </w:r>
    </w:p>
    <w:p w14:paraId="0AFBF4B3" w14:textId="77777777" w:rsidR="00A13933" w:rsidRDefault="00A13933" w:rsidP="00A13933">
      <w:r>
        <w:t>Реализация:</w:t>
      </w:r>
    </w:p>
    <w:p w14:paraId="7EE73284" w14:textId="77777777" w:rsidR="00A13933" w:rsidRDefault="00A13933" w:rsidP="00435FF5">
      <w:pPr>
        <w:pStyle w:val="a0"/>
      </w:pPr>
      <w:r>
        <w:t>Создать таблицу users для хранения ID, хэша пароля, соли и количества предсказаний.</w:t>
      </w:r>
    </w:p>
    <w:p w14:paraId="2532004D" w14:textId="146F8815" w:rsidR="004A0CB9" w:rsidRDefault="00A13933" w:rsidP="006B3381">
      <w:pPr>
        <w:pStyle w:val="a0"/>
      </w:pPr>
      <w:r>
        <w:t>Создать таблицу admins для хранения ID администраторов.</w:t>
      </w:r>
    </w:p>
    <w:p w14:paraId="0DD2356E" w14:textId="14691A0C" w:rsidR="004A0CB9" w:rsidRDefault="004A0CB9" w:rsidP="004A0CB9">
      <w:pPr>
        <w:rPr>
          <w:lang w:val="ru-RU"/>
        </w:rPr>
      </w:pPr>
      <w:r>
        <w:rPr>
          <w:lang w:val="ru-RU"/>
        </w:rPr>
        <w:t>На листинге 2 представлены модифицированные функции для инициализации базы данных, загрузки пользователей из базы данных и сохранения нового пользователя</w:t>
      </w:r>
      <w:r w:rsidR="00435FF5">
        <w:rPr>
          <w:lang w:val="ru-RU"/>
        </w:rPr>
        <w:t>.</w:t>
      </w:r>
    </w:p>
    <w:p w14:paraId="1F19058B" w14:textId="77777777" w:rsidR="00435FF5" w:rsidRDefault="00435FF5" w:rsidP="004A0CB9">
      <w:pPr>
        <w:rPr>
          <w:lang w:val="ru-RU"/>
        </w:rPr>
      </w:pPr>
    </w:p>
    <w:p w14:paraId="4F7AC8B8" w14:textId="2D31A9C5" w:rsidR="004A0CB9" w:rsidRPr="004A0CB9" w:rsidRDefault="004A0CB9" w:rsidP="004A0CB9">
      <w:pPr>
        <w:pStyle w:val="aff0"/>
        <w:keepNext/>
        <w:rPr>
          <w:b w:val="0"/>
          <w:color w:val="auto"/>
          <w:sz w:val="28"/>
          <w:szCs w:val="28"/>
        </w:rPr>
      </w:pPr>
      <w:r w:rsidRPr="004A0CB9">
        <w:rPr>
          <w:b w:val="0"/>
          <w:color w:val="auto"/>
          <w:sz w:val="28"/>
          <w:szCs w:val="28"/>
        </w:rPr>
        <w:t xml:space="preserve">Листинг </w:t>
      </w:r>
      <w:r w:rsidRPr="004A0CB9">
        <w:rPr>
          <w:b w:val="0"/>
          <w:color w:val="auto"/>
          <w:sz w:val="28"/>
          <w:szCs w:val="28"/>
        </w:rPr>
        <w:fldChar w:fldCharType="begin"/>
      </w:r>
      <w:r w:rsidRPr="004A0CB9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4A0CB9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2</w:t>
      </w:r>
      <w:r w:rsidRPr="004A0CB9">
        <w:rPr>
          <w:b w:val="0"/>
          <w:color w:val="auto"/>
          <w:sz w:val="28"/>
          <w:szCs w:val="28"/>
        </w:rPr>
        <w:fldChar w:fldCharType="end"/>
      </w:r>
      <w:r w:rsidRPr="004A0CB9">
        <w:rPr>
          <w:b w:val="0"/>
          <w:color w:val="auto"/>
          <w:sz w:val="28"/>
          <w:szCs w:val="28"/>
        </w:rPr>
        <w:t xml:space="preserve"> - работа с </w:t>
      </w:r>
      <w:r w:rsidRPr="004A0CB9">
        <w:rPr>
          <w:b w:val="0"/>
          <w:color w:val="auto"/>
          <w:sz w:val="28"/>
          <w:szCs w:val="28"/>
          <w:lang w:val="en-US"/>
        </w:rPr>
        <w:t>SQLite</w:t>
      </w:r>
      <w:r w:rsidRPr="004A0CB9">
        <w:rPr>
          <w:b w:val="0"/>
          <w:color w:val="auto"/>
          <w:sz w:val="28"/>
          <w:szCs w:val="28"/>
        </w:rPr>
        <w:t xml:space="preserve"> базой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0CB9" w:rsidRPr="004A0CB9" w14:paraId="6B4962F7" w14:textId="77777777" w:rsidTr="004A0CB9">
        <w:tc>
          <w:tcPr>
            <w:tcW w:w="9622" w:type="dxa"/>
          </w:tcPr>
          <w:p w14:paraId="4BDB95AF" w14:textId="77777777" w:rsidR="004A0CB9" w:rsidRPr="004A0CB9" w:rsidRDefault="004A0CB9" w:rsidP="004A0CB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</w:pP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Инициализация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базы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данных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4A0CB9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init_db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conn = sqlite3.connect(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'users.db'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cursor = conn.cursor()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cursor.execute(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'''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CREATE TABLE IF NOT EXISTS users 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    user_id TEXT PRIMARY_KEY,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    hashed_password TEXT NOT NULL,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    salt TEXT NOT NULL,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    prediction_count INTEGER DEFAULT 0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)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'''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cursor.execute(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'''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CREATE TABLE IF NOT EXISTS admins 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    user_id TEXT PRIMARY_KEY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    )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'''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conn.commit()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>#C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охраняет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все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изменения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(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создание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таблиц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)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в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файл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users.db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conn.close()</w:t>
            </w:r>
          </w:p>
          <w:p w14:paraId="1DE56889" w14:textId="77777777" w:rsidR="004A0CB9" w:rsidRDefault="004A0CB9" w:rsidP="004A0CB9">
            <w:pPr>
              <w:ind w:firstLine="0"/>
            </w:pPr>
          </w:p>
          <w:p w14:paraId="0DEDEAFD" w14:textId="77777777" w:rsidR="004A0CB9" w:rsidRDefault="004A0CB9" w:rsidP="004A0CB9">
            <w:pPr>
              <w:ind w:firstLine="0"/>
            </w:pPr>
            <w:r>
              <w:lastRenderedPageBreak/>
              <w:t>…</w:t>
            </w:r>
          </w:p>
          <w:p w14:paraId="00703261" w14:textId="04A39C21" w:rsidR="004A0CB9" w:rsidRPr="004A0CB9" w:rsidRDefault="004A0CB9" w:rsidP="004A0CB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Загрузка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пользователей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из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базы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данных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4A0CB9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load_users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conn = sqlite3.connect(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'users.db'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cursor = conn.cursor()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cursor.execute(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'SELECT user_id, hashed_password, salt, prediction_count FROM users'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users = {row[</w:t>
            </w:r>
            <w:r w:rsidRPr="004A0CB9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0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]: {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'hash'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 row[</w:t>
            </w:r>
            <w:r w:rsidRPr="004A0CB9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1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],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'salt'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 row[</w:t>
            </w:r>
            <w:r w:rsidRPr="004A0CB9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2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],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'prediction_count'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 row[</w:t>
            </w:r>
            <w:r w:rsidRPr="004A0CB9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3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]}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for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row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in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cursor.fetchall()}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conn.close()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return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users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Сохранение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нового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пользователя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4A0CB9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save_user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(user_id, 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if not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is_strong_password(password):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"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Пароль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должен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быть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минимум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8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символов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содержать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буквы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разного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регистра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цифры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и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специальные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символы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."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hashed_password, salt = hash_password(password)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conn = sqlite3.connect(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'users.db'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cursor = conn.cursor()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try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cursor.execute(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'INSERT INTO users (user_id, hashed_password, salt) VALUES (?, ?, ?)'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,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               (user_id, hashed_password, salt))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conn.commit()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backup_db() 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Создаём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резервную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копию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True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"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Регистрация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успешна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!"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except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sqlite3.IntegrityError: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"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Пользователь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уже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зарегистрирован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!"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>finally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    conn.close()</w:t>
            </w:r>
          </w:p>
        </w:tc>
      </w:tr>
    </w:tbl>
    <w:p w14:paraId="61E692F3" w14:textId="3EC31C1C" w:rsidR="004A0CB9" w:rsidRPr="004A0CB9" w:rsidRDefault="004A0CB9" w:rsidP="004A0CB9">
      <w:pPr>
        <w:ind w:firstLine="0"/>
      </w:pPr>
    </w:p>
    <w:p w14:paraId="17AF260E" w14:textId="50F2A7F6" w:rsidR="00A13933" w:rsidRPr="00C1738C" w:rsidRDefault="00A13933" w:rsidP="00435FF5">
      <w:pPr>
        <w:pStyle w:val="a2"/>
        <w:rPr>
          <w:lang w:val="en-US"/>
        </w:rPr>
      </w:pPr>
      <w:r w:rsidRPr="00C1738C">
        <w:t>Добавление соли к паролям</w:t>
      </w:r>
      <w:r w:rsidR="006B3381">
        <w:t>.</w:t>
      </w:r>
    </w:p>
    <w:p w14:paraId="6931058D" w14:textId="2FB29374" w:rsidR="00A13933" w:rsidRDefault="00A13933" w:rsidP="00A13933">
      <w:pPr>
        <w:rPr>
          <w:lang w:val="ru-RU"/>
        </w:rPr>
      </w:pPr>
      <w:r w:rsidRPr="00C1738C">
        <w:rPr>
          <w:lang w:val="ru-RU"/>
        </w:rPr>
        <w:t>Для каждого пользователя будем генерировать случайную соль, которую будем хранить вместе с хешэм пароля в базе данных.</w:t>
      </w:r>
      <w:r w:rsidRPr="00A13933">
        <w:rPr>
          <w:lang w:val="ru-RU"/>
        </w:rPr>
        <w:t xml:space="preserve"> Для генерации соли использовалась библиотека </w:t>
      </w:r>
      <w:r>
        <w:t>secrets</w:t>
      </w:r>
      <w:r w:rsidRPr="00A13933">
        <w:rPr>
          <w:lang w:val="ru-RU"/>
        </w:rPr>
        <w:t>.</w:t>
      </w:r>
      <w:r w:rsidR="004A0CB9">
        <w:rPr>
          <w:lang w:val="ru-RU"/>
        </w:rPr>
        <w:t xml:space="preserve"> </w:t>
      </w:r>
    </w:p>
    <w:p w14:paraId="70CF865B" w14:textId="48B7092E" w:rsidR="004A0CB9" w:rsidRDefault="004A0CB9" w:rsidP="00A13933">
      <w:pPr>
        <w:rPr>
          <w:lang w:val="ru-RU"/>
        </w:rPr>
      </w:pPr>
      <w:r>
        <w:rPr>
          <w:lang w:val="ru-RU"/>
        </w:rPr>
        <w:t>На листинге 3 представлена обновленная функция хеширования пароля с солью.</w:t>
      </w:r>
    </w:p>
    <w:p w14:paraId="30E7F3D1" w14:textId="77777777" w:rsidR="00435FF5" w:rsidRDefault="00435FF5" w:rsidP="00A13933">
      <w:pPr>
        <w:rPr>
          <w:lang w:val="ru-RU"/>
        </w:rPr>
      </w:pPr>
    </w:p>
    <w:p w14:paraId="3591AB92" w14:textId="210A6D2C" w:rsidR="004A0CB9" w:rsidRPr="004A0CB9" w:rsidRDefault="004A0CB9" w:rsidP="004A0CB9">
      <w:pPr>
        <w:pStyle w:val="aff0"/>
        <w:keepNext/>
        <w:rPr>
          <w:b w:val="0"/>
          <w:color w:val="auto"/>
          <w:sz w:val="28"/>
          <w:szCs w:val="28"/>
        </w:rPr>
      </w:pPr>
      <w:r w:rsidRPr="004A0CB9">
        <w:rPr>
          <w:b w:val="0"/>
          <w:color w:val="auto"/>
          <w:sz w:val="28"/>
          <w:szCs w:val="28"/>
        </w:rPr>
        <w:t xml:space="preserve">Листинг </w:t>
      </w:r>
      <w:r w:rsidRPr="004A0CB9">
        <w:rPr>
          <w:b w:val="0"/>
          <w:color w:val="auto"/>
          <w:sz w:val="28"/>
          <w:szCs w:val="28"/>
        </w:rPr>
        <w:fldChar w:fldCharType="begin"/>
      </w:r>
      <w:r w:rsidRPr="004A0CB9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4A0CB9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3</w:t>
      </w:r>
      <w:r w:rsidRPr="004A0CB9">
        <w:rPr>
          <w:b w:val="0"/>
          <w:color w:val="auto"/>
          <w:sz w:val="28"/>
          <w:szCs w:val="28"/>
        </w:rPr>
        <w:fldChar w:fldCharType="end"/>
      </w:r>
      <w:r w:rsidRPr="004A0CB9">
        <w:rPr>
          <w:b w:val="0"/>
          <w:color w:val="auto"/>
          <w:sz w:val="28"/>
          <w:szCs w:val="28"/>
        </w:rPr>
        <w:t xml:space="preserve"> - Хэширование пароля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0CB9" w:rsidRPr="004A0CB9" w14:paraId="38F7A458" w14:textId="77777777" w:rsidTr="004A0CB9">
        <w:tc>
          <w:tcPr>
            <w:tcW w:w="9622" w:type="dxa"/>
          </w:tcPr>
          <w:p w14:paraId="5EE95891" w14:textId="0C199677" w:rsidR="004A0CB9" w:rsidRPr="004A0CB9" w:rsidRDefault="004A0CB9" w:rsidP="004A0CB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</w:pP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Функция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для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хэширования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пароля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солью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4A0CB9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hash_password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(password, salt=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None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if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salt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is None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salt = secrets.token_hex(</w:t>
            </w:r>
            <w:r w:rsidRPr="004A0CB9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16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salted_password = password + salt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lastRenderedPageBreak/>
              <w:t xml:space="preserve">    hashed = hashlib.sha256(salted_password.encode()).hexdigest()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return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hashed, salt</w:t>
            </w:r>
          </w:p>
        </w:tc>
      </w:tr>
    </w:tbl>
    <w:p w14:paraId="5FD1E758" w14:textId="77777777" w:rsidR="004A0CB9" w:rsidRPr="004A0CB9" w:rsidRDefault="004A0CB9" w:rsidP="00A13933"/>
    <w:p w14:paraId="191A8B1E" w14:textId="4D71A1D6" w:rsidR="000F0EC5" w:rsidRPr="006B3381" w:rsidRDefault="000F0EC5" w:rsidP="006B3381">
      <w:pPr>
        <w:pStyle w:val="a2"/>
      </w:pPr>
      <w:r>
        <w:t>Проверка сложности пароля</w:t>
      </w:r>
      <w:r>
        <w:rPr>
          <w:lang w:val="en-US"/>
        </w:rPr>
        <w:t>:</w:t>
      </w:r>
    </w:p>
    <w:p w14:paraId="00790A58" w14:textId="44BA0089" w:rsidR="000F0EC5" w:rsidRPr="004A0CB9" w:rsidRDefault="004A0CB9" w:rsidP="000F0EC5">
      <w:pPr>
        <w:rPr>
          <w:lang w:val="ru-RU"/>
        </w:rPr>
      </w:pPr>
      <w:r w:rsidRPr="004A0CB9">
        <w:rPr>
          <w:lang w:val="ru-RU"/>
        </w:rPr>
        <w:t>При регистрации нового поль</w:t>
      </w:r>
      <w:r>
        <w:rPr>
          <w:lang w:val="ru-RU"/>
        </w:rPr>
        <w:t>з</w:t>
      </w:r>
      <w:r w:rsidR="000F0EC5" w:rsidRPr="004A0CB9">
        <w:rPr>
          <w:lang w:val="ru-RU"/>
        </w:rPr>
        <w:t>ователя будем проверять пароль на минимальную длину (8 символов) и наличие букв, цифра и специальных символов.</w:t>
      </w:r>
    </w:p>
    <w:p w14:paraId="49EE0ED1" w14:textId="1B5A7B77" w:rsidR="004A0CB9" w:rsidRDefault="004A0CB9" w:rsidP="000F0EC5">
      <w:pPr>
        <w:rPr>
          <w:lang w:val="ru-RU"/>
        </w:rPr>
      </w:pPr>
      <w:r>
        <w:rPr>
          <w:lang w:val="ru-RU"/>
        </w:rPr>
        <w:t>На листинге 4 представлена функция для проверки пароля на сложность.</w:t>
      </w:r>
    </w:p>
    <w:p w14:paraId="793F4D35" w14:textId="77777777" w:rsidR="006B3381" w:rsidRDefault="006B3381" w:rsidP="000F0EC5">
      <w:pPr>
        <w:rPr>
          <w:lang w:val="ru-RU"/>
        </w:rPr>
      </w:pPr>
    </w:p>
    <w:p w14:paraId="5D83ABC8" w14:textId="039CE94D" w:rsidR="004A0CB9" w:rsidRPr="004A0CB9" w:rsidRDefault="004A0CB9" w:rsidP="004A0CB9">
      <w:pPr>
        <w:pStyle w:val="aff0"/>
        <w:keepNext/>
        <w:rPr>
          <w:b w:val="0"/>
          <w:color w:val="auto"/>
          <w:sz w:val="28"/>
          <w:szCs w:val="28"/>
        </w:rPr>
      </w:pPr>
      <w:r w:rsidRPr="004A0CB9">
        <w:rPr>
          <w:b w:val="0"/>
          <w:color w:val="auto"/>
          <w:sz w:val="28"/>
          <w:szCs w:val="28"/>
        </w:rPr>
        <w:t xml:space="preserve">Листинг </w:t>
      </w:r>
      <w:r w:rsidRPr="004A0CB9">
        <w:rPr>
          <w:b w:val="0"/>
          <w:color w:val="auto"/>
          <w:sz w:val="28"/>
          <w:szCs w:val="28"/>
        </w:rPr>
        <w:fldChar w:fldCharType="begin"/>
      </w:r>
      <w:r w:rsidRPr="004A0CB9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4A0CB9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4</w:t>
      </w:r>
      <w:r w:rsidRPr="004A0CB9">
        <w:rPr>
          <w:b w:val="0"/>
          <w:color w:val="auto"/>
          <w:sz w:val="28"/>
          <w:szCs w:val="28"/>
        </w:rPr>
        <w:fldChar w:fldCharType="end"/>
      </w:r>
      <w:r w:rsidRPr="004A0CB9">
        <w:rPr>
          <w:b w:val="0"/>
          <w:color w:val="auto"/>
          <w:sz w:val="28"/>
          <w:szCs w:val="28"/>
        </w:rPr>
        <w:t xml:space="preserve"> - Проверка сложности пароля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0CB9" w:rsidRPr="004A0CB9" w14:paraId="47721677" w14:textId="77777777" w:rsidTr="004A0CB9">
        <w:tc>
          <w:tcPr>
            <w:tcW w:w="9622" w:type="dxa"/>
          </w:tcPr>
          <w:p w14:paraId="2F5E15AB" w14:textId="711EAC49" w:rsidR="004A0CB9" w:rsidRPr="004A0CB9" w:rsidRDefault="004A0CB9" w:rsidP="004A0CB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</w:pP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#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Проверка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сложности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t xml:space="preserve"> 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пароля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def </w:t>
            </w:r>
            <w:r w:rsidRPr="004A0CB9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eastAsia="ru-RU"/>
              </w:rPr>
              <w:t>is_strong_password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(password):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 xml:space="preserve">if </w:t>
            </w:r>
            <w:r w:rsidRPr="004A0CB9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ru-RU"/>
              </w:rPr>
              <w:t>len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 xml:space="preserve">(password) &lt; </w:t>
            </w:r>
            <w:r w:rsidRPr="004A0CB9">
              <w:rPr>
                <w:rFonts w:ascii="Courier New" w:eastAsia="Times New Roman" w:hAnsi="Courier New" w:cs="Courier New"/>
                <w:color w:val="1750EB"/>
                <w:sz w:val="24"/>
                <w:szCs w:val="24"/>
                <w:lang w:eastAsia="ru-RU"/>
              </w:rPr>
              <w:t>8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br/>
              <w:t xml:space="preserve">    if not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re.search(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r'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shd w:val="clear" w:color="auto" w:fill="EDFCED"/>
                <w:lang w:eastAsia="ru-RU"/>
              </w:rPr>
              <w:t>[A-Z]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, 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br/>
              <w:t xml:space="preserve">    if not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re.search(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r'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shd w:val="clear" w:color="auto" w:fill="EDFCED"/>
                <w:lang w:eastAsia="ru-RU"/>
              </w:rPr>
              <w:t>[a-z]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, 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br/>
              <w:t xml:space="preserve">    if not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re.search(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r'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shd w:val="clear" w:color="auto" w:fill="EDFCED"/>
                <w:lang w:eastAsia="ru-RU"/>
              </w:rPr>
              <w:t>\d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, 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br/>
              <w:t xml:space="preserve">    if not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re.search(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r'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shd w:val="clear" w:color="auto" w:fill="EDFCED"/>
                <w:lang w:eastAsia="ru-RU"/>
              </w:rPr>
              <w:t>[!@#$%^&amp;*(),.?":{}|&lt;&gt;]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eastAsia="ru-RU"/>
              </w:rPr>
              <w:t>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t>, password):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t>return False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eastAsia="ru-RU"/>
              </w:rPr>
              <w:br/>
              <w:t xml:space="preserve">    return True</w:t>
            </w:r>
          </w:p>
        </w:tc>
      </w:tr>
    </w:tbl>
    <w:p w14:paraId="3418DF4F" w14:textId="77777777" w:rsidR="004A0CB9" w:rsidRPr="004A0CB9" w:rsidRDefault="004A0CB9" w:rsidP="000F0EC5"/>
    <w:p w14:paraId="26C29601" w14:textId="14C9BA18" w:rsidR="000F0EC5" w:rsidRDefault="000F0EC5" w:rsidP="006B3381">
      <w:pPr>
        <w:pStyle w:val="a2"/>
      </w:pPr>
      <w:r>
        <w:t>Резервное копирование</w:t>
      </w:r>
    </w:p>
    <w:p w14:paraId="5AFD4187" w14:textId="5F3DC730" w:rsidR="000F0EC5" w:rsidRDefault="000F0EC5" w:rsidP="006B3381">
      <w:pPr>
        <w:rPr>
          <w:lang w:val="ru-RU"/>
        </w:rPr>
      </w:pPr>
      <w:r>
        <w:rPr>
          <w:lang w:val="ru-RU"/>
        </w:rPr>
        <w:t xml:space="preserve">Периодически будем создавать резервные копии базы данных (копировать файл </w:t>
      </w:r>
      <w:r>
        <w:t>SQLite</w:t>
      </w:r>
      <w:r w:rsidRPr="000F0EC5">
        <w:rPr>
          <w:lang w:val="ru-RU"/>
        </w:rPr>
        <w:t xml:space="preserve"> </w:t>
      </w:r>
      <w:r>
        <w:rPr>
          <w:lang w:val="ru-RU"/>
        </w:rPr>
        <w:t>в отдельную директорию).</w:t>
      </w:r>
    </w:p>
    <w:p w14:paraId="600F632A" w14:textId="2D0B7F9C" w:rsidR="004A0CB9" w:rsidRDefault="004A0CB9" w:rsidP="006B3381">
      <w:pPr>
        <w:rPr>
          <w:lang w:val="ru-RU"/>
        </w:rPr>
      </w:pPr>
      <w:r>
        <w:rPr>
          <w:lang w:val="ru-RU"/>
        </w:rPr>
        <w:t>На листинге 5 представлена функция резервного копирования базы данных.</w:t>
      </w:r>
    </w:p>
    <w:p w14:paraId="2D2B612F" w14:textId="77777777" w:rsidR="006B3381" w:rsidRDefault="006B3381" w:rsidP="006B3381">
      <w:pPr>
        <w:rPr>
          <w:lang w:val="ru-RU"/>
        </w:rPr>
      </w:pPr>
    </w:p>
    <w:p w14:paraId="318E36CC" w14:textId="7FB976F1" w:rsidR="004A0CB9" w:rsidRPr="004A0CB9" w:rsidRDefault="004A0CB9" w:rsidP="004A0CB9">
      <w:pPr>
        <w:pStyle w:val="aff0"/>
        <w:keepNext/>
        <w:rPr>
          <w:b w:val="0"/>
          <w:color w:val="auto"/>
          <w:sz w:val="28"/>
          <w:szCs w:val="28"/>
        </w:rPr>
      </w:pPr>
      <w:r w:rsidRPr="004A0CB9">
        <w:rPr>
          <w:b w:val="0"/>
          <w:color w:val="auto"/>
          <w:sz w:val="28"/>
          <w:szCs w:val="28"/>
        </w:rPr>
        <w:t xml:space="preserve">Листинг </w:t>
      </w:r>
      <w:r w:rsidRPr="004A0CB9">
        <w:rPr>
          <w:b w:val="0"/>
          <w:color w:val="auto"/>
          <w:sz w:val="28"/>
          <w:szCs w:val="28"/>
        </w:rPr>
        <w:fldChar w:fldCharType="begin"/>
      </w:r>
      <w:r w:rsidRPr="004A0CB9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4A0CB9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5</w:t>
      </w:r>
      <w:r w:rsidRPr="004A0CB9">
        <w:rPr>
          <w:b w:val="0"/>
          <w:color w:val="auto"/>
          <w:sz w:val="28"/>
          <w:szCs w:val="28"/>
        </w:rPr>
        <w:fldChar w:fldCharType="end"/>
      </w:r>
      <w:r w:rsidRPr="004A0CB9">
        <w:rPr>
          <w:b w:val="0"/>
          <w:color w:val="auto"/>
          <w:sz w:val="28"/>
          <w:szCs w:val="28"/>
        </w:rPr>
        <w:t xml:space="preserve"> - Резервное копирование базы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A0CB9" w:rsidRPr="005E0494" w14:paraId="7D1B1713" w14:textId="77777777" w:rsidTr="004A0CB9">
        <w:tc>
          <w:tcPr>
            <w:tcW w:w="9622" w:type="dxa"/>
          </w:tcPr>
          <w:p w14:paraId="1A4C530F" w14:textId="1B225A9C" w:rsidR="004A0CB9" w:rsidRPr="004A0CB9" w:rsidRDefault="004A0CB9" w:rsidP="004A0CB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</w:pP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t># Функция для резервного копирования базы данных</w:t>
            </w:r>
            <w:r w:rsidRPr="004A0CB9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  <w:lang w:val="ru-RU" w:eastAsia="ru-RU"/>
              </w:rPr>
              <w:br/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 xml:space="preserve">def </w:t>
            </w:r>
            <w:r w:rsidRPr="004A0CB9">
              <w:rPr>
                <w:rFonts w:ascii="Courier New" w:eastAsia="Times New Roman" w:hAnsi="Courier New" w:cs="Courier New"/>
                <w:color w:val="00627A"/>
                <w:sz w:val="24"/>
                <w:szCs w:val="24"/>
                <w:lang w:val="ru-RU" w:eastAsia="ru-RU"/>
              </w:rPr>
              <w:t>backup_db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():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>try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    timestamp = datetime.now().strftime(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'%Y%m%d_%H%M%S'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    shutil.copy(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'users.db'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 xml:space="preserve">, 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f'backup/users_</w:t>
            </w:r>
            <w:r w:rsidRPr="004A0CB9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ru-RU" w:eastAsia="ru-RU"/>
              </w:rPr>
              <w:t>{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timestamp</w:t>
            </w:r>
            <w:r w:rsidRPr="004A0CB9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ru-RU" w:eastAsia="ru-RU"/>
              </w:rPr>
              <w:t>}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.db'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)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 xml:space="preserve">except </w:t>
            </w:r>
            <w:r w:rsidRPr="004A0CB9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u-RU" w:eastAsia="ru-RU"/>
              </w:rPr>
              <w:t xml:space="preserve">Exception </w:t>
            </w:r>
            <w:r w:rsidRPr="004A0CB9">
              <w:rPr>
                <w:rFonts w:ascii="Courier New" w:eastAsia="Times New Roman" w:hAnsi="Courier New" w:cs="Courier New"/>
                <w:color w:val="0033B3"/>
                <w:sz w:val="24"/>
                <w:szCs w:val="24"/>
                <w:lang w:val="ru-RU" w:eastAsia="ru-RU"/>
              </w:rPr>
              <w:t xml:space="preserve">as 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e: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br/>
              <w:t xml:space="preserve">        </w:t>
            </w:r>
            <w:r w:rsidRPr="004A0CB9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u-RU" w:eastAsia="ru-RU"/>
              </w:rPr>
              <w:t>print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(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 xml:space="preserve">f"Ошибка при создании резервной копии: </w:t>
            </w:r>
            <w:r w:rsidRPr="004A0CB9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ru-RU" w:eastAsia="ru-RU"/>
              </w:rPr>
              <w:t>{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e</w:t>
            </w:r>
            <w:r w:rsidRPr="004A0CB9">
              <w:rPr>
                <w:rFonts w:ascii="Courier New" w:eastAsia="Times New Roman" w:hAnsi="Courier New" w:cs="Courier New"/>
                <w:color w:val="0037A6"/>
                <w:sz w:val="24"/>
                <w:szCs w:val="24"/>
                <w:lang w:val="ru-RU" w:eastAsia="ru-RU"/>
              </w:rPr>
              <w:t>}</w:t>
            </w:r>
            <w:r w:rsidRPr="004A0CB9">
              <w:rPr>
                <w:rFonts w:ascii="Courier New" w:eastAsia="Times New Roman" w:hAnsi="Courier New" w:cs="Courier New"/>
                <w:color w:val="067D17"/>
                <w:sz w:val="24"/>
                <w:szCs w:val="24"/>
                <w:lang w:val="ru-RU" w:eastAsia="ru-RU"/>
              </w:rPr>
              <w:t>"</w:t>
            </w:r>
            <w:r w:rsidRPr="004A0CB9">
              <w:rPr>
                <w:rFonts w:ascii="Courier New" w:eastAsia="Times New Roman" w:hAnsi="Courier New" w:cs="Courier New"/>
                <w:color w:val="080808"/>
                <w:sz w:val="24"/>
                <w:szCs w:val="24"/>
                <w:lang w:val="ru-RU" w:eastAsia="ru-RU"/>
              </w:rPr>
              <w:t>)</w:t>
            </w:r>
          </w:p>
        </w:tc>
      </w:tr>
    </w:tbl>
    <w:p w14:paraId="6020F386" w14:textId="7EAF50F5" w:rsidR="000F0EC5" w:rsidRPr="00F020A5" w:rsidRDefault="000F0EC5" w:rsidP="004A0CB9">
      <w:pPr>
        <w:ind w:firstLine="0"/>
        <w:rPr>
          <w:lang w:val="ru-RU"/>
        </w:rPr>
      </w:pPr>
    </w:p>
    <w:p w14:paraId="5DF5F5A3" w14:textId="277B2193" w:rsidR="00B11DEB" w:rsidRPr="006B3381" w:rsidRDefault="00B11DEB" w:rsidP="006B3381">
      <w:pPr>
        <w:pStyle w:val="3"/>
      </w:pPr>
      <w:bookmarkStart w:id="11" w:name="_Toc198047761"/>
      <w:r>
        <w:lastRenderedPageBreak/>
        <w:t>Добавление роли администратора</w:t>
      </w:r>
      <w:bookmarkEnd w:id="11"/>
    </w:p>
    <w:p w14:paraId="39BE7F9C" w14:textId="46757863" w:rsidR="00F12A6A" w:rsidRDefault="00DD4919" w:rsidP="002561EF">
      <w:pPr>
        <w:rPr>
          <w:lang w:val="ru-RU" w:eastAsia="ru-RU"/>
        </w:rPr>
      </w:pPr>
      <w:r>
        <w:rPr>
          <w:lang w:val="ru-RU" w:eastAsia="ru-RU"/>
        </w:rPr>
        <w:t xml:space="preserve">Пользователь становится администратором командой </w:t>
      </w:r>
      <w:r>
        <w:rPr>
          <w:lang w:eastAsia="ru-RU"/>
        </w:rPr>
        <w:t>become</w:t>
      </w:r>
      <w:r w:rsidRPr="00DD4919">
        <w:rPr>
          <w:lang w:val="ru-RU" w:eastAsia="ru-RU"/>
        </w:rPr>
        <w:t>_</w:t>
      </w:r>
      <w:r>
        <w:rPr>
          <w:lang w:eastAsia="ru-RU"/>
        </w:rPr>
        <w:t>admin</w:t>
      </w:r>
      <w:r>
        <w:rPr>
          <w:lang w:val="ru-RU" w:eastAsia="ru-RU"/>
        </w:rPr>
        <w:t>, при вводе корректного секретного ключа</w:t>
      </w:r>
      <w:r w:rsidR="00F12A6A">
        <w:rPr>
          <w:lang w:val="ru-RU" w:eastAsia="ru-RU"/>
        </w:rPr>
        <w:t xml:space="preserve">. Список пользователей отправляется в виде текстового сообщения, где для каждого пользователя указаны </w:t>
      </w:r>
      <w:r w:rsidR="00F12A6A">
        <w:rPr>
          <w:lang w:eastAsia="ru-RU"/>
        </w:rPr>
        <w:t>user</w:t>
      </w:r>
      <w:r w:rsidR="00F12A6A" w:rsidRPr="00F12A6A">
        <w:rPr>
          <w:lang w:val="ru-RU" w:eastAsia="ru-RU"/>
        </w:rPr>
        <w:t>_</w:t>
      </w:r>
      <w:r w:rsidR="00F12A6A">
        <w:rPr>
          <w:lang w:eastAsia="ru-RU"/>
        </w:rPr>
        <w:t>id</w:t>
      </w:r>
      <w:r w:rsidR="00F12A6A" w:rsidRPr="00F12A6A">
        <w:rPr>
          <w:lang w:val="ru-RU" w:eastAsia="ru-RU"/>
        </w:rPr>
        <w:t xml:space="preserve"> </w:t>
      </w:r>
      <w:r w:rsidR="00F12A6A">
        <w:rPr>
          <w:lang w:val="ru-RU" w:eastAsia="ru-RU"/>
        </w:rPr>
        <w:t xml:space="preserve">и </w:t>
      </w:r>
      <w:r w:rsidR="00F12A6A">
        <w:rPr>
          <w:lang w:eastAsia="ru-RU"/>
        </w:rPr>
        <w:t>prediction</w:t>
      </w:r>
      <w:r w:rsidR="00F12A6A" w:rsidRPr="00F12A6A">
        <w:rPr>
          <w:lang w:val="ru-RU" w:eastAsia="ru-RU"/>
        </w:rPr>
        <w:t>_</w:t>
      </w:r>
      <w:r w:rsidR="00F12A6A">
        <w:rPr>
          <w:lang w:eastAsia="ru-RU"/>
        </w:rPr>
        <w:t>id</w:t>
      </w:r>
      <w:r w:rsidR="00F12A6A" w:rsidRPr="00F12A6A">
        <w:rPr>
          <w:lang w:val="ru-RU" w:eastAsia="ru-RU"/>
        </w:rPr>
        <w:t xml:space="preserve">. </w:t>
      </w:r>
      <w:r w:rsidR="00F12A6A">
        <w:rPr>
          <w:lang w:val="ru-RU" w:eastAsia="ru-RU"/>
        </w:rPr>
        <w:t>Также добавлены следующие функции, реализующие функционал для администратора</w:t>
      </w:r>
      <w:r w:rsidR="00F12A6A" w:rsidRPr="00F12A6A">
        <w:rPr>
          <w:lang w:val="ru-RU" w:eastAsia="ru-RU"/>
        </w:rPr>
        <w:t>:</w:t>
      </w:r>
    </w:p>
    <w:p w14:paraId="239857B1" w14:textId="12862CB3" w:rsidR="00DD4919" w:rsidRDefault="00DD4919" w:rsidP="00435FF5">
      <w:pPr>
        <w:pStyle w:val="a0"/>
      </w:pPr>
      <w:r>
        <w:rPr>
          <w:lang w:val="en-US"/>
        </w:rPr>
        <w:t>is</w:t>
      </w:r>
      <w:r w:rsidRPr="00DD4919">
        <w:t>_</w:t>
      </w:r>
      <w:r>
        <w:rPr>
          <w:lang w:val="en-US"/>
        </w:rPr>
        <w:t>admin</w:t>
      </w:r>
      <w:r w:rsidRPr="00DD4919">
        <w:t xml:space="preserve"> – </w:t>
      </w:r>
      <w:r>
        <w:t>проверка, является ли текущий пользователь администратором</w:t>
      </w:r>
      <w:r w:rsidRPr="00DD4919">
        <w:t>;</w:t>
      </w:r>
    </w:p>
    <w:p w14:paraId="406D783D" w14:textId="55948BC8" w:rsidR="00DD4919" w:rsidRDefault="00DD4919" w:rsidP="00435FF5">
      <w:pPr>
        <w:pStyle w:val="a0"/>
      </w:pPr>
      <w:r>
        <w:rPr>
          <w:lang w:val="en-US"/>
        </w:rPr>
        <w:t>has</w:t>
      </w:r>
      <w:r w:rsidRPr="00DD4919">
        <w:t>_</w:t>
      </w:r>
      <w:r>
        <w:rPr>
          <w:lang w:val="en-US"/>
        </w:rPr>
        <w:t>admins</w:t>
      </w:r>
      <w:r w:rsidRPr="00DD4919">
        <w:t xml:space="preserve"> – </w:t>
      </w:r>
      <w:r>
        <w:t>проверка, есть ли уже зарегистрированные администраторы</w:t>
      </w:r>
      <w:r w:rsidRPr="00DD4919">
        <w:t>;</w:t>
      </w:r>
    </w:p>
    <w:p w14:paraId="67F71486" w14:textId="3179ACB9" w:rsidR="00DD4919" w:rsidRPr="00DD4919" w:rsidRDefault="00DD4919" w:rsidP="00435FF5">
      <w:pPr>
        <w:pStyle w:val="a0"/>
      </w:pPr>
      <w:r>
        <w:rPr>
          <w:lang w:val="en-US"/>
        </w:rPr>
        <w:t xml:space="preserve">add_admin – </w:t>
      </w:r>
      <w:r>
        <w:t>добавление администратора</w:t>
      </w:r>
      <w:r>
        <w:rPr>
          <w:lang w:val="en-US"/>
        </w:rPr>
        <w:t>;</w:t>
      </w:r>
    </w:p>
    <w:p w14:paraId="446D0385" w14:textId="11491275" w:rsidR="00C1183F" w:rsidRDefault="00DD4919" w:rsidP="006B3381">
      <w:pPr>
        <w:pStyle w:val="a0"/>
      </w:pPr>
      <w:r>
        <w:rPr>
          <w:lang w:val="en-US"/>
        </w:rPr>
        <w:t>delete</w:t>
      </w:r>
      <w:r w:rsidRPr="00DD4919">
        <w:t>_</w:t>
      </w:r>
      <w:r>
        <w:rPr>
          <w:lang w:val="en-US"/>
        </w:rPr>
        <w:t>user</w:t>
      </w:r>
      <w:r w:rsidRPr="00DD4919">
        <w:t xml:space="preserve"> – </w:t>
      </w:r>
      <w:r>
        <w:t xml:space="preserve">удаление пользователя (по его </w:t>
      </w:r>
      <w:r>
        <w:rPr>
          <w:lang w:val="en-US"/>
        </w:rPr>
        <w:t>user</w:t>
      </w:r>
      <w:r w:rsidRPr="00DD4919">
        <w:t>_</w:t>
      </w:r>
      <w:r>
        <w:rPr>
          <w:lang w:val="en-US"/>
        </w:rPr>
        <w:t>id</w:t>
      </w:r>
      <w:r w:rsidR="006B3381">
        <w:t>).</w:t>
      </w:r>
    </w:p>
    <w:p w14:paraId="57AC3599" w14:textId="4ED6DC8C" w:rsidR="006B3381" w:rsidRDefault="00C1183F" w:rsidP="006B3381">
      <w:pPr>
        <w:rPr>
          <w:lang w:val="ru-RU" w:eastAsia="ru-RU"/>
        </w:rPr>
      </w:pPr>
      <w:r w:rsidRPr="00C1183F">
        <w:rPr>
          <w:lang w:val="ru-RU"/>
        </w:rPr>
        <w:t>На рис</w:t>
      </w:r>
      <w:r>
        <w:rPr>
          <w:lang w:val="ru-RU"/>
        </w:rPr>
        <w:t>унке 1 представлена регистрация первого администратора</w:t>
      </w:r>
      <w:r w:rsidR="006B3381">
        <w:rPr>
          <w:lang w:val="ru-RU"/>
        </w:rPr>
        <w:t>.</w:t>
      </w:r>
      <w:r w:rsidR="006B3381" w:rsidRPr="006B3381">
        <w:rPr>
          <w:lang w:val="ru-RU" w:eastAsia="ru-RU"/>
        </w:rPr>
        <w:t xml:space="preserve"> </w:t>
      </w:r>
      <w:r w:rsidR="006B3381">
        <w:rPr>
          <w:lang w:val="ru-RU" w:eastAsia="ru-RU"/>
        </w:rPr>
        <w:t xml:space="preserve">На рисунке </w:t>
      </w:r>
      <w:r w:rsidR="006B3381" w:rsidRPr="00C1183F">
        <w:rPr>
          <w:lang w:val="ru-RU" w:eastAsia="ru-RU"/>
        </w:rPr>
        <w:t>2</w:t>
      </w:r>
      <w:r w:rsidR="006B3381">
        <w:rPr>
          <w:lang w:val="ru-RU" w:eastAsia="ru-RU"/>
        </w:rPr>
        <w:t xml:space="preserve"> представлен пример работы администратора</w:t>
      </w:r>
      <w:r w:rsidR="006B3381" w:rsidRPr="00A510E9">
        <w:rPr>
          <w:lang w:val="ru-RU" w:eastAsia="ru-RU"/>
        </w:rPr>
        <w:t>.</w:t>
      </w:r>
    </w:p>
    <w:p w14:paraId="4DB142DE" w14:textId="27DA3B43" w:rsidR="006B3381" w:rsidRDefault="006B3381" w:rsidP="006B3381">
      <w:pPr>
        <w:ind w:firstLine="0"/>
        <w:rPr>
          <w:lang w:val="ru-RU"/>
        </w:rPr>
      </w:pPr>
    </w:p>
    <w:p w14:paraId="693A1466" w14:textId="77777777" w:rsidR="00C1183F" w:rsidRDefault="00C1183F" w:rsidP="00C1183F">
      <w:pPr>
        <w:keepNext/>
        <w:jc w:val="center"/>
      </w:pPr>
      <w:r w:rsidRPr="00C1183F">
        <w:rPr>
          <w:noProof/>
          <w:lang w:val="ru-RU" w:eastAsia="ru-RU"/>
        </w:rPr>
        <w:drawing>
          <wp:inline distT="0" distB="0" distL="0" distR="0" wp14:anchorId="480A27FC" wp14:editId="18295E4F">
            <wp:extent cx="3769148" cy="3370007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116" cy="3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9F0C" w14:textId="06B05E60" w:rsidR="00C1183F" w:rsidRDefault="00C1183F" w:rsidP="00C1183F">
      <w:pPr>
        <w:pStyle w:val="aff0"/>
        <w:jc w:val="center"/>
        <w:rPr>
          <w:b w:val="0"/>
          <w:color w:val="auto"/>
          <w:sz w:val="28"/>
          <w:szCs w:val="28"/>
        </w:rPr>
      </w:pPr>
      <w:r w:rsidRPr="00C1183F">
        <w:rPr>
          <w:b w:val="0"/>
          <w:color w:val="auto"/>
          <w:sz w:val="28"/>
          <w:szCs w:val="28"/>
        </w:rPr>
        <w:t xml:space="preserve">Рисунок </w:t>
      </w:r>
      <w:r w:rsidRPr="00C1183F">
        <w:rPr>
          <w:b w:val="0"/>
          <w:color w:val="auto"/>
          <w:sz w:val="28"/>
          <w:szCs w:val="28"/>
        </w:rPr>
        <w:fldChar w:fldCharType="begin"/>
      </w:r>
      <w:r w:rsidRPr="00C1183F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1183F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1</w:t>
      </w:r>
      <w:r w:rsidRPr="00C1183F">
        <w:rPr>
          <w:b w:val="0"/>
          <w:color w:val="auto"/>
          <w:sz w:val="28"/>
          <w:szCs w:val="28"/>
        </w:rPr>
        <w:fldChar w:fldCharType="end"/>
      </w:r>
      <w:r w:rsidRPr="00F020A5">
        <w:rPr>
          <w:b w:val="0"/>
          <w:color w:val="auto"/>
          <w:sz w:val="28"/>
          <w:szCs w:val="28"/>
        </w:rPr>
        <w:t xml:space="preserve"> - </w:t>
      </w:r>
      <w:r w:rsidRPr="00C1183F">
        <w:rPr>
          <w:b w:val="0"/>
          <w:color w:val="auto"/>
          <w:sz w:val="28"/>
          <w:szCs w:val="28"/>
        </w:rPr>
        <w:t>Регистрация первого администратора</w:t>
      </w:r>
    </w:p>
    <w:p w14:paraId="37214857" w14:textId="77777777" w:rsidR="006B3381" w:rsidRPr="006B3381" w:rsidRDefault="006B3381" w:rsidP="006B3381">
      <w:pPr>
        <w:rPr>
          <w:lang w:val="ru-RU" w:eastAsia="ru-RU"/>
        </w:rPr>
      </w:pPr>
    </w:p>
    <w:p w14:paraId="4310A546" w14:textId="77777777" w:rsidR="00A510E9" w:rsidRDefault="00A510E9" w:rsidP="00A510E9">
      <w:pPr>
        <w:keepNext/>
        <w:jc w:val="center"/>
      </w:pPr>
      <w:r w:rsidRPr="00A510E9">
        <w:rPr>
          <w:noProof/>
          <w:lang w:val="ru-RU" w:eastAsia="ru-RU"/>
        </w:rPr>
        <w:lastRenderedPageBreak/>
        <w:drawing>
          <wp:inline distT="0" distB="0" distL="0" distR="0" wp14:anchorId="488C1CAA" wp14:editId="0ED525C0">
            <wp:extent cx="4461387" cy="25799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078" cy="25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9BB" w14:textId="05EA44FA" w:rsidR="00A510E9" w:rsidRDefault="00A510E9" w:rsidP="00A510E9">
      <w:pPr>
        <w:pStyle w:val="aff0"/>
        <w:jc w:val="center"/>
        <w:rPr>
          <w:b w:val="0"/>
          <w:color w:val="auto"/>
          <w:sz w:val="28"/>
          <w:szCs w:val="28"/>
        </w:rPr>
      </w:pPr>
      <w:r w:rsidRPr="00A510E9">
        <w:rPr>
          <w:b w:val="0"/>
          <w:color w:val="auto"/>
          <w:sz w:val="28"/>
          <w:szCs w:val="28"/>
        </w:rPr>
        <w:t xml:space="preserve">Рисунок </w:t>
      </w:r>
      <w:r w:rsidRPr="00A510E9">
        <w:rPr>
          <w:b w:val="0"/>
          <w:color w:val="auto"/>
          <w:sz w:val="28"/>
          <w:szCs w:val="28"/>
        </w:rPr>
        <w:fldChar w:fldCharType="begin"/>
      </w:r>
      <w:r w:rsidRPr="00A510E9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510E9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2</w:t>
      </w:r>
      <w:r w:rsidRPr="00A510E9">
        <w:rPr>
          <w:b w:val="0"/>
          <w:color w:val="auto"/>
          <w:sz w:val="28"/>
          <w:szCs w:val="28"/>
        </w:rPr>
        <w:fldChar w:fldCharType="end"/>
      </w:r>
      <w:r w:rsidRPr="00A510E9">
        <w:rPr>
          <w:b w:val="0"/>
          <w:color w:val="auto"/>
          <w:sz w:val="28"/>
          <w:szCs w:val="28"/>
        </w:rPr>
        <w:t xml:space="preserve"> - Пример работы администратора</w:t>
      </w:r>
    </w:p>
    <w:p w14:paraId="0764ECE9" w14:textId="77777777" w:rsidR="00B85A3A" w:rsidRPr="00B85A3A" w:rsidRDefault="00B85A3A" w:rsidP="00B85A3A">
      <w:pPr>
        <w:rPr>
          <w:lang w:val="ru-RU" w:eastAsia="ru-RU"/>
        </w:rPr>
      </w:pPr>
    </w:p>
    <w:p w14:paraId="512F1F69" w14:textId="3B7D600C" w:rsidR="004077B9" w:rsidRDefault="00A510E9" w:rsidP="004077B9">
      <w:pPr>
        <w:ind w:firstLine="0"/>
        <w:rPr>
          <w:lang w:val="ru-RU"/>
        </w:rPr>
      </w:pPr>
      <w:r w:rsidRPr="004077B9">
        <w:rPr>
          <w:lang w:val="ru-RU"/>
        </w:rPr>
        <w:t xml:space="preserve">Полный модифицированный код </w:t>
      </w:r>
      <w:r w:rsidRPr="004077B9">
        <w:t>Telegram</w:t>
      </w:r>
      <w:r w:rsidR="004077B9" w:rsidRPr="004077B9">
        <w:rPr>
          <w:lang w:val="ru-RU"/>
        </w:rPr>
        <w:t>-бота представлен в приложении 1.</w:t>
      </w:r>
    </w:p>
    <w:p w14:paraId="53DA76FD" w14:textId="77777777" w:rsidR="005E0494" w:rsidRDefault="005E0494" w:rsidP="004077B9">
      <w:pPr>
        <w:ind w:firstLine="0"/>
        <w:rPr>
          <w:lang w:val="ru-RU"/>
        </w:rPr>
      </w:pPr>
    </w:p>
    <w:p w14:paraId="1401638D" w14:textId="6E9FD1B3" w:rsidR="004077B9" w:rsidRDefault="004077B9" w:rsidP="004077B9">
      <w:pPr>
        <w:pStyle w:val="21"/>
      </w:pPr>
      <w:bookmarkStart w:id="12" w:name="_Toc198047762"/>
      <w:r>
        <w:t xml:space="preserve">Перенос на </w:t>
      </w:r>
      <w:r>
        <w:rPr>
          <w:lang w:val="en-US"/>
        </w:rPr>
        <w:t>webhook</w:t>
      </w:r>
      <w:bookmarkEnd w:id="12"/>
    </w:p>
    <w:p w14:paraId="5FF1D531" w14:textId="1F85FCEB" w:rsidR="00F020A5" w:rsidRPr="005E0494" w:rsidRDefault="00F020A5" w:rsidP="00F020A5">
      <w:pPr>
        <w:pStyle w:val="3"/>
      </w:pPr>
      <w:bookmarkStart w:id="13" w:name="_Toc198047763"/>
      <w:r>
        <w:t xml:space="preserve">Изучение функционала </w:t>
      </w:r>
      <w:r>
        <w:rPr>
          <w:lang w:val="en-US"/>
        </w:rPr>
        <w:t>webhook</w:t>
      </w:r>
      <w:r w:rsidRPr="00F020A5">
        <w:t xml:space="preserve"> </w:t>
      </w:r>
      <w:r>
        <w:t xml:space="preserve">из </w:t>
      </w:r>
      <w:r>
        <w:rPr>
          <w:lang w:val="en-US"/>
        </w:rPr>
        <w:t>telegram</w:t>
      </w:r>
      <w:r w:rsidRPr="00F020A5">
        <w:t xml:space="preserve"> </w:t>
      </w:r>
      <w:r>
        <w:rPr>
          <w:lang w:val="en-US"/>
        </w:rPr>
        <w:t>API</w:t>
      </w:r>
      <w:bookmarkEnd w:id="13"/>
    </w:p>
    <w:p w14:paraId="4BAC8AFB" w14:textId="28F926EA" w:rsidR="008C361A" w:rsidRPr="00B85A3A" w:rsidRDefault="008C361A" w:rsidP="008C361A">
      <w:pPr>
        <w:rPr>
          <w:lang w:val="ru-RU"/>
        </w:rPr>
      </w:pPr>
      <w:r w:rsidRPr="00B85A3A">
        <w:rPr>
          <w:bCs/>
        </w:rPr>
        <w:t>Webhook</w:t>
      </w:r>
      <w:r w:rsidRPr="00B85A3A">
        <w:rPr>
          <w:bCs/>
          <w:lang w:val="ru-RU"/>
        </w:rPr>
        <w:t xml:space="preserve"> в </w:t>
      </w:r>
      <w:r w:rsidRPr="00B85A3A">
        <w:rPr>
          <w:bCs/>
        </w:rPr>
        <w:t>Telegram</w:t>
      </w:r>
      <w:r w:rsidRPr="00B85A3A">
        <w:rPr>
          <w:bCs/>
          <w:lang w:val="ru-RU"/>
        </w:rPr>
        <w:t xml:space="preserve"> </w:t>
      </w:r>
      <w:r w:rsidRPr="00B85A3A">
        <w:rPr>
          <w:bCs/>
        </w:rPr>
        <w:t>API</w:t>
      </w:r>
      <w:r w:rsidRPr="00B85A3A">
        <w:t> </w:t>
      </w:r>
      <w:r w:rsidRPr="00B85A3A">
        <w:rPr>
          <w:lang w:val="ru-RU"/>
        </w:rPr>
        <w:t xml:space="preserve">— это механизм, при котором сервер </w:t>
      </w:r>
      <w:r w:rsidRPr="00B85A3A">
        <w:t>Telegram</w:t>
      </w:r>
      <w:r w:rsidRPr="00B85A3A">
        <w:rPr>
          <w:lang w:val="ru-RU"/>
        </w:rPr>
        <w:t xml:space="preserve"> отправляет данные боту сразу, как только появляются новые обновления. Бот при этом не должен запрашивать данные — он ожидает «входящего» запроса. </w:t>
      </w:r>
      <w:r w:rsidRPr="00B85A3A">
        <w:t> </w:t>
      </w:r>
      <w:r w:rsidRPr="00B85A3A">
        <w:rPr>
          <w:lang w:val="ru-RU"/>
        </w:rPr>
        <w:t xml:space="preserve"> </w:t>
      </w:r>
    </w:p>
    <w:p w14:paraId="355CA84F" w14:textId="77777777" w:rsidR="008C361A" w:rsidRPr="00B85A3A" w:rsidRDefault="008C361A" w:rsidP="008C361A">
      <w:r w:rsidRPr="00B85A3A">
        <w:t>Некоторые основные положения webhook:</w:t>
      </w:r>
    </w:p>
    <w:p w14:paraId="3EB1B278" w14:textId="4E2854B2" w:rsidR="008C361A" w:rsidRPr="00B85A3A" w:rsidRDefault="008C361A" w:rsidP="008C361A">
      <w:pPr>
        <w:pStyle w:val="a0"/>
      </w:pPr>
      <w:r w:rsidRPr="00B85A3A">
        <w:rPr>
          <w:bCs/>
        </w:rPr>
        <w:t>Мгновенная доставка</w:t>
      </w:r>
      <w:r w:rsidRPr="00B85A3A">
        <w:t xml:space="preserve">. Обновления отправляются моментально, что улучшает отзывчивость бота.  </w:t>
      </w:r>
    </w:p>
    <w:p w14:paraId="42188248" w14:textId="2E855CEE" w:rsidR="008C361A" w:rsidRPr="00B85A3A" w:rsidRDefault="008C361A" w:rsidP="008C361A">
      <w:pPr>
        <w:pStyle w:val="a0"/>
      </w:pPr>
      <w:r w:rsidRPr="00B85A3A">
        <w:rPr>
          <w:bCs/>
        </w:rPr>
        <w:t>Экономия ресурсов</w:t>
      </w:r>
      <w:r w:rsidRPr="00B85A3A">
        <w:t xml:space="preserve">. Так как бот получает обновления только в случае их появления, серверу бота не требуется поддерживать постоянные запросы к API Telegram.  </w:t>
      </w:r>
    </w:p>
    <w:p w14:paraId="414AD215" w14:textId="07D936E1" w:rsidR="008C361A" w:rsidRPr="008C361A" w:rsidRDefault="008C361A" w:rsidP="00605EE1">
      <w:pPr>
        <w:pStyle w:val="a0"/>
      </w:pPr>
      <w:r w:rsidRPr="00B85A3A">
        <w:rPr>
          <w:bCs/>
        </w:rPr>
        <w:t>Асинхронность</w:t>
      </w:r>
      <w:r w:rsidRPr="00B85A3A">
        <w:t>. Webhook</w:t>
      </w:r>
      <w:r w:rsidRPr="008C361A">
        <w:t xml:space="preserve"> подходит для приложений, работающих на асинхронных фреймворках, благодаря своей модели событийного взаимодействия.  </w:t>
      </w:r>
    </w:p>
    <w:p w14:paraId="6E6A45DE" w14:textId="77777777" w:rsidR="008C361A" w:rsidRPr="008C361A" w:rsidRDefault="008C361A" w:rsidP="00B85A3A">
      <w:pPr>
        <w:pStyle w:val="a0"/>
        <w:numPr>
          <w:ilvl w:val="0"/>
          <w:numId w:val="0"/>
        </w:numPr>
        <w:ind w:left="709"/>
      </w:pPr>
      <w:r w:rsidRPr="008C361A">
        <w:t>Работа в несколько шагов:</w:t>
      </w:r>
    </w:p>
    <w:p w14:paraId="7E075878" w14:textId="604FA307" w:rsidR="008C361A" w:rsidRPr="00B85A3A" w:rsidRDefault="008C361A" w:rsidP="00B85A3A">
      <w:pPr>
        <w:pStyle w:val="a0"/>
      </w:pPr>
      <w:r w:rsidRPr="00B85A3A">
        <w:lastRenderedPageBreak/>
        <w:t xml:space="preserve">Регистрация вебхука. При запуске бота он должен зарегистрировать свой вебхук на сервере Telegram, передав ему URL, по которому будут поступать обновления.  </w:t>
      </w:r>
    </w:p>
    <w:p w14:paraId="7AD9F97D" w14:textId="0C2AF64E" w:rsidR="008C361A" w:rsidRPr="00B85A3A" w:rsidRDefault="008C361A" w:rsidP="00B85A3A">
      <w:pPr>
        <w:pStyle w:val="a0"/>
      </w:pPr>
      <w:r w:rsidRPr="00B85A3A">
        <w:t xml:space="preserve">Обработка обновлений. Когда пользователь отправляет сообщение или команду боту, Telegram направляет запрос на зарегистрированный URL вебхука, содержащий все необходимые данные.  </w:t>
      </w:r>
    </w:p>
    <w:p w14:paraId="17452108" w14:textId="11EF63B4" w:rsidR="008C361A" w:rsidRPr="00B85A3A" w:rsidRDefault="008C361A" w:rsidP="00B85A3A">
      <w:pPr>
        <w:pStyle w:val="a0"/>
      </w:pPr>
      <w:r w:rsidRPr="00B85A3A">
        <w:t xml:space="preserve">Ответ на обновление. После обработки запроса бот может отправить ответ пользователю (например, сообщение с подтверждением выполнения команды), используя методы API Telegram.  </w:t>
      </w:r>
    </w:p>
    <w:p w14:paraId="5210E3AE" w14:textId="14CF1996" w:rsidR="008C361A" w:rsidRDefault="008C361A" w:rsidP="008C361A">
      <w:pPr>
        <w:rPr>
          <w:lang w:val="ru-RU"/>
        </w:rPr>
      </w:pPr>
      <w:r w:rsidRPr="005E0494">
        <w:rPr>
          <w:lang w:val="ru-RU"/>
        </w:rPr>
        <w:t xml:space="preserve">Для передачи обновлений через </w:t>
      </w:r>
      <w:r w:rsidRPr="008C361A">
        <w:t>webhook</w:t>
      </w:r>
      <w:r w:rsidRPr="005E0494">
        <w:rPr>
          <w:lang w:val="ru-RU"/>
        </w:rPr>
        <w:t xml:space="preserve"> требуется</w:t>
      </w:r>
      <w:r w:rsidRPr="008C361A">
        <w:t> </w:t>
      </w:r>
      <w:r w:rsidRPr="005E0494">
        <w:rPr>
          <w:b/>
          <w:bCs/>
          <w:lang w:val="ru-RU"/>
        </w:rPr>
        <w:t xml:space="preserve">защищённое </w:t>
      </w:r>
      <w:r w:rsidRPr="008C361A">
        <w:rPr>
          <w:b/>
          <w:bCs/>
        </w:rPr>
        <w:t>HTTPS</w:t>
      </w:r>
      <w:r w:rsidRPr="005E0494">
        <w:rPr>
          <w:b/>
          <w:bCs/>
          <w:lang w:val="ru-RU"/>
        </w:rPr>
        <w:t>-соединение</w:t>
      </w:r>
      <w:r w:rsidRPr="005E0494">
        <w:rPr>
          <w:lang w:val="ru-RU"/>
        </w:rPr>
        <w:t xml:space="preserve">. Это необходимо для предотвращения перехвата данных между сервером </w:t>
      </w:r>
      <w:r w:rsidRPr="008C361A">
        <w:t>Telegram</w:t>
      </w:r>
      <w:r w:rsidRPr="005E0494">
        <w:rPr>
          <w:lang w:val="ru-RU"/>
        </w:rPr>
        <w:t xml:space="preserve"> и ботом.</w:t>
      </w:r>
      <w:r w:rsidRPr="008C361A">
        <w:t> </w:t>
      </w:r>
      <w:r w:rsidRPr="005E0494">
        <w:rPr>
          <w:lang w:val="ru-RU"/>
        </w:rPr>
        <w:t xml:space="preserve"> </w:t>
      </w:r>
    </w:p>
    <w:p w14:paraId="68155B2B" w14:textId="77777777" w:rsidR="005E0494" w:rsidRPr="005E0494" w:rsidRDefault="005E0494" w:rsidP="008C361A">
      <w:pPr>
        <w:rPr>
          <w:lang w:val="ru-RU"/>
        </w:rPr>
      </w:pPr>
    </w:p>
    <w:p w14:paraId="473438A4" w14:textId="6993F51A" w:rsidR="00F020A5" w:rsidRDefault="008C361A" w:rsidP="008C361A">
      <w:pPr>
        <w:pStyle w:val="3"/>
        <w:rPr>
          <w:lang w:val="en-US"/>
        </w:rPr>
      </w:pPr>
      <w:bookmarkStart w:id="14" w:name="_Toc198047764"/>
      <w:r>
        <w:t>Сервис</w:t>
      </w:r>
      <w:r w:rsidRPr="008C361A">
        <w:rPr>
          <w:lang w:val="en-US"/>
        </w:rPr>
        <w:t xml:space="preserve"> </w:t>
      </w:r>
      <w:r>
        <w:rPr>
          <w:lang w:val="en-US"/>
        </w:rPr>
        <w:t xml:space="preserve">pythonanywhere </w:t>
      </w:r>
      <w:r>
        <w:t>и</w:t>
      </w:r>
      <w:r w:rsidRPr="008C361A">
        <w:rPr>
          <w:lang w:val="en-US"/>
        </w:rPr>
        <w:t xml:space="preserve"> </w:t>
      </w:r>
      <w:r>
        <w:t>фреймворк</w:t>
      </w:r>
      <w:r w:rsidRPr="008C361A">
        <w:rPr>
          <w:lang w:val="en-US"/>
        </w:rPr>
        <w:t xml:space="preserve"> </w:t>
      </w:r>
      <w:r>
        <w:rPr>
          <w:lang w:val="en-US"/>
        </w:rPr>
        <w:t>flask</w:t>
      </w:r>
      <w:bookmarkEnd w:id="14"/>
    </w:p>
    <w:p w14:paraId="18F5277A" w14:textId="362E90C8" w:rsidR="000577D8" w:rsidRPr="000577D8" w:rsidRDefault="000577D8" w:rsidP="000577D8">
      <w:pPr>
        <w:pStyle w:val="4"/>
      </w:pPr>
      <w:r>
        <w:t xml:space="preserve">Описание сервиса </w:t>
      </w:r>
      <w:r>
        <w:rPr>
          <w:lang w:val="en-US"/>
        </w:rPr>
        <w:t>pythonanywhere</w:t>
      </w:r>
    </w:p>
    <w:p w14:paraId="5F24486E" w14:textId="253C594F" w:rsidR="008C361A" w:rsidRPr="008C361A" w:rsidRDefault="008C361A" w:rsidP="008C361A">
      <w:pPr>
        <w:rPr>
          <w:lang w:val="ru-RU" w:eastAsia="ru-RU"/>
        </w:rPr>
      </w:pPr>
      <w:r w:rsidRPr="008C361A">
        <w:rPr>
          <w:lang w:eastAsia="ru-RU"/>
        </w:rPr>
        <w:t>PythonAnywhere </w:t>
      </w:r>
      <w:r w:rsidRPr="008C361A">
        <w:rPr>
          <w:lang w:val="ru-RU" w:eastAsia="ru-RU"/>
        </w:rPr>
        <w:t>— это</w:t>
      </w:r>
      <w:r w:rsidRPr="008C361A">
        <w:rPr>
          <w:lang w:eastAsia="ru-RU"/>
        </w:rPr>
        <w:t> </w:t>
      </w:r>
      <w:r w:rsidRPr="008C361A">
        <w:rPr>
          <w:lang w:val="ru-RU" w:eastAsia="ru-RU"/>
        </w:rPr>
        <w:t xml:space="preserve">онлайн-интегрированная среда разработки и служба веб-хостинга, основанная на языке программирования </w:t>
      </w:r>
      <w:r w:rsidRPr="008C361A">
        <w:rPr>
          <w:lang w:eastAsia="ru-RU"/>
        </w:rPr>
        <w:t>Python</w:t>
      </w:r>
      <w:r w:rsidRPr="008C361A">
        <w:rPr>
          <w:lang w:val="ru-RU" w:eastAsia="ru-RU"/>
        </w:rPr>
        <w:t xml:space="preserve">. Для работы нужны только доступ в интернет и браузер. Сервис подходит для работы на </w:t>
      </w:r>
      <w:r w:rsidRPr="008C361A">
        <w:rPr>
          <w:lang w:eastAsia="ru-RU"/>
        </w:rPr>
        <w:t>Mac</w:t>
      </w:r>
      <w:r w:rsidRPr="008C361A">
        <w:rPr>
          <w:lang w:val="ru-RU" w:eastAsia="ru-RU"/>
        </w:rPr>
        <w:t xml:space="preserve">, </w:t>
      </w:r>
      <w:r w:rsidRPr="008C361A">
        <w:rPr>
          <w:lang w:eastAsia="ru-RU"/>
        </w:rPr>
        <w:t>Windows</w:t>
      </w:r>
      <w:r w:rsidRPr="008C361A">
        <w:rPr>
          <w:lang w:val="ru-RU" w:eastAsia="ru-RU"/>
        </w:rPr>
        <w:t xml:space="preserve"> и </w:t>
      </w:r>
      <w:r w:rsidRPr="008C361A">
        <w:rPr>
          <w:lang w:eastAsia="ru-RU"/>
        </w:rPr>
        <w:t>Linux</w:t>
      </w:r>
      <w:r w:rsidRPr="008C361A">
        <w:rPr>
          <w:lang w:val="ru-RU" w:eastAsia="ru-RU"/>
        </w:rPr>
        <w:t>. Основные особенности:</w:t>
      </w:r>
    </w:p>
    <w:p w14:paraId="0DFB9375" w14:textId="7A20326F" w:rsidR="008C361A" w:rsidRPr="008C361A" w:rsidRDefault="008C361A" w:rsidP="008C361A">
      <w:pPr>
        <w:pStyle w:val="a0"/>
      </w:pPr>
      <w:r w:rsidRPr="008C361A">
        <w:t>Бесплатный тарифный план (с ограничениями)</w:t>
      </w:r>
      <w:r w:rsidR="006B3381">
        <w:t>.</w:t>
      </w:r>
    </w:p>
    <w:p w14:paraId="0754ADC6" w14:textId="403BB5E6" w:rsidR="008C361A" w:rsidRPr="008C361A" w:rsidRDefault="008C361A" w:rsidP="008C361A">
      <w:pPr>
        <w:pStyle w:val="a0"/>
      </w:pPr>
      <w:r w:rsidRPr="008C361A">
        <w:t>Предустановленные популярные Python-библиотеки</w:t>
      </w:r>
      <w:r w:rsidR="006B3381">
        <w:t>.</w:t>
      </w:r>
    </w:p>
    <w:p w14:paraId="569B363B" w14:textId="4DBE0FD8" w:rsidR="008C361A" w:rsidRPr="008C361A" w:rsidRDefault="008C361A" w:rsidP="008C361A">
      <w:pPr>
        <w:pStyle w:val="a0"/>
      </w:pPr>
      <w:r w:rsidRPr="008C361A">
        <w:t>Простое развертывание веб-приложений</w:t>
      </w:r>
      <w:r w:rsidR="006B3381">
        <w:t>.</w:t>
      </w:r>
    </w:p>
    <w:p w14:paraId="1B7C6335" w14:textId="0F72C2C3" w:rsidR="008C361A" w:rsidRPr="008C361A" w:rsidRDefault="008C361A" w:rsidP="008C361A">
      <w:pPr>
        <w:pStyle w:val="a0"/>
      </w:pPr>
      <w:r w:rsidRPr="008C361A">
        <w:t>Встроенный терминал и редактор кода</w:t>
      </w:r>
      <w:r w:rsidR="006B3381">
        <w:t>.</w:t>
      </w:r>
    </w:p>
    <w:p w14:paraId="0DF69FB4" w14:textId="73E645B0" w:rsidR="008C361A" w:rsidRPr="008C361A" w:rsidRDefault="008C361A" w:rsidP="008C361A">
      <w:pPr>
        <w:pStyle w:val="a0"/>
      </w:pPr>
      <w:r w:rsidRPr="008C361A">
        <w:t>Поддержка Flask, Django и других фреймворков</w:t>
      </w:r>
      <w:r w:rsidR="006B3381">
        <w:t>.</w:t>
      </w:r>
    </w:p>
    <w:p w14:paraId="49597FC0" w14:textId="640C5EDB" w:rsidR="008C361A" w:rsidRPr="008C361A" w:rsidRDefault="008C361A" w:rsidP="008C361A">
      <w:pPr>
        <w:pStyle w:val="a0"/>
      </w:pPr>
      <w:r w:rsidRPr="008C361A">
        <w:t>Возможность работы по расписанию (cron-задачи)</w:t>
      </w:r>
      <w:r w:rsidR="006B3381">
        <w:t>.</w:t>
      </w:r>
    </w:p>
    <w:p w14:paraId="0986CDE8" w14:textId="499FE361" w:rsidR="008C361A" w:rsidRPr="008C361A" w:rsidRDefault="008C361A" w:rsidP="008C361A">
      <w:pPr>
        <w:pStyle w:val="a0"/>
      </w:pPr>
      <w:r w:rsidRPr="008C361A">
        <w:t>Доступ к базе данных MySQL</w:t>
      </w:r>
      <w:r w:rsidR="006B3381">
        <w:t>.</w:t>
      </w:r>
    </w:p>
    <w:p w14:paraId="1395F901" w14:textId="769A7BEF" w:rsidR="008C361A" w:rsidRDefault="008C361A" w:rsidP="008C361A">
      <w:pPr>
        <w:rPr>
          <w:lang w:val="ru-RU" w:eastAsia="ru-RU"/>
        </w:rPr>
      </w:pPr>
      <w:r w:rsidRPr="008C361A">
        <w:rPr>
          <w:lang w:val="ru-RU" w:eastAsia="ru-RU"/>
        </w:rPr>
        <w:t>Идеально подходит для небольших проектов</w:t>
      </w:r>
      <w:r>
        <w:rPr>
          <w:lang w:val="ru-RU" w:eastAsia="ru-RU"/>
        </w:rPr>
        <w:t xml:space="preserve"> </w:t>
      </w:r>
      <w:r w:rsidRPr="008C361A">
        <w:rPr>
          <w:lang w:val="ru-RU" w:eastAsia="ru-RU"/>
        </w:rPr>
        <w:t>и образовательных целей.</w:t>
      </w:r>
    </w:p>
    <w:p w14:paraId="1F917F5B" w14:textId="77777777" w:rsidR="005E0494" w:rsidRPr="005E0494" w:rsidRDefault="005E0494" w:rsidP="008C361A">
      <w:pPr>
        <w:rPr>
          <w:lang w:val="ru-RU" w:eastAsia="ru-RU"/>
        </w:rPr>
      </w:pPr>
    </w:p>
    <w:p w14:paraId="2F71570B" w14:textId="1C38490B" w:rsidR="000577D8" w:rsidRPr="008C361A" w:rsidRDefault="000577D8" w:rsidP="000577D8">
      <w:pPr>
        <w:pStyle w:val="4"/>
      </w:pPr>
      <w:r>
        <w:lastRenderedPageBreak/>
        <w:t xml:space="preserve">Описание фреймворка </w:t>
      </w:r>
      <w:r>
        <w:rPr>
          <w:lang w:val="en-US"/>
        </w:rPr>
        <w:t>Flask</w:t>
      </w:r>
    </w:p>
    <w:p w14:paraId="364D4F2B" w14:textId="3CA6A74E" w:rsidR="008C361A" w:rsidRPr="008C361A" w:rsidRDefault="006B3381" w:rsidP="006B3381">
      <w:pPr>
        <w:rPr>
          <w:lang w:val="ru-RU" w:eastAsia="ru-RU"/>
        </w:rPr>
      </w:pPr>
      <w:r w:rsidRPr="008C361A">
        <w:rPr>
          <w:lang w:eastAsia="ru-RU"/>
        </w:rPr>
        <w:t>Flask </w:t>
      </w:r>
      <w:r>
        <w:rPr>
          <w:lang w:val="ru-RU" w:eastAsia="ru-RU"/>
        </w:rPr>
        <w:t xml:space="preserve">- </w:t>
      </w:r>
      <w:r w:rsidR="008C361A" w:rsidRPr="008C361A">
        <w:rPr>
          <w:lang w:val="ru-RU" w:eastAsia="ru-RU"/>
        </w:rPr>
        <w:t>это</w:t>
      </w:r>
      <w:r w:rsidR="008C361A" w:rsidRPr="008C361A">
        <w:rPr>
          <w:lang w:eastAsia="ru-RU"/>
        </w:rPr>
        <w:t> </w:t>
      </w:r>
      <w:r w:rsidR="008C361A" w:rsidRPr="008C361A">
        <w:rPr>
          <w:lang w:val="ru-RU" w:eastAsia="ru-RU"/>
        </w:rPr>
        <w:t xml:space="preserve">минималистичный веб-фреймворк на </w:t>
      </w:r>
      <w:r w:rsidR="008C361A" w:rsidRPr="008C361A">
        <w:rPr>
          <w:lang w:eastAsia="ru-RU"/>
        </w:rPr>
        <w:t>Python</w:t>
      </w:r>
      <w:r w:rsidR="008C361A" w:rsidRPr="008C361A">
        <w:rPr>
          <w:lang w:val="ru-RU" w:eastAsia="ru-RU"/>
        </w:rPr>
        <w:t xml:space="preserve">, предназначенный для создания веб-приложений и </w:t>
      </w:r>
      <w:r w:rsidR="008C361A" w:rsidRPr="008C361A">
        <w:rPr>
          <w:lang w:eastAsia="ru-RU"/>
        </w:rPr>
        <w:t>REST</w:t>
      </w:r>
      <w:r w:rsidR="008C361A" w:rsidRPr="008C361A">
        <w:rPr>
          <w:lang w:val="ru-RU" w:eastAsia="ru-RU"/>
        </w:rPr>
        <w:t xml:space="preserve"> </w:t>
      </w:r>
      <w:r w:rsidR="008C361A" w:rsidRPr="008C361A">
        <w:rPr>
          <w:lang w:eastAsia="ru-RU"/>
        </w:rPr>
        <w:t>API</w:t>
      </w:r>
      <w:r w:rsidR="008C361A" w:rsidRPr="008C361A">
        <w:rPr>
          <w:lang w:val="ru-RU" w:eastAsia="ru-RU"/>
        </w:rPr>
        <w:t>. Он предоставляет простую и гибкую структуру, позволяющую быстро разработать как прототип, так и полнофункциональное веб-приложение. Ключевые характеристики:</w:t>
      </w:r>
    </w:p>
    <w:p w14:paraId="4EE2F5C5" w14:textId="43A143DA" w:rsidR="008C361A" w:rsidRPr="00C1738C" w:rsidRDefault="008C361A" w:rsidP="008C361A">
      <w:pPr>
        <w:pStyle w:val="a0"/>
      </w:pPr>
      <w:r w:rsidRPr="00C1738C">
        <w:t>Минималистичный и гибкий</w:t>
      </w:r>
      <w:r w:rsidR="00C1738C" w:rsidRPr="00C1738C">
        <w:t>.</w:t>
      </w:r>
    </w:p>
    <w:p w14:paraId="73FB558A" w14:textId="52DF75D2" w:rsidR="008C361A" w:rsidRPr="00C1738C" w:rsidRDefault="008C361A" w:rsidP="008C361A">
      <w:pPr>
        <w:pStyle w:val="a0"/>
      </w:pPr>
      <w:r w:rsidRPr="00C1738C">
        <w:t>Простая настройка маршрутов (роутинга)</w:t>
      </w:r>
      <w:r w:rsidR="00C1738C" w:rsidRPr="00C1738C">
        <w:t>.</w:t>
      </w:r>
    </w:p>
    <w:p w14:paraId="0C0D7A35" w14:textId="61B7E1D0" w:rsidR="008C361A" w:rsidRPr="00C1738C" w:rsidRDefault="008C361A" w:rsidP="008C361A">
      <w:pPr>
        <w:pStyle w:val="a0"/>
      </w:pPr>
      <w:r w:rsidRPr="00C1738C">
        <w:t>Встроенный сервер для разработки</w:t>
      </w:r>
      <w:r w:rsidR="00C1738C" w:rsidRPr="00C1738C">
        <w:t>.</w:t>
      </w:r>
    </w:p>
    <w:p w14:paraId="7C160C75" w14:textId="665ED14F" w:rsidR="008C361A" w:rsidRPr="00C1738C" w:rsidRDefault="008C361A" w:rsidP="008C361A">
      <w:pPr>
        <w:pStyle w:val="a0"/>
      </w:pPr>
      <w:r w:rsidRPr="00C1738C">
        <w:t>Поддержка шаблонов Jinja2</w:t>
      </w:r>
      <w:r w:rsidR="00C1738C" w:rsidRPr="00C1738C">
        <w:t>.</w:t>
      </w:r>
    </w:p>
    <w:p w14:paraId="74E8D019" w14:textId="57F55CCD" w:rsidR="008C361A" w:rsidRPr="00C1738C" w:rsidRDefault="008C361A" w:rsidP="008C361A">
      <w:pPr>
        <w:pStyle w:val="a0"/>
      </w:pPr>
      <w:r w:rsidRPr="00C1738C">
        <w:t>Легкая интеграция с расширениями</w:t>
      </w:r>
      <w:r w:rsidR="00C1738C" w:rsidRPr="00C1738C">
        <w:t>.</w:t>
      </w:r>
    </w:p>
    <w:p w14:paraId="228448FE" w14:textId="606D3180" w:rsidR="008C361A" w:rsidRDefault="008C361A" w:rsidP="008C361A">
      <w:pPr>
        <w:pStyle w:val="a0"/>
      </w:pPr>
      <w:r w:rsidRPr="00C1738C">
        <w:t>Подходит для создания RESTful API и вебхуков</w:t>
      </w:r>
      <w:r w:rsidR="00C1738C" w:rsidRPr="00C1738C">
        <w:t>.</w:t>
      </w:r>
    </w:p>
    <w:p w14:paraId="5810F75B" w14:textId="77777777" w:rsidR="006B3381" w:rsidRPr="00C1738C" w:rsidRDefault="006B3381" w:rsidP="006B3381">
      <w:pPr>
        <w:pStyle w:val="a0"/>
        <w:numPr>
          <w:ilvl w:val="0"/>
          <w:numId w:val="0"/>
        </w:numPr>
        <w:ind w:left="709"/>
      </w:pPr>
    </w:p>
    <w:p w14:paraId="5A2E8FB2" w14:textId="47015735" w:rsidR="008C361A" w:rsidRPr="005E0494" w:rsidRDefault="000577D8" w:rsidP="000577D8">
      <w:pPr>
        <w:pStyle w:val="3"/>
      </w:pPr>
      <w:bookmarkStart w:id="15" w:name="_Toc198047765"/>
      <w:r>
        <w:t xml:space="preserve">Создание веб-приложения для обработки </w:t>
      </w:r>
      <w:r>
        <w:rPr>
          <w:lang w:val="en-US"/>
        </w:rPr>
        <w:t>POST</w:t>
      </w:r>
      <w:r w:rsidRPr="000577D8">
        <w:t>-</w:t>
      </w:r>
      <w:r>
        <w:t>запросов</w:t>
      </w:r>
      <w:bookmarkEnd w:id="15"/>
    </w:p>
    <w:p w14:paraId="738EFB8E" w14:textId="1DEE4191" w:rsidR="005E0494" w:rsidRDefault="004C0C59" w:rsidP="005E0494">
      <w:pPr>
        <w:rPr>
          <w:lang w:val="ru-RU"/>
        </w:rPr>
      </w:pPr>
      <w:r>
        <w:rPr>
          <w:lang w:val="ru-RU" w:eastAsia="ru-RU"/>
        </w:rPr>
        <w:t xml:space="preserve">Была реализована простая программа, которая обрабатывает </w:t>
      </w:r>
      <w:r>
        <w:rPr>
          <w:lang w:eastAsia="ru-RU"/>
        </w:rPr>
        <w:t>POST</w:t>
      </w:r>
      <w:r w:rsidRPr="004C0C59">
        <w:rPr>
          <w:lang w:val="ru-RU" w:eastAsia="ru-RU"/>
        </w:rPr>
        <w:t>-</w:t>
      </w:r>
      <w:r w:rsidR="005E0494">
        <w:rPr>
          <w:lang w:val="ru-RU" w:eastAsia="ru-RU"/>
        </w:rPr>
        <w:t xml:space="preserve">запрос. </w:t>
      </w:r>
      <w:r w:rsidR="005E0494" w:rsidRPr="005E0494">
        <w:rPr>
          <w:lang w:val="ru-RU"/>
        </w:rPr>
        <w:t xml:space="preserve">На листинге 6 представлен пример кода обработчика </w:t>
      </w:r>
      <w:r w:rsidR="005E0494" w:rsidRPr="005E0494">
        <w:t>POST</w:t>
      </w:r>
      <w:r w:rsidR="005E0494" w:rsidRPr="005E0494">
        <w:rPr>
          <w:lang w:val="ru-RU"/>
        </w:rPr>
        <w:t>-запросов.</w:t>
      </w:r>
    </w:p>
    <w:p w14:paraId="5856138B" w14:textId="77777777" w:rsidR="006B3381" w:rsidRPr="005E0494" w:rsidRDefault="006B3381" w:rsidP="005E0494">
      <w:pPr>
        <w:rPr>
          <w:lang w:val="ru-RU" w:eastAsia="ru-RU"/>
        </w:rPr>
      </w:pPr>
    </w:p>
    <w:p w14:paraId="3E7FF411" w14:textId="7D5BB5EE" w:rsidR="005E0494" w:rsidRPr="005E0494" w:rsidRDefault="005E0494" w:rsidP="005E0494">
      <w:pPr>
        <w:pStyle w:val="aff0"/>
        <w:keepNext/>
        <w:rPr>
          <w:b w:val="0"/>
          <w:color w:val="auto"/>
          <w:sz w:val="28"/>
          <w:szCs w:val="28"/>
        </w:rPr>
      </w:pPr>
      <w:r w:rsidRPr="005E0494">
        <w:rPr>
          <w:b w:val="0"/>
          <w:color w:val="auto"/>
          <w:sz w:val="28"/>
          <w:szCs w:val="28"/>
        </w:rPr>
        <w:t xml:space="preserve">Листинг </w:t>
      </w:r>
      <w:r w:rsidRPr="005E0494">
        <w:rPr>
          <w:b w:val="0"/>
          <w:color w:val="auto"/>
          <w:sz w:val="28"/>
          <w:szCs w:val="28"/>
        </w:rPr>
        <w:fldChar w:fldCharType="begin"/>
      </w:r>
      <w:r w:rsidRPr="005E0494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5E0494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6</w:t>
      </w:r>
      <w:r w:rsidRPr="005E0494">
        <w:rPr>
          <w:b w:val="0"/>
          <w:color w:val="auto"/>
          <w:sz w:val="28"/>
          <w:szCs w:val="28"/>
        </w:rPr>
        <w:fldChar w:fldCharType="end"/>
      </w:r>
      <w:r w:rsidRPr="005E0494">
        <w:rPr>
          <w:b w:val="0"/>
          <w:color w:val="auto"/>
          <w:sz w:val="28"/>
          <w:szCs w:val="28"/>
        </w:rPr>
        <w:t xml:space="preserve"> – Обработчик </w:t>
      </w:r>
      <w:r w:rsidRPr="005E0494">
        <w:rPr>
          <w:b w:val="0"/>
          <w:color w:val="auto"/>
          <w:sz w:val="28"/>
          <w:szCs w:val="28"/>
          <w:lang w:val="en-US"/>
        </w:rPr>
        <w:t>POST</w:t>
      </w:r>
      <w:r w:rsidRPr="005E0494">
        <w:rPr>
          <w:b w:val="0"/>
          <w:color w:val="auto"/>
          <w:sz w:val="28"/>
          <w:szCs w:val="28"/>
        </w:rPr>
        <w:t>-запросов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55E47" w:rsidRPr="00D55E47" w14:paraId="6F90719C" w14:textId="77777777" w:rsidTr="00D55E47">
        <w:tc>
          <w:tcPr>
            <w:tcW w:w="9622" w:type="dxa"/>
          </w:tcPr>
          <w:p w14:paraId="570864F9" w14:textId="77777777" w:rsidR="00095518" w:rsidRDefault="00095518" w:rsidP="00095518">
            <w:pPr>
              <w:pStyle w:val="ac"/>
            </w:pPr>
            <w:r>
              <w:t>from flask import Flask, request, jsonify</w:t>
            </w:r>
          </w:p>
          <w:p w14:paraId="78168F4D" w14:textId="77777777" w:rsidR="00095518" w:rsidRDefault="00095518" w:rsidP="00095518">
            <w:pPr>
              <w:pStyle w:val="ac"/>
            </w:pPr>
          </w:p>
          <w:p w14:paraId="14847DED" w14:textId="77777777" w:rsidR="00095518" w:rsidRDefault="00095518" w:rsidP="00095518">
            <w:pPr>
              <w:pStyle w:val="ac"/>
            </w:pPr>
            <w:r>
              <w:t>app = Flask(__name__)</w:t>
            </w:r>
          </w:p>
          <w:p w14:paraId="39DFB7CD" w14:textId="77777777" w:rsidR="00095518" w:rsidRDefault="00095518" w:rsidP="00095518">
            <w:pPr>
              <w:pStyle w:val="ac"/>
            </w:pPr>
          </w:p>
          <w:p w14:paraId="569B10FB" w14:textId="77777777" w:rsidR="00095518" w:rsidRDefault="00095518" w:rsidP="00095518">
            <w:pPr>
              <w:pStyle w:val="ac"/>
            </w:pPr>
            <w:r>
              <w:t># Ochoshaa страница</w:t>
            </w:r>
          </w:p>
          <w:p w14:paraId="15E76166" w14:textId="77777777" w:rsidR="00095518" w:rsidRDefault="00095518" w:rsidP="00095518">
            <w:pPr>
              <w:pStyle w:val="ac"/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>('/')</w:t>
            </w:r>
          </w:p>
          <w:p w14:paraId="68905554" w14:textId="77777777" w:rsidR="00095518" w:rsidRDefault="00095518" w:rsidP="00095518">
            <w:pPr>
              <w:pStyle w:val="ac"/>
            </w:pPr>
            <w:r>
              <w:t xml:space="preserve">def </w:t>
            </w:r>
            <w:proofErr w:type="gramStart"/>
            <w:r>
              <w:t>home(</w:t>
            </w:r>
            <w:proofErr w:type="gramEnd"/>
            <w:r>
              <w:t>):</w:t>
            </w:r>
          </w:p>
          <w:p w14:paraId="0426581A" w14:textId="77777777" w:rsidR="00095518" w:rsidRDefault="00095518" w:rsidP="00095518">
            <w:pPr>
              <w:pStyle w:val="ac"/>
            </w:pPr>
            <w:r>
              <w:t xml:space="preserve">    return "Webhook Server is Running"</w:t>
            </w:r>
          </w:p>
          <w:p w14:paraId="4E0E9617" w14:textId="77777777" w:rsidR="00095518" w:rsidRDefault="00095518" w:rsidP="00095518">
            <w:pPr>
              <w:pStyle w:val="ac"/>
            </w:pPr>
          </w:p>
          <w:p w14:paraId="20A0D67C" w14:textId="77777777" w:rsidR="00095518" w:rsidRDefault="00095518" w:rsidP="00095518">
            <w:pPr>
              <w:pStyle w:val="ac"/>
            </w:pPr>
            <w:r>
              <w:t># Webhook для POST-запросов</w:t>
            </w:r>
          </w:p>
          <w:p w14:paraId="55511CA0" w14:textId="77777777" w:rsidR="00095518" w:rsidRDefault="00095518" w:rsidP="00095518">
            <w:pPr>
              <w:pStyle w:val="ac"/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>('/webhook/post', methods=['POST'])</w:t>
            </w:r>
          </w:p>
          <w:p w14:paraId="23C40E34" w14:textId="77777777" w:rsidR="00095518" w:rsidRPr="00095518" w:rsidRDefault="00095518" w:rsidP="00095518">
            <w:pPr>
              <w:pStyle w:val="ac"/>
              <w:rPr>
                <w:lang w:val="ru-RU"/>
              </w:rPr>
            </w:pPr>
            <w:r>
              <w:t>def</w:t>
            </w:r>
            <w:r w:rsidRPr="00095518">
              <w:rPr>
                <w:lang w:val="ru-RU"/>
              </w:rPr>
              <w:t xml:space="preserve"> </w:t>
            </w:r>
            <w:r>
              <w:t>webhook</w:t>
            </w:r>
            <w:r w:rsidRPr="00095518">
              <w:rPr>
                <w:lang w:val="ru-RU"/>
              </w:rPr>
              <w:t>_</w:t>
            </w:r>
            <w:proofErr w:type="gramStart"/>
            <w:r>
              <w:t>post</w:t>
            </w:r>
            <w:r w:rsidRPr="00095518">
              <w:rPr>
                <w:lang w:val="ru-RU"/>
              </w:rPr>
              <w:t>(</w:t>
            </w:r>
            <w:proofErr w:type="gramEnd"/>
            <w:r w:rsidRPr="00095518">
              <w:rPr>
                <w:lang w:val="ru-RU"/>
              </w:rPr>
              <w:t>):</w:t>
            </w:r>
          </w:p>
          <w:p w14:paraId="33619FD5" w14:textId="77777777" w:rsidR="00095518" w:rsidRPr="00095518" w:rsidRDefault="00095518" w:rsidP="00095518">
            <w:pPr>
              <w:pStyle w:val="ac"/>
              <w:rPr>
                <w:lang w:val="ru-RU"/>
              </w:rPr>
            </w:pPr>
            <w:r w:rsidRPr="00095518">
              <w:rPr>
                <w:lang w:val="ru-RU"/>
              </w:rPr>
              <w:t xml:space="preserve">    # Получаем данные из тела запроса</w:t>
            </w:r>
          </w:p>
          <w:p w14:paraId="433D7809" w14:textId="77777777" w:rsidR="00095518" w:rsidRPr="00095518" w:rsidRDefault="00095518" w:rsidP="00095518">
            <w:pPr>
              <w:pStyle w:val="ac"/>
              <w:rPr>
                <w:lang w:val="ru-RU"/>
              </w:rPr>
            </w:pPr>
            <w:r w:rsidRPr="00095518">
              <w:rPr>
                <w:lang w:val="ru-RU"/>
              </w:rPr>
              <w:t xml:space="preserve">    </w:t>
            </w:r>
            <w:r>
              <w:t>data</w:t>
            </w:r>
            <w:r w:rsidRPr="00095518">
              <w:rPr>
                <w:lang w:val="ru-RU"/>
              </w:rPr>
              <w:t xml:space="preserve"> = </w:t>
            </w:r>
            <w:proofErr w:type="gramStart"/>
            <w:r>
              <w:t>request</w:t>
            </w:r>
            <w:r w:rsidRPr="00095518">
              <w:rPr>
                <w:lang w:val="ru-RU"/>
              </w:rPr>
              <w:t>.</w:t>
            </w:r>
            <w:r>
              <w:t>json</w:t>
            </w:r>
            <w:proofErr w:type="gramEnd"/>
          </w:p>
          <w:p w14:paraId="2832B9F4" w14:textId="77777777" w:rsidR="00095518" w:rsidRPr="00095518" w:rsidRDefault="00095518" w:rsidP="00095518">
            <w:pPr>
              <w:pStyle w:val="ac"/>
              <w:rPr>
                <w:lang w:val="ru-RU"/>
              </w:rPr>
            </w:pPr>
          </w:p>
          <w:p w14:paraId="3D148076" w14:textId="77777777" w:rsidR="00095518" w:rsidRPr="00095518" w:rsidRDefault="00095518" w:rsidP="00095518">
            <w:pPr>
              <w:pStyle w:val="ac"/>
              <w:rPr>
                <w:lang w:val="ru-RU"/>
              </w:rPr>
            </w:pPr>
            <w:r w:rsidRPr="00095518">
              <w:rPr>
                <w:lang w:val="ru-RU"/>
              </w:rPr>
              <w:t xml:space="preserve">    # Логируем полученные данные</w:t>
            </w:r>
          </w:p>
          <w:p w14:paraId="5690F8E5" w14:textId="77777777" w:rsidR="00095518" w:rsidRDefault="00095518" w:rsidP="00095518">
            <w:pPr>
              <w:pStyle w:val="ac"/>
            </w:pPr>
            <w:r w:rsidRPr="00095518">
              <w:rPr>
                <w:lang w:val="ru-RU"/>
              </w:rPr>
              <w:t xml:space="preserve">    </w:t>
            </w:r>
            <w:proofErr w:type="gramStart"/>
            <w:r>
              <w:t>print(</w:t>
            </w:r>
            <w:proofErr w:type="gramEnd"/>
            <w:r>
              <w:t>f"Received POST webhook with data: {data}")</w:t>
            </w:r>
          </w:p>
          <w:p w14:paraId="12A954B7" w14:textId="77777777" w:rsidR="00095518" w:rsidRDefault="00095518" w:rsidP="00095518">
            <w:pPr>
              <w:pStyle w:val="ac"/>
            </w:pPr>
          </w:p>
          <w:p w14:paraId="0523BD10" w14:textId="77777777" w:rsidR="00095518" w:rsidRDefault="00095518" w:rsidP="00095518">
            <w:pPr>
              <w:pStyle w:val="ac"/>
            </w:pPr>
            <w:r>
              <w:t xml:space="preserve">    # Возвращаем ответ</w:t>
            </w:r>
          </w:p>
          <w:p w14:paraId="4718B45A" w14:textId="77777777" w:rsidR="00095518" w:rsidRDefault="00095518" w:rsidP="00095518">
            <w:pPr>
              <w:pStyle w:val="ac"/>
            </w:pPr>
            <w:r>
              <w:lastRenderedPageBreak/>
              <w:t xml:space="preserve">    return </w:t>
            </w:r>
            <w:proofErr w:type="gramStart"/>
            <w:r>
              <w:t>jsonify(</w:t>
            </w:r>
            <w:proofErr w:type="gramEnd"/>
            <w:r>
              <w:t>{</w:t>
            </w:r>
          </w:p>
          <w:p w14:paraId="19CBBA9D" w14:textId="77777777" w:rsidR="00095518" w:rsidRDefault="00095518" w:rsidP="00095518">
            <w:pPr>
              <w:pStyle w:val="ac"/>
            </w:pPr>
            <w:r>
              <w:t xml:space="preserve">        'status': 'success',</w:t>
            </w:r>
          </w:p>
          <w:p w14:paraId="37C2CB50" w14:textId="77777777" w:rsidR="00095518" w:rsidRDefault="00095518" w:rsidP="00095518">
            <w:pPr>
              <w:pStyle w:val="ac"/>
            </w:pPr>
            <w:r>
              <w:t xml:space="preserve">        'method': 'POST',</w:t>
            </w:r>
          </w:p>
          <w:p w14:paraId="46FE9155" w14:textId="77777777" w:rsidR="00095518" w:rsidRDefault="00095518" w:rsidP="00095518">
            <w:pPr>
              <w:pStyle w:val="ac"/>
            </w:pPr>
            <w:r>
              <w:t xml:space="preserve">        'data_received': data</w:t>
            </w:r>
          </w:p>
          <w:p w14:paraId="55566C95" w14:textId="2ACE3109" w:rsidR="00095518" w:rsidRPr="005E0494" w:rsidRDefault="00095518" w:rsidP="00095518">
            <w:pPr>
              <w:pStyle w:val="ac"/>
            </w:pPr>
            <w:r>
              <w:t xml:space="preserve">    })</w:t>
            </w:r>
          </w:p>
        </w:tc>
      </w:tr>
    </w:tbl>
    <w:p w14:paraId="016B5244" w14:textId="77777777" w:rsidR="004C0C59" w:rsidRPr="005E0494" w:rsidRDefault="004C0C59" w:rsidP="00095518">
      <w:pPr>
        <w:ind w:firstLine="0"/>
        <w:rPr>
          <w:lang w:eastAsia="ru-RU"/>
        </w:rPr>
      </w:pPr>
    </w:p>
    <w:p w14:paraId="60F57644" w14:textId="4EAF4112" w:rsidR="004C0C59" w:rsidRDefault="006D0C3D" w:rsidP="006D0C3D">
      <w:pPr>
        <w:pStyle w:val="3"/>
      </w:pPr>
      <w:bookmarkStart w:id="16" w:name="_Toc198047766"/>
      <w:r>
        <w:t xml:space="preserve">Регистрация созданного </w:t>
      </w:r>
      <w:r>
        <w:rPr>
          <w:lang w:val="en-US"/>
        </w:rPr>
        <w:t>webhook</w:t>
      </w:r>
      <w:r w:rsidRPr="006D0C3D">
        <w:t xml:space="preserve"> </w:t>
      </w:r>
      <w:r>
        <w:t xml:space="preserve">в </w:t>
      </w:r>
      <w:r>
        <w:rPr>
          <w:lang w:val="en-US"/>
        </w:rPr>
        <w:t>tg</w:t>
      </w:r>
      <w:r w:rsidR="005E0494">
        <w:t>-</w:t>
      </w:r>
      <w:r>
        <w:t>боте</w:t>
      </w:r>
      <w:bookmarkEnd w:id="16"/>
    </w:p>
    <w:p w14:paraId="344FF9D8" w14:textId="734C9599" w:rsidR="00095518" w:rsidRDefault="006D0C3D" w:rsidP="005E0494">
      <w:pPr>
        <w:rPr>
          <w:noProof/>
          <w:lang w:val="ru-RU"/>
        </w:rPr>
      </w:pPr>
      <w:r w:rsidRPr="005E0494">
        <w:rPr>
          <w:lang w:val="ru-RU"/>
        </w:rPr>
        <w:t xml:space="preserve">Для начала немного изменим код для обработки </w:t>
      </w:r>
      <w:r>
        <w:t>post</w:t>
      </w:r>
      <w:r w:rsidRPr="005E0494">
        <w:rPr>
          <w:lang w:val="ru-RU"/>
        </w:rPr>
        <w:t>-запросов.</w:t>
      </w:r>
      <w:r w:rsidRPr="005E0494">
        <w:rPr>
          <w:noProof/>
          <w:lang w:val="ru-RU"/>
        </w:rPr>
        <w:t xml:space="preserve"> </w:t>
      </w:r>
      <w:r w:rsidR="005E0494">
        <w:rPr>
          <w:noProof/>
          <w:lang w:val="ru-RU"/>
        </w:rPr>
        <w:t xml:space="preserve">На листинге 7 представлен код изменённого обработчика </w:t>
      </w:r>
      <w:r w:rsidR="005E0494">
        <w:rPr>
          <w:noProof/>
        </w:rPr>
        <w:t>post</w:t>
      </w:r>
      <w:r w:rsidR="005E0494" w:rsidRPr="005E0494">
        <w:rPr>
          <w:noProof/>
          <w:lang w:val="ru-RU"/>
        </w:rPr>
        <w:t>-</w:t>
      </w:r>
      <w:r w:rsidR="005E0494">
        <w:rPr>
          <w:noProof/>
          <w:lang w:val="ru-RU"/>
        </w:rPr>
        <w:t>запросов.</w:t>
      </w:r>
    </w:p>
    <w:p w14:paraId="5C13FD53" w14:textId="77777777" w:rsidR="00B85A3A" w:rsidRPr="005E0494" w:rsidRDefault="00B85A3A" w:rsidP="005E0494">
      <w:pPr>
        <w:rPr>
          <w:noProof/>
          <w:lang w:val="ru-RU"/>
        </w:rPr>
      </w:pPr>
    </w:p>
    <w:p w14:paraId="2CF01F96" w14:textId="1F9DDD87" w:rsidR="005E0494" w:rsidRPr="005E0494" w:rsidRDefault="005E0494" w:rsidP="005E0494">
      <w:pPr>
        <w:pStyle w:val="aff0"/>
        <w:keepNext/>
        <w:rPr>
          <w:b w:val="0"/>
          <w:color w:val="auto"/>
          <w:sz w:val="28"/>
          <w:szCs w:val="28"/>
        </w:rPr>
      </w:pPr>
      <w:r w:rsidRPr="005E0494">
        <w:rPr>
          <w:b w:val="0"/>
          <w:color w:val="auto"/>
          <w:sz w:val="28"/>
          <w:szCs w:val="28"/>
        </w:rPr>
        <w:t xml:space="preserve">Листинг </w:t>
      </w:r>
      <w:r w:rsidRPr="005E0494">
        <w:rPr>
          <w:b w:val="0"/>
          <w:color w:val="auto"/>
          <w:sz w:val="28"/>
          <w:szCs w:val="28"/>
        </w:rPr>
        <w:fldChar w:fldCharType="begin"/>
      </w:r>
      <w:r w:rsidRPr="005E0494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5E0494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7</w:t>
      </w:r>
      <w:r w:rsidRPr="005E0494">
        <w:rPr>
          <w:b w:val="0"/>
          <w:color w:val="auto"/>
          <w:sz w:val="28"/>
          <w:szCs w:val="28"/>
        </w:rPr>
        <w:fldChar w:fldCharType="end"/>
      </w:r>
      <w:r w:rsidRPr="005E0494">
        <w:rPr>
          <w:b w:val="0"/>
          <w:color w:val="auto"/>
          <w:sz w:val="28"/>
          <w:szCs w:val="28"/>
        </w:rPr>
        <w:t xml:space="preserve"> - Изменённый обработчик post-запросов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95518" w14:paraId="46AE9F57" w14:textId="77777777" w:rsidTr="00095518">
        <w:tc>
          <w:tcPr>
            <w:tcW w:w="9622" w:type="dxa"/>
          </w:tcPr>
          <w:p w14:paraId="5852ED34" w14:textId="77777777" w:rsidR="00095518" w:rsidRPr="00095518" w:rsidRDefault="00095518" w:rsidP="00095518">
            <w:pPr>
              <w:pStyle w:val="ac"/>
              <w:rPr>
                <w:noProof/>
                <w:lang w:val="ru-RU"/>
              </w:rPr>
            </w:pPr>
            <w:r w:rsidRPr="00095518">
              <w:rPr>
                <w:noProof/>
                <w:lang w:val="ru-RU"/>
              </w:rPr>
              <w:t xml:space="preserve"># </w:t>
            </w:r>
            <w:r>
              <w:rPr>
                <w:noProof/>
              </w:rPr>
              <w:t>Webhook</w:t>
            </w:r>
            <w:r w:rsidRPr="00095518">
              <w:rPr>
                <w:noProof/>
                <w:lang w:val="ru-RU"/>
              </w:rPr>
              <w:t xml:space="preserve"> для </w:t>
            </w:r>
            <w:r>
              <w:rPr>
                <w:noProof/>
              </w:rPr>
              <w:t>POST</w:t>
            </w:r>
            <w:r w:rsidRPr="00095518">
              <w:rPr>
                <w:noProof/>
                <w:lang w:val="ru-RU"/>
              </w:rPr>
              <w:t>-запросов из телеграмма</w:t>
            </w:r>
          </w:p>
          <w:p w14:paraId="0062D2B7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>@app.route('/telegram_webhook', methods=['POST'])</w:t>
            </w:r>
          </w:p>
          <w:p w14:paraId="6A3A5C64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>def telegram_webhook():</w:t>
            </w:r>
          </w:p>
          <w:p w14:paraId="3CEDCF6A" w14:textId="41281149" w:rsidR="00095518" w:rsidRPr="005E0494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update = request.get_json()</w:t>
            </w:r>
          </w:p>
          <w:p w14:paraId="0A3AE7DC" w14:textId="77777777" w:rsidR="00095518" w:rsidRPr="00095518" w:rsidRDefault="00095518" w:rsidP="00095518">
            <w:pPr>
              <w:pStyle w:val="ac"/>
              <w:rPr>
                <w:noProof/>
                <w:lang w:val="ru-RU"/>
              </w:rPr>
            </w:pPr>
            <w:r>
              <w:rPr>
                <w:noProof/>
              </w:rPr>
              <w:t xml:space="preserve">    </w:t>
            </w:r>
            <w:r w:rsidRPr="00095518">
              <w:rPr>
                <w:noProof/>
                <w:lang w:val="ru-RU"/>
              </w:rPr>
              <w:t># Обработка входящего сообщения</w:t>
            </w:r>
          </w:p>
          <w:p w14:paraId="10DD87F1" w14:textId="77777777" w:rsidR="00095518" w:rsidRPr="00095518" w:rsidRDefault="00095518" w:rsidP="00095518">
            <w:pPr>
              <w:pStyle w:val="ac"/>
              <w:rPr>
                <w:noProof/>
                <w:lang w:val="ru-RU"/>
              </w:rPr>
            </w:pPr>
            <w:r w:rsidRPr="00095518">
              <w:rPr>
                <w:noProof/>
                <w:lang w:val="ru-RU"/>
              </w:rPr>
              <w:t xml:space="preserve">    </w:t>
            </w:r>
            <w:r>
              <w:rPr>
                <w:noProof/>
              </w:rPr>
              <w:t>if</w:t>
            </w:r>
            <w:r w:rsidRPr="00095518">
              <w:rPr>
                <w:noProof/>
                <w:lang w:val="ru-RU"/>
              </w:rPr>
              <w:t xml:space="preserve"> '</w:t>
            </w:r>
            <w:r>
              <w:rPr>
                <w:noProof/>
              </w:rPr>
              <w:t>message</w:t>
            </w:r>
            <w:r w:rsidRPr="00095518">
              <w:rPr>
                <w:noProof/>
                <w:lang w:val="ru-RU"/>
              </w:rPr>
              <w:t xml:space="preserve">' </w:t>
            </w:r>
            <w:r>
              <w:rPr>
                <w:noProof/>
              </w:rPr>
              <w:t>in</w:t>
            </w:r>
            <w:r w:rsidRPr="00095518">
              <w:rPr>
                <w:noProof/>
                <w:lang w:val="ru-RU"/>
              </w:rPr>
              <w:t xml:space="preserve"> </w:t>
            </w:r>
            <w:r>
              <w:rPr>
                <w:noProof/>
              </w:rPr>
              <w:t>update</w:t>
            </w:r>
            <w:r w:rsidRPr="00095518">
              <w:rPr>
                <w:noProof/>
                <w:lang w:val="ru-RU"/>
              </w:rPr>
              <w:t>:</w:t>
            </w:r>
          </w:p>
          <w:p w14:paraId="1DB4D1B0" w14:textId="77777777" w:rsidR="00095518" w:rsidRDefault="00095518" w:rsidP="00095518">
            <w:pPr>
              <w:pStyle w:val="ac"/>
              <w:rPr>
                <w:noProof/>
              </w:rPr>
            </w:pPr>
            <w:r w:rsidRPr="00095518">
              <w:rPr>
                <w:noProof/>
                <w:lang w:val="ru-RU"/>
              </w:rPr>
              <w:t xml:space="preserve">        </w:t>
            </w:r>
            <w:r>
              <w:rPr>
                <w:noProof/>
              </w:rPr>
              <w:t>chat_id = update['message']['chat']['id']</w:t>
            </w:r>
          </w:p>
          <w:p w14:paraId="3CDD1C10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text = update['message'].get('text', '')</w:t>
            </w:r>
          </w:p>
          <w:p w14:paraId="098A6476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</w:t>
            </w:r>
          </w:p>
          <w:p w14:paraId="1D3CC3C2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# Простейший ответ</w:t>
            </w:r>
          </w:p>
          <w:p w14:paraId="3F2EA87E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response = {</w:t>
            </w:r>
          </w:p>
          <w:p w14:paraId="7C02BA65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    'method': 'sendMessage',</w:t>
            </w:r>
          </w:p>
          <w:p w14:paraId="0FB59F9E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    'chat_id': chat_id,</w:t>
            </w:r>
          </w:p>
          <w:p w14:paraId="45B92BAB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    'text': f'Вы написали: {text}'</w:t>
            </w:r>
          </w:p>
          <w:p w14:paraId="6BCD0C98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34691C61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    return jsonify(response)</w:t>
            </w:r>
          </w:p>
          <w:p w14:paraId="3F728423" w14:textId="77777777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14:paraId="345547C2" w14:textId="274416D2" w:rsidR="00095518" w:rsidRDefault="00095518" w:rsidP="00095518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   return jsonify({'status': 'ok'})</w:t>
            </w:r>
          </w:p>
        </w:tc>
      </w:tr>
    </w:tbl>
    <w:p w14:paraId="4AC5818B" w14:textId="79389A5A" w:rsidR="006D0C3D" w:rsidRPr="005E0494" w:rsidRDefault="006D0C3D" w:rsidP="006D0C3D">
      <w:pPr>
        <w:rPr>
          <w:lang w:eastAsia="ru-RU"/>
        </w:rPr>
      </w:pPr>
    </w:p>
    <w:p w14:paraId="3BEEE31A" w14:textId="3F17182A" w:rsidR="006D0C3D" w:rsidRPr="005E0494" w:rsidRDefault="006D0C3D" w:rsidP="006D0C3D">
      <w:pPr>
        <w:rPr>
          <w:lang w:val="ru-RU" w:eastAsia="ru-RU"/>
        </w:rPr>
      </w:pPr>
      <w:r>
        <w:rPr>
          <w:lang w:val="ru-RU" w:eastAsia="ru-RU"/>
        </w:rPr>
        <w:t xml:space="preserve">Для регистрации вебхука можно использовать </w:t>
      </w:r>
      <w:r>
        <w:rPr>
          <w:lang w:eastAsia="ru-RU"/>
        </w:rPr>
        <w:t>curl</w:t>
      </w:r>
      <w:r w:rsidR="00095518">
        <w:rPr>
          <w:lang w:val="ru-RU" w:eastAsia="ru-RU"/>
        </w:rPr>
        <w:t xml:space="preserve"> в </w:t>
      </w:r>
      <w:r w:rsidR="00095518">
        <w:rPr>
          <w:lang w:eastAsia="ru-RU"/>
        </w:rPr>
        <w:t>bush</w:t>
      </w:r>
      <w:r w:rsidR="00095518" w:rsidRPr="00095518">
        <w:rPr>
          <w:lang w:val="ru-RU" w:eastAsia="ru-RU"/>
        </w:rPr>
        <w:t xml:space="preserve"> </w:t>
      </w:r>
      <w:r w:rsidR="00095518">
        <w:rPr>
          <w:lang w:val="ru-RU" w:eastAsia="ru-RU"/>
        </w:rPr>
        <w:t>командной строке</w:t>
      </w:r>
      <w:r w:rsidRPr="006D0C3D">
        <w:rPr>
          <w:lang w:val="ru-RU" w:eastAsia="ru-RU"/>
        </w:rPr>
        <w:t xml:space="preserve"> </w:t>
      </w:r>
      <w:r>
        <w:rPr>
          <w:lang w:val="ru-RU" w:eastAsia="ru-RU"/>
        </w:rPr>
        <w:t xml:space="preserve">или </w:t>
      </w:r>
      <w:r>
        <w:rPr>
          <w:lang w:eastAsia="ru-RU"/>
        </w:rPr>
        <w:t>python</w:t>
      </w:r>
      <w:r w:rsidRPr="006D0C3D">
        <w:rPr>
          <w:lang w:val="ru-RU" w:eastAsia="ru-RU"/>
        </w:rPr>
        <w:t>-</w:t>
      </w:r>
      <w:r>
        <w:rPr>
          <w:lang w:val="ru-RU" w:eastAsia="ru-RU"/>
        </w:rPr>
        <w:t>скрипт.</w:t>
      </w:r>
      <w:r w:rsidR="005E0494">
        <w:rPr>
          <w:lang w:val="ru-RU" w:eastAsia="ru-RU"/>
        </w:rPr>
        <w:t xml:space="preserve"> На листинге 8 представлен пример регистрации вебхука в командной строке. На листинге 9 можно увидеть пример регистрации вебхука </w:t>
      </w:r>
      <w:r w:rsidR="005E0494">
        <w:rPr>
          <w:lang w:eastAsia="ru-RU"/>
        </w:rPr>
        <w:t>python</w:t>
      </w:r>
      <w:r w:rsidR="005E0494">
        <w:rPr>
          <w:lang w:val="ru-RU" w:eastAsia="ru-RU"/>
        </w:rPr>
        <w:t>-скриптом.</w:t>
      </w:r>
    </w:p>
    <w:p w14:paraId="65D07852" w14:textId="0CD4933E" w:rsidR="004E5C03" w:rsidRPr="00095518" w:rsidRDefault="004E5C03" w:rsidP="00095518">
      <w:pPr>
        <w:pStyle w:val="ab"/>
      </w:pPr>
    </w:p>
    <w:p w14:paraId="5B68D962" w14:textId="10E2B394" w:rsidR="005E0494" w:rsidRPr="005E0494" w:rsidRDefault="005E0494" w:rsidP="005E0494">
      <w:pPr>
        <w:pStyle w:val="aff0"/>
        <w:keepNext/>
        <w:rPr>
          <w:b w:val="0"/>
          <w:color w:val="auto"/>
          <w:sz w:val="28"/>
          <w:szCs w:val="28"/>
        </w:rPr>
      </w:pPr>
      <w:r w:rsidRPr="005E0494">
        <w:rPr>
          <w:b w:val="0"/>
          <w:color w:val="auto"/>
          <w:sz w:val="28"/>
          <w:szCs w:val="28"/>
        </w:rPr>
        <w:t xml:space="preserve">Листинг </w:t>
      </w:r>
      <w:r w:rsidRPr="005E0494">
        <w:rPr>
          <w:b w:val="0"/>
          <w:color w:val="auto"/>
          <w:sz w:val="28"/>
          <w:szCs w:val="28"/>
        </w:rPr>
        <w:fldChar w:fldCharType="begin"/>
      </w:r>
      <w:r w:rsidRPr="005E0494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5E0494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8</w:t>
      </w:r>
      <w:r w:rsidRPr="005E0494">
        <w:rPr>
          <w:b w:val="0"/>
          <w:color w:val="auto"/>
          <w:sz w:val="28"/>
          <w:szCs w:val="28"/>
        </w:rPr>
        <w:fldChar w:fldCharType="end"/>
      </w:r>
      <w:r w:rsidRPr="005E0494">
        <w:rPr>
          <w:b w:val="0"/>
          <w:color w:val="auto"/>
          <w:sz w:val="28"/>
          <w:szCs w:val="28"/>
        </w:rPr>
        <w:t xml:space="preserve"> - Регистрация вебхука в командной строке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95518" w:rsidRPr="00095518" w14:paraId="1E0E4552" w14:textId="77777777" w:rsidTr="00095518">
        <w:tc>
          <w:tcPr>
            <w:tcW w:w="9622" w:type="dxa"/>
          </w:tcPr>
          <w:p w14:paraId="1141A2C6" w14:textId="77777777" w:rsidR="00095518" w:rsidRPr="00095518" w:rsidRDefault="00095518" w:rsidP="00095518">
            <w:pPr>
              <w:pStyle w:val="ac"/>
            </w:pPr>
            <w:r w:rsidRPr="00095518">
              <w:rPr>
                <w:rFonts w:eastAsiaTheme="majorEastAsia"/>
              </w:rPr>
              <w:t>curl “https://api.telegram.org/bot7842869515:AAEoqR7Dwe1dNh5UjSU6bDsRc</w:t>
            </w:r>
            <w:r w:rsidRPr="00095518">
              <w:rPr>
                <w:rFonts w:eastAsiaTheme="majorEastAsia"/>
              </w:rPr>
              <w:lastRenderedPageBreak/>
              <w:t>O8S0ijmX5s/setWebhook?url=https://Shimu.pythonanywhere.com/telegram_webhook”</w:t>
            </w:r>
          </w:p>
        </w:tc>
      </w:tr>
    </w:tbl>
    <w:p w14:paraId="0637E1D6" w14:textId="0B866D41" w:rsidR="005E0494" w:rsidRPr="005E0494" w:rsidRDefault="005E0494" w:rsidP="005E0494">
      <w:pPr>
        <w:rPr>
          <w:lang w:eastAsia="ru-RU"/>
        </w:rPr>
      </w:pPr>
    </w:p>
    <w:p w14:paraId="55B6503B" w14:textId="7E4AF33E" w:rsidR="005E0494" w:rsidRPr="005E0494" w:rsidRDefault="005E0494" w:rsidP="005E0494">
      <w:pPr>
        <w:pStyle w:val="aff0"/>
        <w:keepNext/>
        <w:rPr>
          <w:b w:val="0"/>
          <w:color w:val="auto"/>
          <w:sz w:val="28"/>
          <w:szCs w:val="28"/>
        </w:rPr>
      </w:pPr>
      <w:r w:rsidRPr="005E0494">
        <w:rPr>
          <w:b w:val="0"/>
          <w:color w:val="auto"/>
          <w:sz w:val="28"/>
          <w:szCs w:val="28"/>
        </w:rPr>
        <w:t xml:space="preserve">Листинг </w:t>
      </w:r>
      <w:r w:rsidRPr="005E0494">
        <w:rPr>
          <w:b w:val="0"/>
          <w:color w:val="auto"/>
          <w:sz w:val="28"/>
          <w:szCs w:val="28"/>
        </w:rPr>
        <w:fldChar w:fldCharType="begin"/>
      </w:r>
      <w:r w:rsidRPr="005E0494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5E0494">
        <w:rPr>
          <w:b w:val="0"/>
          <w:color w:val="auto"/>
          <w:sz w:val="28"/>
          <w:szCs w:val="28"/>
        </w:rPr>
        <w:fldChar w:fldCharType="separate"/>
      </w:r>
      <w:r w:rsidR="00F32B08">
        <w:rPr>
          <w:b w:val="0"/>
          <w:noProof/>
          <w:color w:val="auto"/>
          <w:sz w:val="28"/>
          <w:szCs w:val="28"/>
        </w:rPr>
        <w:t>9</w:t>
      </w:r>
      <w:r w:rsidRPr="005E0494">
        <w:rPr>
          <w:b w:val="0"/>
          <w:color w:val="auto"/>
          <w:sz w:val="28"/>
          <w:szCs w:val="28"/>
        </w:rPr>
        <w:fldChar w:fldCharType="end"/>
      </w:r>
      <w:r w:rsidRPr="005E0494">
        <w:rPr>
          <w:b w:val="0"/>
          <w:color w:val="auto"/>
          <w:sz w:val="28"/>
          <w:szCs w:val="28"/>
        </w:rPr>
        <w:t xml:space="preserve"> – Регистрация вебхука с помощью </w:t>
      </w:r>
      <w:r w:rsidRPr="005E0494">
        <w:rPr>
          <w:b w:val="0"/>
          <w:color w:val="auto"/>
          <w:sz w:val="28"/>
          <w:szCs w:val="28"/>
          <w:lang w:val="en-US"/>
        </w:rPr>
        <w:t>python</w:t>
      </w:r>
      <w:r w:rsidRPr="005E0494">
        <w:rPr>
          <w:b w:val="0"/>
          <w:color w:val="auto"/>
          <w:sz w:val="28"/>
          <w:szCs w:val="28"/>
        </w:rPr>
        <w:t>-скрипта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55E47" w14:paraId="14ACD367" w14:textId="77777777" w:rsidTr="00D55E47">
        <w:tc>
          <w:tcPr>
            <w:tcW w:w="9622" w:type="dxa"/>
          </w:tcPr>
          <w:p w14:paraId="531331BD" w14:textId="77777777" w:rsidR="00D55E47" w:rsidRPr="004E5C03" w:rsidRDefault="00D55E47" w:rsidP="00095518">
            <w:pPr>
              <w:pStyle w:val="ac"/>
            </w:pPr>
            <w:r w:rsidRPr="004E5C03">
              <w:rPr>
                <w:rFonts w:eastAsiaTheme="majorEastAsia"/>
              </w:rPr>
              <w:t>import</w:t>
            </w:r>
            <w:r w:rsidRPr="004E5C03">
              <w:t xml:space="preserve"> requests</w:t>
            </w:r>
          </w:p>
          <w:p w14:paraId="2267EF50" w14:textId="77777777" w:rsidR="00D55E47" w:rsidRPr="004E5C03" w:rsidRDefault="00D55E47" w:rsidP="00095518">
            <w:pPr>
              <w:pStyle w:val="ac"/>
            </w:pPr>
          </w:p>
          <w:p w14:paraId="085486C4" w14:textId="77777777" w:rsidR="00D55E47" w:rsidRPr="00D55E47" w:rsidRDefault="00D55E47" w:rsidP="00095518">
            <w:pPr>
              <w:pStyle w:val="ac"/>
            </w:pPr>
            <w:r w:rsidRPr="00F35610">
              <w:t>def</w:t>
            </w:r>
            <w:r w:rsidRPr="00D55E47">
              <w:t xml:space="preserve"> </w:t>
            </w:r>
            <w:r w:rsidRPr="00F35610">
              <w:t>set</w:t>
            </w:r>
            <w:r w:rsidRPr="00D55E47">
              <w:t>_</w:t>
            </w:r>
            <w:r w:rsidRPr="00F35610">
              <w:t>telegram</w:t>
            </w:r>
            <w:r w:rsidRPr="00D55E47">
              <w:t>_</w:t>
            </w:r>
            <w:proofErr w:type="gramStart"/>
            <w:r w:rsidRPr="00F35610">
              <w:t>webhook</w:t>
            </w:r>
            <w:r w:rsidRPr="00D55E47">
              <w:t>(</w:t>
            </w:r>
            <w:proofErr w:type="gramEnd"/>
            <w:r w:rsidRPr="00D55E47">
              <w:t>):</w:t>
            </w:r>
          </w:p>
          <w:p w14:paraId="2DC2B13F" w14:textId="77777777" w:rsidR="00D55E47" w:rsidRDefault="00D55E47" w:rsidP="00095518">
            <w:pPr>
              <w:pStyle w:val="ac"/>
              <w:rPr>
                <w:lang w:val="ru-RU"/>
              </w:rPr>
            </w:pPr>
            <w:r w:rsidRPr="00F35610">
              <w:rPr>
                <w:lang w:val="ru-RU"/>
              </w:rPr>
              <w:t>"""Функция для регистрации вебхука"""</w:t>
            </w:r>
          </w:p>
          <w:p w14:paraId="21167F87" w14:textId="77777777" w:rsidR="00D55E47" w:rsidRPr="00F35610" w:rsidRDefault="00D55E47" w:rsidP="00095518">
            <w:pPr>
              <w:pStyle w:val="ac"/>
              <w:rPr>
                <w:lang w:val="ru-RU"/>
              </w:rPr>
            </w:pPr>
            <w:r w:rsidRPr="00F35610">
              <w:t>try</w:t>
            </w:r>
            <w:r w:rsidRPr="00F35610">
              <w:rPr>
                <w:lang w:val="ru-RU"/>
              </w:rPr>
              <w:t>:</w:t>
            </w:r>
          </w:p>
          <w:p w14:paraId="77271603" w14:textId="77777777" w:rsidR="00D55E47" w:rsidRPr="00F35610" w:rsidRDefault="00D55E47" w:rsidP="00095518">
            <w:pPr>
              <w:pStyle w:val="ac"/>
            </w:pPr>
            <w:r>
              <w:rPr>
                <w:lang w:val="ru-RU"/>
              </w:rPr>
              <w:t xml:space="preserve">    </w:t>
            </w:r>
            <w:r w:rsidRPr="00F35610">
              <w:t xml:space="preserve">response = </w:t>
            </w:r>
            <w:proofErr w:type="gramStart"/>
            <w:r w:rsidRPr="00F35610">
              <w:t>requests.get(</w:t>
            </w:r>
            <w:proofErr w:type="gramEnd"/>
          </w:p>
          <w:p w14:paraId="3184653B" w14:textId="77777777" w:rsidR="00D55E47" w:rsidRPr="00F35610" w:rsidRDefault="00D55E47" w:rsidP="00095518">
            <w:pPr>
              <w:pStyle w:val="ac"/>
            </w:pPr>
            <w:r w:rsidRPr="00F35610">
              <w:t xml:space="preserve">         f"https://api.telegram.org/bot{TOKEN}/setWebhook",</w:t>
            </w:r>
          </w:p>
          <w:p w14:paraId="3F2C50E4" w14:textId="77777777" w:rsidR="00D55E47" w:rsidRPr="00F35610" w:rsidRDefault="00D55E47" w:rsidP="00095518">
            <w:pPr>
              <w:pStyle w:val="ac"/>
            </w:pPr>
            <w:r w:rsidRPr="00F35610">
              <w:t xml:space="preserve">         params</w:t>
            </w:r>
            <w:proofErr w:type="gramStart"/>
            <w:r w:rsidRPr="00F35610">
              <w:t>={</w:t>
            </w:r>
            <w:proofErr w:type="gramEnd"/>
            <w:r w:rsidRPr="00F35610">
              <w:t>'url': WEBHOOK_URL}</w:t>
            </w:r>
          </w:p>
          <w:p w14:paraId="2228071B" w14:textId="77777777" w:rsidR="00D55E47" w:rsidRPr="00F35610" w:rsidRDefault="00D55E47" w:rsidP="00095518">
            <w:pPr>
              <w:pStyle w:val="ac"/>
            </w:pPr>
            <w:r w:rsidRPr="00F35610">
              <w:t xml:space="preserve">    )</w:t>
            </w:r>
          </w:p>
          <w:p w14:paraId="74A56D33" w14:textId="77777777" w:rsidR="00D55E47" w:rsidRPr="00F35610" w:rsidRDefault="00D55E47" w:rsidP="00095518">
            <w:pPr>
              <w:pStyle w:val="ac"/>
            </w:pPr>
            <w:r w:rsidRPr="00F35610">
              <w:t xml:space="preserve">    result = </w:t>
            </w:r>
            <w:proofErr w:type="gramStart"/>
            <w:r w:rsidRPr="00F35610">
              <w:t>response.json</w:t>
            </w:r>
            <w:proofErr w:type="gramEnd"/>
            <w:r w:rsidRPr="00F35610">
              <w:t>()</w:t>
            </w:r>
          </w:p>
          <w:p w14:paraId="095B27EE" w14:textId="77777777" w:rsidR="00D55E47" w:rsidRPr="00F35610" w:rsidRDefault="00D55E47" w:rsidP="00095518">
            <w:pPr>
              <w:pStyle w:val="ac"/>
            </w:pPr>
            <w:r w:rsidRPr="00F35610">
              <w:t xml:space="preserve">    </w:t>
            </w:r>
            <w:proofErr w:type="gramStart"/>
            <w:r w:rsidRPr="00F35610">
              <w:t>print(</w:t>
            </w:r>
            <w:proofErr w:type="gramEnd"/>
            <w:r w:rsidRPr="00F35610">
              <w:t>"Webhook setup result:", result)</w:t>
            </w:r>
          </w:p>
          <w:p w14:paraId="0917863E" w14:textId="77777777" w:rsidR="00D55E47" w:rsidRPr="00F35610" w:rsidRDefault="00D55E47" w:rsidP="00095518">
            <w:pPr>
              <w:pStyle w:val="ac"/>
            </w:pPr>
            <w:r w:rsidRPr="00F35610">
              <w:t xml:space="preserve">    return </w:t>
            </w:r>
            <w:proofErr w:type="gramStart"/>
            <w:r w:rsidRPr="00F35610">
              <w:t>result.get(</w:t>
            </w:r>
            <w:proofErr w:type="gramEnd"/>
            <w:r w:rsidRPr="00F35610">
              <w:t>'description', 'Webhook registered successfully')</w:t>
            </w:r>
          </w:p>
          <w:p w14:paraId="6685B583" w14:textId="77777777" w:rsidR="00D55E47" w:rsidRPr="00F35610" w:rsidRDefault="00D55E47" w:rsidP="00095518">
            <w:pPr>
              <w:pStyle w:val="ac"/>
            </w:pPr>
            <w:r w:rsidRPr="00F35610">
              <w:t>except Exception as e:</w:t>
            </w:r>
          </w:p>
          <w:p w14:paraId="313D387D" w14:textId="0DB320FE" w:rsidR="00D55E47" w:rsidRPr="005E0494" w:rsidRDefault="00D55E47" w:rsidP="00095518">
            <w:pPr>
              <w:pStyle w:val="ac"/>
            </w:pPr>
            <w:r w:rsidRPr="00F35610">
              <w:t xml:space="preserve">    return f"Error setting webhook: {str(e)}"</w:t>
            </w:r>
          </w:p>
        </w:tc>
      </w:tr>
    </w:tbl>
    <w:p w14:paraId="6A7DFDEE" w14:textId="77777777" w:rsidR="00D55E47" w:rsidRPr="004E5C03" w:rsidRDefault="00D55E47" w:rsidP="004E5C03">
      <w:pPr>
        <w:rPr>
          <w:lang w:eastAsia="ru-RU"/>
        </w:rPr>
      </w:pPr>
    </w:p>
    <w:p w14:paraId="1978AE4F" w14:textId="5E2AB4E0" w:rsidR="004E5C03" w:rsidRDefault="004E5C03" w:rsidP="004E5C03">
      <w:pPr>
        <w:rPr>
          <w:lang w:val="ru-RU" w:eastAsia="ru-RU"/>
        </w:rPr>
      </w:pPr>
      <w:r>
        <w:rPr>
          <w:lang w:val="ru-RU" w:eastAsia="ru-RU"/>
        </w:rPr>
        <w:t xml:space="preserve">В нашей реализации был использован </w:t>
      </w:r>
      <w:r>
        <w:rPr>
          <w:lang w:eastAsia="ru-RU"/>
        </w:rPr>
        <w:t>python</w:t>
      </w:r>
      <w:r w:rsidRPr="004E5C03">
        <w:rPr>
          <w:lang w:val="ru-RU" w:eastAsia="ru-RU"/>
        </w:rPr>
        <w:t>-</w:t>
      </w:r>
      <w:r>
        <w:rPr>
          <w:lang w:val="ru-RU" w:eastAsia="ru-RU"/>
        </w:rPr>
        <w:t>скрипт</w:t>
      </w:r>
      <w:r w:rsidR="00F35610">
        <w:rPr>
          <w:lang w:val="ru-RU" w:eastAsia="ru-RU"/>
        </w:rPr>
        <w:t xml:space="preserve">. После выполнения данного участка кода </w:t>
      </w:r>
      <w:r w:rsidR="00F35610">
        <w:rPr>
          <w:lang w:eastAsia="ru-RU"/>
        </w:rPr>
        <w:t>telegram</w:t>
      </w:r>
      <w:r w:rsidR="00F35610" w:rsidRPr="00F35610">
        <w:rPr>
          <w:lang w:val="ru-RU" w:eastAsia="ru-RU"/>
        </w:rPr>
        <w:t xml:space="preserve"> </w:t>
      </w:r>
      <w:r w:rsidR="00F35610">
        <w:rPr>
          <w:lang w:val="ru-RU" w:eastAsia="ru-RU"/>
        </w:rPr>
        <w:t xml:space="preserve">будет отправлять запросы только на указанный </w:t>
      </w:r>
      <w:r w:rsidR="00F35610">
        <w:rPr>
          <w:lang w:eastAsia="ru-RU"/>
        </w:rPr>
        <w:t>URL</w:t>
      </w:r>
      <w:r w:rsidR="00F35610" w:rsidRPr="00F35610">
        <w:rPr>
          <w:lang w:val="ru-RU" w:eastAsia="ru-RU"/>
        </w:rPr>
        <w:t>.</w:t>
      </w:r>
    </w:p>
    <w:p w14:paraId="2769E8D7" w14:textId="77777777" w:rsidR="005E0494" w:rsidRPr="005E0494" w:rsidRDefault="005E0494" w:rsidP="004E5C03">
      <w:pPr>
        <w:rPr>
          <w:lang w:val="ru-RU" w:eastAsia="ru-RU"/>
        </w:rPr>
      </w:pPr>
    </w:p>
    <w:p w14:paraId="7C338F15" w14:textId="4B731A91" w:rsidR="00F35610" w:rsidRPr="005E0494" w:rsidRDefault="00F35610" w:rsidP="00F35610">
      <w:pPr>
        <w:pStyle w:val="3"/>
      </w:pPr>
      <w:bookmarkStart w:id="17" w:name="_Toc198047767"/>
      <w:r>
        <w:t>Ознакомление с форматом полученного</w:t>
      </w:r>
      <w:r w:rsidRPr="00F35610">
        <w:t xml:space="preserve"> </w:t>
      </w:r>
      <w:r>
        <w:rPr>
          <w:lang w:val="en-US"/>
        </w:rPr>
        <w:t>JSON</w:t>
      </w:r>
      <w:r>
        <w:t xml:space="preserve"> сообщения</w:t>
      </w:r>
      <w:r w:rsidRPr="00F35610">
        <w:t>.</w:t>
      </w:r>
      <w:bookmarkEnd w:id="17"/>
    </w:p>
    <w:p w14:paraId="4217A6EB" w14:textId="3F1A0226" w:rsidR="00774B97" w:rsidRDefault="00605EE1" w:rsidP="00095518">
      <w:pPr>
        <w:rPr>
          <w:lang w:val="ru-RU" w:eastAsia="ru-RU"/>
        </w:rPr>
      </w:pPr>
      <w:r w:rsidRPr="00605EE1">
        <w:rPr>
          <w:lang w:eastAsia="ru-RU"/>
        </w:rPr>
        <w:t>POST</w:t>
      </w:r>
      <w:r w:rsidRPr="00605EE1">
        <w:rPr>
          <w:lang w:val="ru-RU" w:eastAsia="ru-RU"/>
        </w:rPr>
        <w:t>-запрос</w:t>
      </w:r>
      <w:r>
        <w:rPr>
          <w:lang w:val="ru-RU" w:eastAsia="ru-RU"/>
        </w:rPr>
        <w:t xml:space="preserve"> </w:t>
      </w:r>
      <w:r w:rsidRPr="00605EE1">
        <w:rPr>
          <w:lang w:val="ru-RU" w:eastAsia="ru-RU"/>
        </w:rPr>
        <w:t xml:space="preserve">в формате </w:t>
      </w:r>
      <w:r w:rsidRPr="00605EE1">
        <w:rPr>
          <w:lang w:eastAsia="ru-RU"/>
        </w:rPr>
        <w:t>JSON</w:t>
      </w:r>
      <w:r w:rsidRPr="00605EE1">
        <w:rPr>
          <w:lang w:val="ru-RU" w:eastAsia="ru-RU"/>
        </w:rPr>
        <w:t xml:space="preserve"> — это </w:t>
      </w:r>
      <w:r w:rsidRPr="00605EE1">
        <w:rPr>
          <w:lang w:eastAsia="ru-RU"/>
        </w:rPr>
        <w:t>HTTP</w:t>
      </w:r>
      <w:r w:rsidRPr="00605EE1">
        <w:rPr>
          <w:lang w:val="ru-RU" w:eastAsia="ru-RU"/>
        </w:rPr>
        <w:t xml:space="preserve">-запрос, используемый для отправки структурированных данных на сервер. Он широко применяется в </w:t>
      </w:r>
      <w:r w:rsidRPr="00605EE1">
        <w:rPr>
          <w:lang w:eastAsia="ru-RU"/>
        </w:rPr>
        <w:t>REST</w:t>
      </w:r>
      <w:r w:rsidRPr="00605EE1">
        <w:rPr>
          <w:lang w:val="ru-RU" w:eastAsia="ru-RU"/>
        </w:rPr>
        <w:t xml:space="preserve"> </w:t>
      </w:r>
      <w:r w:rsidRPr="00605EE1">
        <w:rPr>
          <w:lang w:eastAsia="ru-RU"/>
        </w:rPr>
        <w:t>API</w:t>
      </w:r>
      <w:r w:rsidRPr="00605EE1">
        <w:rPr>
          <w:lang w:val="ru-RU" w:eastAsia="ru-RU"/>
        </w:rPr>
        <w:t>, вебхуках и взаимодействии между клиентом и сервером.</w:t>
      </w:r>
      <w:r>
        <w:rPr>
          <w:lang w:val="ru-RU" w:eastAsia="ru-RU"/>
        </w:rPr>
        <w:t xml:space="preserve"> П</w:t>
      </w:r>
      <w:r w:rsidR="00240F93">
        <w:rPr>
          <w:lang w:val="ru-RU" w:eastAsia="ru-RU"/>
        </w:rPr>
        <w:t xml:space="preserve">ри отправлении сообщения боту, </w:t>
      </w:r>
      <w:r w:rsidR="00240F93">
        <w:rPr>
          <w:lang w:eastAsia="ru-RU"/>
        </w:rPr>
        <w:t>telegram</w:t>
      </w:r>
      <w:r w:rsidR="00240F93" w:rsidRPr="00240F93">
        <w:rPr>
          <w:lang w:val="ru-RU" w:eastAsia="ru-RU"/>
        </w:rPr>
        <w:t xml:space="preserve"> </w:t>
      </w:r>
      <w:r w:rsidR="00240F93">
        <w:rPr>
          <w:lang w:val="ru-RU" w:eastAsia="ru-RU"/>
        </w:rPr>
        <w:t xml:space="preserve">отправил </w:t>
      </w:r>
      <w:r w:rsidR="00240F93">
        <w:rPr>
          <w:lang w:eastAsia="ru-RU"/>
        </w:rPr>
        <w:t>POST</w:t>
      </w:r>
      <w:r w:rsidR="00240F93" w:rsidRPr="00240F93">
        <w:rPr>
          <w:lang w:val="ru-RU" w:eastAsia="ru-RU"/>
        </w:rPr>
        <w:t>-</w:t>
      </w:r>
      <w:r w:rsidR="00240F93">
        <w:rPr>
          <w:lang w:val="ru-RU" w:eastAsia="ru-RU"/>
        </w:rPr>
        <w:t xml:space="preserve">запрос в формате </w:t>
      </w:r>
      <w:r w:rsidR="00240F93">
        <w:rPr>
          <w:lang w:eastAsia="ru-RU"/>
        </w:rPr>
        <w:t>JSON</w:t>
      </w:r>
      <w:r w:rsidR="00240F93" w:rsidRPr="00240F93">
        <w:rPr>
          <w:lang w:val="ru-RU" w:eastAsia="ru-RU"/>
        </w:rPr>
        <w:t xml:space="preserve"> </w:t>
      </w:r>
      <w:r w:rsidR="00240F93">
        <w:rPr>
          <w:lang w:val="ru-RU" w:eastAsia="ru-RU"/>
        </w:rPr>
        <w:t xml:space="preserve">на указанный, при регистрации вебхука, </w:t>
      </w:r>
      <w:r w:rsidR="00240F93">
        <w:rPr>
          <w:lang w:eastAsia="ru-RU"/>
        </w:rPr>
        <w:t>URL</w:t>
      </w:r>
      <w:r w:rsidR="00240F93" w:rsidRPr="00240F93">
        <w:rPr>
          <w:lang w:val="ru-RU" w:eastAsia="ru-RU"/>
        </w:rPr>
        <w:t>.</w:t>
      </w:r>
      <w:r w:rsidR="005E0494">
        <w:rPr>
          <w:lang w:val="ru-RU" w:eastAsia="ru-RU"/>
        </w:rPr>
        <w:t xml:space="preserve"> На листинге 10 представлен пример </w:t>
      </w:r>
      <w:r w:rsidR="005E0494">
        <w:rPr>
          <w:lang w:eastAsia="ru-RU"/>
        </w:rPr>
        <w:t>POST</w:t>
      </w:r>
      <w:r w:rsidR="005E0494" w:rsidRPr="005E0494">
        <w:rPr>
          <w:lang w:val="ru-RU" w:eastAsia="ru-RU"/>
        </w:rPr>
        <w:t>-</w:t>
      </w:r>
      <w:r w:rsidR="005E0494">
        <w:rPr>
          <w:lang w:val="ru-RU" w:eastAsia="ru-RU"/>
        </w:rPr>
        <w:t xml:space="preserve">запроса в формате </w:t>
      </w:r>
      <w:r w:rsidR="005E0494">
        <w:rPr>
          <w:lang w:eastAsia="ru-RU"/>
        </w:rPr>
        <w:t>JSON</w:t>
      </w:r>
      <w:r w:rsidR="005E0494" w:rsidRPr="005E0494">
        <w:rPr>
          <w:lang w:val="ru-RU" w:eastAsia="ru-RU"/>
        </w:rPr>
        <w:t>.</w:t>
      </w:r>
    </w:p>
    <w:p w14:paraId="63D133BC" w14:textId="77777777" w:rsidR="006B3381" w:rsidRPr="005E0494" w:rsidRDefault="006B3381" w:rsidP="00095518">
      <w:pPr>
        <w:rPr>
          <w:lang w:val="ru-RU" w:eastAsia="ru-RU"/>
        </w:rPr>
      </w:pPr>
    </w:p>
    <w:p w14:paraId="244E2EDF" w14:textId="29EF0BE2" w:rsidR="005E0494" w:rsidRPr="005E0494" w:rsidRDefault="005E0494" w:rsidP="005E0494">
      <w:pPr>
        <w:pStyle w:val="ab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32B08">
        <w:rPr>
          <w:noProof/>
        </w:rPr>
        <w:t>10</w:t>
      </w:r>
      <w:r>
        <w:fldChar w:fldCharType="end"/>
      </w:r>
      <w:r>
        <w:t xml:space="preserve"> – Пример </w:t>
      </w:r>
      <w:r>
        <w:rPr>
          <w:lang w:val="en-US"/>
        </w:rPr>
        <w:t>POST</w:t>
      </w:r>
      <w:r w:rsidRPr="00095518">
        <w:t>-</w:t>
      </w:r>
      <w:r>
        <w:t xml:space="preserve">запроса в формате </w:t>
      </w:r>
      <w:r>
        <w:rPr>
          <w:lang w:val="en-US"/>
        </w:rPr>
        <w:t>JSON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95518" w14:paraId="75658948" w14:textId="77777777" w:rsidTr="00095518">
        <w:tc>
          <w:tcPr>
            <w:tcW w:w="9622" w:type="dxa"/>
          </w:tcPr>
          <w:p w14:paraId="42AEE80A" w14:textId="77777777" w:rsidR="00095518" w:rsidRPr="00095518" w:rsidRDefault="00095518" w:rsidP="00095518">
            <w:pPr>
              <w:pStyle w:val="ac"/>
            </w:pPr>
            <w:r w:rsidRPr="00095518">
              <w:t>{'update_id': 119617221,</w:t>
            </w:r>
          </w:p>
          <w:p w14:paraId="4B08945C" w14:textId="77777777" w:rsidR="00095518" w:rsidRPr="00095518" w:rsidRDefault="00095518" w:rsidP="00095518">
            <w:pPr>
              <w:pStyle w:val="ac"/>
            </w:pPr>
            <w:r w:rsidRPr="00095518">
              <w:t xml:space="preserve"> 'message': {</w:t>
            </w:r>
          </w:p>
          <w:p w14:paraId="23306743" w14:textId="77777777" w:rsidR="00095518" w:rsidRPr="00095518" w:rsidRDefault="00095518" w:rsidP="00095518">
            <w:pPr>
              <w:pStyle w:val="ac"/>
            </w:pPr>
            <w:r w:rsidRPr="00095518">
              <w:t xml:space="preserve">    'message_id': 791,</w:t>
            </w:r>
          </w:p>
          <w:p w14:paraId="12F64704" w14:textId="77777777" w:rsidR="00095518" w:rsidRPr="00774B97" w:rsidRDefault="00095518" w:rsidP="00095518">
            <w:pPr>
              <w:pStyle w:val="ac"/>
            </w:pPr>
            <w:r w:rsidRPr="00240F93">
              <w:lastRenderedPageBreak/>
              <w:t xml:space="preserve">    'from':</w:t>
            </w:r>
            <w:r w:rsidRPr="00774B97">
              <w:t xml:space="preserve"> </w:t>
            </w:r>
            <w:r w:rsidRPr="00240F93">
              <w:t xml:space="preserve">{'id': 1347255109, 'is_bot': </w:t>
            </w:r>
            <w:proofErr w:type="gramStart"/>
            <w:r w:rsidRPr="00240F93">
              <w:t xml:space="preserve">False,   </w:t>
            </w:r>
            <w:proofErr w:type="gramEnd"/>
            <w:r w:rsidRPr="00240F93">
              <w:t xml:space="preserve">          'first_name': '</w:t>
            </w:r>
            <w:r w:rsidRPr="00240F93">
              <w:rPr>
                <w:lang w:val="ru-RU"/>
              </w:rPr>
              <w:t>Масяо</w:t>
            </w:r>
            <w:r w:rsidRPr="00240F93">
              <w:t>', 'username': 'ILShimu', 'language_code': 'ru'},</w:t>
            </w:r>
          </w:p>
          <w:p w14:paraId="0D0F177C" w14:textId="77777777" w:rsidR="00095518" w:rsidRPr="00095518" w:rsidRDefault="00095518" w:rsidP="00095518">
            <w:pPr>
              <w:pStyle w:val="ac"/>
            </w:pPr>
            <w:r w:rsidRPr="00774B97">
              <w:t xml:space="preserve">    </w:t>
            </w:r>
            <w:r w:rsidRPr="00095518">
              <w:t>'chat': {'id': 1347255109, 'first_name': '</w:t>
            </w:r>
            <w:r w:rsidRPr="00240F93">
              <w:rPr>
                <w:lang w:val="ru-RU"/>
              </w:rPr>
              <w:t>Масяо</w:t>
            </w:r>
            <w:r w:rsidRPr="00095518">
              <w:t>', 'username': 'ILShimu', 'type': 'private'},</w:t>
            </w:r>
          </w:p>
          <w:p w14:paraId="170497E9" w14:textId="77777777" w:rsidR="00095518" w:rsidRDefault="00095518" w:rsidP="00095518">
            <w:pPr>
              <w:pStyle w:val="ac"/>
              <w:rPr>
                <w:lang w:val="ru-RU"/>
              </w:rPr>
            </w:pPr>
            <w:r w:rsidRPr="00095518">
              <w:t xml:space="preserve">    </w:t>
            </w:r>
            <w:r w:rsidRPr="00240F93">
              <w:rPr>
                <w:lang w:val="ru-RU"/>
              </w:rPr>
              <w:t xml:space="preserve">'date': 1747075332, </w:t>
            </w:r>
          </w:p>
          <w:p w14:paraId="26449166" w14:textId="77777777" w:rsidR="00095518" w:rsidRDefault="00095518" w:rsidP="00095518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 w:rsidRPr="00240F93">
              <w:rPr>
                <w:lang w:val="ru-RU"/>
              </w:rPr>
              <w:t>'text': 'TRALALERA TRALALA'</w:t>
            </w:r>
          </w:p>
          <w:p w14:paraId="2F8AC209" w14:textId="77777777" w:rsidR="00095518" w:rsidRDefault="00095518" w:rsidP="00095518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Pr="00240F93">
              <w:rPr>
                <w:lang w:val="ru-RU"/>
              </w:rPr>
              <w:t>}</w:t>
            </w:r>
          </w:p>
          <w:p w14:paraId="356817CB" w14:textId="75BC4BAB" w:rsidR="00095518" w:rsidRDefault="00095518" w:rsidP="00095518">
            <w:pPr>
              <w:pStyle w:val="ac"/>
              <w:rPr>
                <w:lang w:val="ru-RU"/>
              </w:rPr>
            </w:pPr>
            <w:r w:rsidRPr="00240F93">
              <w:rPr>
                <w:lang w:val="ru-RU"/>
              </w:rPr>
              <w:t>}</w:t>
            </w:r>
          </w:p>
        </w:tc>
      </w:tr>
    </w:tbl>
    <w:p w14:paraId="41F2FEB2" w14:textId="77777777" w:rsidR="00774B97" w:rsidRDefault="00774B97" w:rsidP="00095518">
      <w:pPr>
        <w:ind w:firstLine="0"/>
        <w:rPr>
          <w:lang w:val="ru-RU" w:eastAsia="ru-RU"/>
        </w:rPr>
      </w:pPr>
    </w:p>
    <w:p w14:paraId="395603CD" w14:textId="23CD4EAA" w:rsidR="00F35610" w:rsidRDefault="00774B97" w:rsidP="00F35610">
      <w:pPr>
        <w:rPr>
          <w:lang w:val="ru-RU" w:eastAsia="ru-RU"/>
        </w:rPr>
      </w:pPr>
      <w:r>
        <w:rPr>
          <w:lang w:val="ru-RU" w:eastAsia="ru-RU"/>
        </w:rPr>
        <w:t>Здесь можно узнать имя пользователя, его ник, отправленный текст, дату отправки</w:t>
      </w:r>
      <w:r w:rsidRPr="00774B97">
        <w:rPr>
          <w:lang w:val="ru-RU" w:eastAsia="ru-RU"/>
        </w:rPr>
        <w:t xml:space="preserve"> </w:t>
      </w:r>
      <w:r>
        <w:rPr>
          <w:lang w:val="ru-RU" w:eastAsia="ru-RU"/>
        </w:rPr>
        <w:t xml:space="preserve">в формате </w:t>
      </w:r>
      <w:r>
        <w:rPr>
          <w:lang w:eastAsia="ru-RU"/>
        </w:rPr>
        <w:t>UNIX</w:t>
      </w:r>
      <w:r w:rsidRPr="00774B97">
        <w:rPr>
          <w:lang w:val="ru-RU" w:eastAsia="ru-RU"/>
        </w:rPr>
        <w:t xml:space="preserve"> </w:t>
      </w:r>
      <w:r>
        <w:rPr>
          <w:lang w:eastAsia="ru-RU"/>
        </w:rPr>
        <w:t>TIMESTAMP</w:t>
      </w:r>
      <w:r w:rsidRPr="00774B97">
        <w:rPr>
          <w:lang w:val="ru-RU" w:eastAsia="ru-RU"/>
        </w:rPr>
        <w:t xml:space="preserve">, </w:t>
      </w:r>
      <w:r>
        <w:rPr>
          <w:lang w:val="ru-RU" w:eastAsia="ru-RU"/>
        </w:rPr>
        <w:t>и другую разную информацию.</w:t>
      </w:r>
      <w:r w:rsidR="00605EE1">
        <w:rPr>
          <w:lang w:val="ru-RU" w:eastAsia="ru-RU"/>
        </w:rPr>
        <w:t xml:space="preserve"> Также можно заметить, что данный запрос </w:t>
      </w:r>
      <w:proofErr w:type="gramStart"/>
      <w:r w:rsidR="00605EE1">
        <w:rPr>
          <w:lang w:val="ru-RU" w:eastAsia="ru-RU"/>
        </w:rPr>
        <w:t>от телеграмма</w:t>
      </w:r>
      <w:proofErr w:type="gramEnd"/>
      <w:r w:rsidR="00605EE1">
        <w:rPr>
          <w:lang w:val="ru-RU" w:eastAsia="ru-RU"/>
        </w:rPr>
        <w:t xml:space="preserve"> пришел в виде </w:t>
      </w:r>
      <w:r w:rsidR="005E0494">
        <w:rPr>
          <w:lang w:eastAsia="ru-RU"/>
        </w:rPr>
        <w:t>json</w:t>
      </w:r>
      <w:r w:rsidR="005E0494" w:rsidRPr="005E0494">
        <w:rPr>
          <w:lang w:val="ru-RU" w:eastAsia="ru-RU"/>
        </w:rPr>
        <w:t>-</w:t>
      </w:r>
      <w:r w:rsidR="00605EE1">
        <w:rPr>
          <w:lang w:val="ru-RU" w:eastAsia="ru-RU"/>
        </w:rPr>
        <w:t>словаря, что позволяет удобнее обрабатывать его.</w:t>
      </w:r>
    </w:p>
    <w:p w14:paraId="164FA182" w14:textId="77777777" w:rsidR="005E0494" w:rsidRPr="00605EE1" w:rsidRDefault="005E0494" w:rsidP="00F35610">
      <w:pPr>
        <w:rPr>
          <w:lang w:val="ru-RU" w:eastAsia="ru-RU"/>
        </w:rPr>
      </w:pPr>
    </w:p>
    <w:p w14:paraId="026A760C" w14:textId="77D02173" w:rsidR="00774B97" w:rsidRDefault="00774B97" w:rsidP="00774B97">
      <w:pPr>
        <w:pStyle w:val="3"/>
      </w:pPr>
      <w:bookmarkStart w:id="18" w:name="_Toc198047768"/>
      <w:r>
        <w:t>Реализация отправки ответных сообщений</w:t>
      </w:r>
      <w:bookmarkEnd w:id="18"/>
      <w:r>
        <w:t xml:space="preserve"> </w:t>
      </w:r>
    </w:p>
    <w:p w14:paraId="538468EE" w14:textId="72C45A29" w:rsidR="00BC0511" w:rsidRPr="00F32B08" w:rsidRDefault="00BC0511" w:rsidP="00F32B08">
      <w:pPr>
        <w:rPr>
          <w:lang w:val="ru-RU" w:eastAsia="ru-RU"/>
        </w:rPr>
      </w:pPr>
      <w:r>
        <w:rPr>
          <w:lang w:val="ru-RU" w:eastAsia="ru-RU"/>
        </w:rPr>
        <w:t>Была реализована простейшая обработка и отправка ответного сообщения</w:t>
      </w:r>
      <w:r w:rsidR="00F32B08">
        <w:rPr>
          <w:lang w:val="ru-RU" w:eastAsia="ru-RU"/>
        </w:rPr>
        <w:t xml:space="preserve">, </w:t>
      </w:r>
      <w:r w:rsidR="00F32B08" w:rsidRPr="00F32B08">
        <w:rPr>
          <w:lang w:val="ru-RU"/>
        </w:rPr>
        <w:t>с кодом которой можно ознакомиться на листинге 11.</w:t>
      </w:r>
    </w:p>
    <w:p w14:paraId="7771AE3C" w14:textId="77777777" w:rsidR="00F32B08" w:rsidRPr="00F32B08" w:rsidRDefault="00F32B08" w:rsidP="00F32B08">
      <w:pPr>
        <w:ind w:firstLine="0"/>
        <w:rPr>
          <w:lang w:val="ru-RU" w:eastAsia="ru-RU"/>
        </w:rPr>
      </w:pPr>
    </w:p>
    <w:p w14:paraId="59BF55A8" w14:textId="66CF1BF7" w:rsidR="00F32B08" w:rsidRPr="00F32B08" w:rsidRDefault="00F32B08" w:rsidP="00F32B08">
      <w:pPr>
        <w:pStyle w:val="aff0"/>
        <w:keepNext/>
        <w:rPr>
          <w:b w:val="0"/>
          <w:color w:val="auto"/>
          <w:sz w:val="28"/>
          <w:szCs w:val="28"/>
        </w:rPr>
      </w:pPr>
      <w:r w:rsidRPr="00F32B08">
        <w:rPr>
          <w:b w:val="0"/>
          <w:color w:val="auto"/>
          <w:sz w:val="28"/>
          <w:szCs w:val="28"/>
        </w:rPr>
        <w:t xml:space="preserve">Листинг </w:t>
      </w:r>
      <w:r w:rsidRPr="00F32B08">
        <w:rPr>
          <w:b w:val="0"/>
          <w:color w:val="auto"/>
          <w:sz w:val="28"/>
          <w:szCs w:val="28"/>
        </w:rPr>
        <w:fldChar w:fldCharType="begin"/>
      </w:r>
      <w:r w:rsidRPr="00F32B08">
        <w:rPr>
          <w:b w:val="0"/>
          <w:color w:val="auto"/>
          <w:sz w:val="28"/>
          <w:szCs w:val="28"/>
        </w:rPr>
        <w:instrText xml:space="preserve"> SEQ Листинг \* ARABIC </w:instrText>
      </w:r>
      <w:r w:rsidRPr="00F32B08">
        <w:rPr>
          <w:b w:val="0"/>
          <w:color w:val="auto"/>
          <w:sz w:val="28"/>
          <w:szCs w:val="28"/>
        </w:rPr>
        <w:fldChar w:fldCharType="separate"/>
      </w:r>
      <w:r w:rsidRPr="00F32B08">
        <w:rPr>
          <w:b w:val="0"/>
          <w:noProof/>
          <w:color w:val="auto"/>
          <w:sz w:val="28"/>
          <w:szCs w:val="28"/>
        </w:rPr>
        <w:t>11</w:t>
      </w:r>
      <w:r w:rsidRPr="00F32B08">
        <w:rPr>
          <w:b w:val="0"/>
          <w:color w:val="auto"/>
          <w:sz w:val="28"/>
          <w:szCs w:val="28"/>
        </w:rPr>
        <w:fldChar w:fldCharType="end"/>
      </w:r>
      <w:r w:rsidRPr="00F32B08">
        <w:rPr>
          <w:b w:val="0"/>
          <w:color w:val="auto"/>
          <w:sz w:val="28"/>
          <w:szCs w:val="28"/>
        </w:rPr>
        <w:t xml:space="preserve"> - Код обработки и отправки ответного сообщения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05EE1" w:rsidRPr="00605EE1" w14:paraId="0E17468F" w14:textId="77777777" w:rsidTr="00605EE1">
        <w:tc>
          <w:tcPr>
            <w:tcW w:w="9622" w:type="dxa"/>
          </w:tcPr>
          <w:p w14:paraId="4F266CB5" w14:textId="77777777" w:rsidR="00605EE1" w:rsidRPr="00605EE1" w:rsidRDefault="00605EE1" w:rsidP="00605EE1">
            <w:pPr>
              <w:pStyle w:val="ac"/>
              <w:rPr>
                <w:lang w:val="ru-RU"/>
              </w:rPr>
            </w:pPr>
            <w:r w:rsidRPr="00605EE1">
              <w:rPr>
                <w:lang w:val="ru-RU"/>
              </w:rPr>
              <w:t xml:space="preserve"># Webhook для POST-запросов </w:t>
            </w:r>
            <w:proofErr w:type="gramStart"/>
            <w:r w:rsidRPr="00605EE1">
              <w:rPr>
                <w:lang w:val="ru-RU"/>
              </w:rPr>
              <w:t>из телеграмма</w:t>
            </w:r>
            <w:proofErr w:type="gramEnd"/>
          </w:p>
          <w:p w14:paraId="10253F90" w14:textId="77777777" w:rsidR="00605EE1" w:rsidRPr="00605EE1" w:rsidRDefault="00605EE1" w:rsidP="00605EE1">
            <w:pPr>
              <w:pStyle w:val="ac"/>
            </w:pPr>
            <w:r w:rsidRPr="00605EE1">
              <w:t>@</w:t>
            </w:r>
            <w:proofErr w:type="gramStart"/>
            <w:r w:rsidRPr="00605EE1">
              <w:t>app.route</w:t>
            </w:r>
            <w:proofErr w:type="gramEnd"/>
            <w:r w:rsidRPr="00605EE1">
              <w:t>('/telegram_webhook', methods=['POST'])</w:t>
            </w:r>
          </w:p>
          <w:p w14:paraId="000428B2" w14:textId="77777777" w:rsidR="00605EE1" w:rsidRPr="00605EE1" w:rsidRDefault="00605EE1" w:rsidP="00605EE1">
            <w:pPr>
              <w:pStyle w:val="ac"/>
            </w:pPr>
            <w:r w:rsidRPr="00605EE1">
              <w:t>def telegram_</w:t>
            </w:r>
            <w:proofErr w:type="gramStart"/>
            <w:r w:rsidRPr="00605EE1">
              <w:t>webhook(</w:t>
            </w:r>
            <w:proofErr w:type="gramEnd"/>
            <w:r w:rsidRPr="00605EE1">
              <w:t>):</w:t>
            </w:r>
          </w:p>
          <w:p w14:paraId="3A99DCAD" w14:textId="77777777" w:rsidR="00605EE1" w:rsidRPr="00605EE1" w:rsidRDefault="00605EE1" w:rsidP="00605EE1">
            <w:pPr>
              <w:pStyle w:val="ac"/>
            </w:pPr>
            <w:r w:rsidRPr="00605EE1">
              <w:t xml:space="preserve">    update = request.get_</w:t>
            </w:r>
            <w:proofErr w:type="gramStart"/>
            <w:r w:rsidRPr="00605EE1">
              <w:t>json(</w:t>
            </w:r>
            <w:proofErr w:type="gramEnd"/>
            <w:r w:rsidRPr="00605EE1">
              <w:t>)</w:t>
            </w:r>
          </w:p>
          <w:p w14:paraId="3BB3B28A" w14:textId="77777777" w:rsidR="00605EE1" w:rsidRPr="00605EE1" w:rsidRDefault="00605EE1" w:rsidP="00605EE1">
            <w:pPr>
              <w:pStyle w:val="ac"/>
            </w:pPr>
            <w:r w:rsidRPr="00605EE1">
              <w:t xml:space="preserve">    </w:t>
            </w:r>
            <w:proofErr w:type="gramStart"/>
            <w:r w:rsidRPr="00605EE1">
              <w:t>print(</w:t>
            </w:r>
            <w:proofErr w:type="gramEnd"/>
            <w:r w:rsidRPr="00605EE1">
              <w:t xml:space="preserve">"Received update:", update)  # </w:t>
            </w:r>
            <w:r w:rsidRPr="00605EE1">
              <w:rPr>
                <w:lang w:val="ru-RU"/>
              </w:rPr>
              <w:t>Логируем</w:t>
            </w:r>
            <w:r w:rsidRPr="00605EE1">
              <w:t xml:space="preserve"> </w:t>
            </w:r>
            <w:r w:rsidRPr="00605EE1">
              <w:rPr>
                <w:lang w:val="ru-RU"/>
              </w:rPr>
              <w:t>входящий</w:t>
            </w:r>
            <w:r w:rsidRPr="00605EE1">
              <w:t xml:space="preserve"> </w:t>
            </w:r>
            <w:r w:rsidRPr="00605EE1">
              <w:rPr>
                <w:lang w:val="ru-RU"/>
              </w:rPr>
              <w:t>запрос</w:t>
            </w:r>
          </w:p>
          <w:p w14:paraId="77D529BA" w14:textId="77777777" w:rsidR="00605EE1" w:rsidRPr="00605EE1" w:rsidRDefault="00605EE1" w:rsidP="00605EE1">
            <w:pPr>
              <w:pStyle w:val="ac"/>
              <w:rPr>
                <w:lang w:val="ru-RU"/>
              </w:rPr>
            </w:pPr>
            <w:r w:rsidRPr="00605EE1">
              <w:t xml:space="preserve">    </w:t>
            </w:r>
            <w:r w:rsidRPr="00605EE1">
              <w:rPr>
                <w:lang w:val="ru-RU"/>
              </w:rPr>
              <w:t># Обработка входящего сообщения</w:t>
            </w:r>
          </w:p>
          <w:p w14:paraId="47AEBD5B" w14:textId="77777777" w:rsidR="00605EE1" w:rsidRPr="00605EE1" w:rsidRDefault="00605EE1" w:rsidP="00605EE1">
            <w:pPr>
              <w:pStyle w:val="ac"/>
              <w:rPr>
                <w:lang w:val="ru-RU"/>
              </w:rPr>
            </w:pPr>
            <w:r w:rsidRPr="00605EE1">
              <w:rPr>
                <w:lang w:val="ru-RU"/>
              </w:rPr>
              <w:t xml:space="preserve">    if 'message' in update:</w:t>
            </w:r>
          </w:p>
          <w:p w14:paraId="15A31E68" w14:textId="77777777" w:rsidR="00605EE1" w:rsidRPr="00605EE1" w:rsidRDefault="00605EE1" w:rsidP="00605EE1">
            <w:pPr>
              <w:pStyle w:val="ac"/>
            </w:pPr>
            <w:r w:rsidRPr="00605EE1">
              <w:rPr>
                <w:lang w:val="ru-RU"/>
              </w:rPr>
              <w:t xml:space="preserve">        </w:t>
            </w:r>
            <w:r w:rsidRPr="00605EE1">
              <w:t>chat_id = update['message</w:t>
            </w:r>
            <w:proofErr w:type="gramStart"/>
            <w:r w:rsidRPr="00605EE1">
              <w:t>'][</w:t>
            </w:r>
            <w:proofErr w:type="gramEnd"/>
            <w:r w:rsidRPr="00605EE1">
              <w:t>'chat']['id']</w:t>
            </w:r>
          </w:p>
          <w:p w14:paraId="2DD24729" w14:textId="77777777" w:rsidR="00605EE1" w:rsidRPr="00605EE1" w:rsidRDefault="00605EE1" w:rsidP="00605EE1">
            <w:pPr>
              <w:pStyle w:val="ac"/>
            </w:pPr>
            <w:r w:rsidRPr="00605EE1">
              <w:t xml:space="preserve">        text = update['message'</w:t>
            </w:r>
            <w:proofErr w:type="gramStart"/>
            <w:r w:rsidRPr="00605EE1">
              <w:t>].get</w:t>
            </w:r>
            <w:proofErr w:type="gramEnd"/>
            <w:r w:rsidRPr="00605EE1">
              <w:t>('text', '')</w:t>
            </w:r>
          </w:p>
          <w:p w14:paraId="7700BF64" w14:textId="77777777" w:rsidR="00605EE1" w:rsidRPr="00605EE1" w:rsidRDefault="00605EE1" w:rsidP="00605EE1">
            <w:pPr>
              <w:pStyle w:val="ac"/>
            </w:pPr>
            <w:r w:rsidRPr="00605EE1">
              <w:t xml:space="preserve">        </w:t>
            </w:r>
          </w:p>
          <w:p w14:paraId="72BB54D0" w14:textId="77777777" w:rsidR="00605EE1" w:rsidRPr="00605EE1" w:rsidRDefault="00605EE1" w:rsidP="00605EE1">
            <w:pPr>
              <w:pStyle w:val="ac"/>
            </w:pPr>
            <w:r w:rsidRPr="00605EE1">
              <w:t xml:space="preserve">        # </w:t>
            </w:r>
            <w:r w:rsidRPr="00605EE1">
              <w:rPr>
                <w:lang w:val="ru-RU"/>
              </w:rPr>
              <w:t>Простейший</w:t>
            </w:r>
            <w:r w:rsidRPr="00605EE1">
              <w:t xml:space="preserve"> </w:t>
            </w:r>
            <w:r w:rsidRPr="00605EE1">
              <w:rPr>
                <w:lang w:val="ru-RU"/>
              </w:rPr>
              <w:t>ответ</w:t>
            </w:r>
          </w:p>
          <w:p w14:paraId="17B1A893" w14:textId="77777777" w:rsidR="00605EE1" w:rsidRPr="00605EE1" w:rsidRDefault="00605EE1" w:rsidP="00605EE1">
            <w:pPr>
              <w:pStyle w:val="ac"/>
            </w:pPr>
            <w:r w:rsidRPr="00605EE1">
              <w:t xml:space="preserve">        response = {</w:t>
            </w:r>
          </w:p>
          <w:p w14:paraId="159CD05E" w14:textId="77777777" w:rsidR="00605EE1" w:rsidRPr="00605EE1" w:rsidRDefault="00605EE1" w:rsidP="00605EE1">
            <w:pPr>
              <w:pStyle w:val="ac"/>
            </w:pPr>
            <w:r w:rsidRPr="00605EE1">
              <w:t xml:space="preserve">            'method': 'sendMessage',</w:t>
            </w:r>
          </w:p>
          <w:p w14:paraId="3BF26C22" w14:textId="77777777" w:rsidR="00605EE1" w:rsidRPr="00605EE1" w:rsidRDefault="00605EE1" w:rsidP="00605EE1">
            <w:pPr>
              <w:pStyle w:val="ac"/>
            </w:pPr>
            <w:r w:rsidRPr="00605EE1">
              <w:t xml:space="preserve">            'chat_id': chat_id,</w:t>
            </w:r>
          </w:p>
          <w:p w14:paraId="5E2B20DA" w14:textId="77777777" w:rsidR="00605EE1" w:rsidRPr="00605EE1" w:rsidRDefault="00605EE1" w:rsidP="00605EE1">
            <w:pPr>
              <w:pStyle w:val="ac"/>
            </w:pPr>
            <w:r w:rsidRPr="00605EE1">
              <w:t xml:space="preserve">            'text': f'</w:t>
            </w:r>
            <w:r w:rsidRPr="00605EE1">
              <w:rPr>
                <w:lang w:val="ru-RU"/>
              </w:rPr>
              <w:t>Вы</w:t>
            </w:r>
            <w:r w:rsidRPr="00605EE1">
              <w:t xml:space="preserve"> </w:t>
            </w:r>
            <w:r w:rsidRPr="00605EE1">
              <w:rPr>
                <w:lang w:val="ru-RU"/>
              </w:rPr>
              <w:t>написали</w:t>
            </w:r>
            <w:r w:rsidRPr="00605EE1">
              <w:t>: {text}'</w:t>
            </w:r>
          </w:p>
          <w:p w14:paraId="3798367E" w14:textId="77777777" w:rsidR="00605EE1" w:rsidRPr="00605EE1" w:rsidRDefault="00605EE1" w:rsidP="00605EE1">
            <w:pPr>
              <w:pStyle w:val="ac"/>
            </w:pPr>
            <w:r w:rsidRPr="00605EE1">
              <w:t xml:space="preserve">        }</w:t>
            </w:r>
          </w:p>
          <w:p w14:paraId="656F5DCE" w14:textId="77777777" w:rsidR="00605EE1" w:rsidRPr="00605EE1" w:rsidRDefault="00605EE1" w:rsidP="00605EE1">
            <w:pPr>
              <w:pStyle w:val="ac"/>
            </w:pPr>
            <w:r w:rsidRPr="00605EE1">
              <w:t xml:space="preserve">        return jsonify(response)</w:t>
            </w:r>
          </w:p>
          <w:p w14:paraId="7C6EA676" w14:textId="77777777" w:rsidR="00605EE1" w:rsidRPr="00605EE1" w:rsidRDefault="00605EE1" w:rsidP="00605EE1">
            <w:pPr>
              <w:pStyle w:val="ac"/>
            </w:pPr>
            <w:r w:rsidRPr="00605EE1">
              <w:t xml:space="preserve">    </w:t>
            </w:r>
          </w:p>
          <w:p w14:paraId="343FC938" w14:textId="3BF4FC05" w:rsidR="00605EE1" w:rsidRPr="00605EE1" w:rsidRDefault="00605EE1" w:rsidP="00605EE1">
            <w:pPr>
              <w:pStyle w:val="ac"/>
            </w:pPr>
            <w:r w:rsidRPr="00605EE1">
              <w:t xml:space="preserve">    return jsonify({'status': 'ok'})</w:t>
            </w:r>
          </w:p>
        </w:tc>
      </w:tr>
    </w:tbl>
    <w:p w14:paraId="34E860F5" w14:textId="02146684" w:rsidR="00BC0511" w:rsidRPr="005E0494" w:rsidRDefault="00BC0511" w:rsidP="00605EE1">
      <w:pPr>
        <w:pStyle w:val="aa"/>
        <w:jc w:val="both"/>
        <w:rPr>
          <w:lang w:val="en-US"/>
        </w:rPr>
      </w:pPr>
    </w:p>
    <w:p w14:paraId="3E9DF7CA" w14:textId="77777777" w:rsidR="00BC0511" w:rsidRPr="005E0494" w:rsidRDefault="00BC0511" w:rsidP="00BC0511">
      <w:pPr>
        <w:rPr>
          <w:lang w:eastAsia="ru-RU"/>
        </w:rPr>
      </w:pPr>
    </w:p>
    <w:p w14:paraId="7CCF8877" w14:textId="4186EE7B" w:rsidR="00BC0511" w:rsidRDefault="00BC0511" w:rsidP="00BC0511">
      <w:pPr>
        <w:pStyle w:val="21"/>
      </w:pPr>
      <w:bookmarkStart w:id="19" w:name="_Toc198047769"/>
      <w:r>
        <w:t>Внедрение</w:t>
      </w:r>
      <w:bookmarkEnd w:id="19"/>
      <w:r>
        <w:t xml:space="preserve"> </w:t>
      </w:r>
    </w:p>
    <w:p w14:paraId="6BEDB5E7" w14:textId="1F14380C" w:rsidR="00703BE6" w:rsidRDefault="00807928" w:rsidP="00703BE6">
      <w:pPr>
        <w:rPr>
          <w:lang w:val="ru-RU" w:eastAsia="ru-RU"/>
        </w:rPr>
      </w:pPr>
      <w:r>
        <w:rPr>
          <w:lang w:val="ru-RU" w:eastAsia="ru-RU"/>
        </w:rPr>
        <w:t xml:space="preserve">При выполнении переноса усовершенствованного </w:t>
      </w:r>
      <w:r>
        <w:rPr>
          <w:lang w:eastAsia="ru-RU"/>
        </w:rPr>
        <w:t>Telegram</w:t>
      </w:r>
      <w:r w:rsidRPr="00807928">
        <w:rPr>
          <w:lang w:val="ru-RU" w:eastAsia="ru-RU"/>
        </w:rPr>
        <w:t>-</w:t>
      </w:r>
      <w:r>
        <w:rPr>
          <w:lang w:val="ru-RU" w:eastAsia="ru-RU"/>
        </w:rPr>
        <w:t xml:space="preserve">бота, с </w:t>
      </w:r>
      <w:r w:rsidR="00F32B08">
        <w:rPr>
          <w:lang w:val="ru-RU" w:eastAsia="ru-RU"/>
        </w:rPr>
        <w:t>сохраненным функционалом из третьей лабораторной работы</w:t>
      </w:r>
      <w:r>
        <w:rPr>
          <w:lang w:val="ru-RU" w:eastAsia="ru-RU"/>
        </w:rPr>
        <w:t xml:space="preserve">, на </w:t>
      </w:r>
      <w:r>
        <w:rPr>
          <w:lang w:eastAsia="ru-RU"/>
        </w:rPr>
        <w:t>webhook</w:t>
      </w:r>
      <w:r w:rsidRPr="00807928">
        <w:rPr>
          <w:lang w:val="ru-RU" w:eastAsia="ru-RU"/>
        </w:rPr>
        <w:t>’</w:t>
      </w:r>
      <w:r>
        <w:rPr>
          <w:lang w:val="ru-RU" w:eastAsia="ru-RU"/>
        </w:rPr>
        <w:t>и</w:t>
      </w:r>
      <w:r w:rsidR="008F3784">
        <w:rPr>
          <w:lang w:val="ru-RU" w:eastAsia="ru-RU"/>
        </w:rPr>
        <w:t xml:space="preserve"> произошел неприятный инцидент: при установке библиотек, необходимых для запуска и корректной работы </w:t>
      </w:r>
      <w:r w:rsidR="00703BE6">
        <w:rPr>
          <w:lang w:eastAsia="ru-RU"/>
        </w:rPr>
        <w:t>web</w:t>
      </w:r>
      <w:r w:rsidR="00703BE6" w:rsidRPr="00703BE6">
        <w:rPr>
          <w:lang w:val="ru-RU" w:eastAsia="ru-RU"/>
        </w:rPr>
        <w:t>-</w:t>
      </w:r>
      <w:r w:rsidR="00703BE6">
        <w:rPr>
          <w:lang w:val="ru-RU" w:eastAsia="ru-RU"/>
        </w:rPr>
        <w:t>приложения, в консоль вывелась ошибка о нехватке памяти на диске. Оказывается</w:t>
      </w:r>
      <w:r w:rsidR="00F32B08">
        <w:rPr>
          <w:lang w:val="ru-RU" w:eastAsia="ru-RU"/>
        </w:rPr>
        <w:t>,</w:t>
      </w:r>
      <w:r w:rsidR="00703BE6">
        <w:rPr>
          <w:lang w:val="ru-RU" w:eastAsia="ru-RU"/>
        </w:rPr>
        <w:t xml:space="preserve"> бесплатная версия </w:t>
      </w:r>
      <w:r w:rsidR="00703BE6">
        <w:rPr>
          <w:lang w:eastAsia="ru-RU"/>
        </w:rPr>
        <w:t>pythonanywhere</w:t>
      </w:r>
      <w:r w:rsidR="00703BE6" w:rsidRPr="00703BE6">
        <w:rPr>
          <w:lang w:val="ru-RU" w:eastAsia="ru-RU"/>
        </w:rPr>
        <w:t xml:space="preserve"> </w:t>
      </w:r>
      <w:r w:rsidR="00703BE6">
        <w:rPr>
          <w:lang w:val="ru-RU" w:eastAsia="ru-RU"/>
        </w:rPr>
        <w:t>имеет ограничение в 512 Мб дискового пространства.</w:t>
      </w:r>
      <w:r w:rsidR="006B3381">
        <w:rPr>
          <w:lang w:val="ru-RU" w:eastAsia="ru-RU"/>
        </w:rPr>
        <w:t xml:space="preserve"> На рисунке 3 представлен консольный вывод ошибки о нехватке памяти при попытке установки необходимых </w:t>
      </w:r>
      <w:r w:rsidR="006B3381">
        <w:rPr>
          <w:lang w:eastAsia="ru-RU"/>
        </w:rPr>
        <w:t>python</w:t>
      </w:r>
      <w:r w:rsidR="006B3381">
        <w:rPr>
          <w:lang w:val="ru-RU" w:eastAsia="ru-RU"/>
        </w:rPr>
        <w:t>-библиотек.</w:t>
      </w:r>
    </w:p>
    <w:p w14:paraId="65B6E445" w14:textId="77777777" w:rsidR="006B3381" w:rsidRPr="006B3381" w:rsidRDefault="006B3381" w:rsidP="00703BE6">
      <w:pPr>
        <w:rPr>
          <w:lang w:val="ru-RU" w:eastAsia="ru-RU"/>
        </w:rPr>
      </w:pPr>
    </w:p>
    <w:p w14:paraId="40E062A2" w14:textId="2521DC7C" w:rsidR="00F32B08" w:rsidRDefault="00703BE6" w:rsidP="00F32B08">
      <w:pPr>
        <w:pStyle w:val="aa"/>
        <w:keepNext/>
      </w:pPr>
      <w:r w:rsidRPr="00703BE6">
        <w:rPr>
          <w:noProof/>
        </w:rPr>
        <w:drawing>
          <wp:inline distT="0" distB="0" distL="0" distR="0" wp14:anchorId="24CAF987" wp14:editId="7F9D9816">
            <wp:extent cx="6116320" cy="1656080"/>
            <wp:effectExtent l="0" t="0" r="0" b="1270"/>
            <wp:docPr id="144608931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8931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704" cy="16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14FF" w14:textId="05DAF501" w:rsidR="00703BE6" w:rsidRPr="00F32B08" w:rsidRDefault="00F32B08" w:rsidP="00F32B08">
      <w:pPr>
        <w:pStyle w:val="aff0"/>
        <w:jc w:val="center"/>
        <w:rPr>
          <w:b w:val="0"/>
          <w:color w:val="auto"/>
          <w:sz w:val="28"/>
          <w:szCs w:val="28"/>
        </w:rPr>
      </w:pPr>
      <w:r w:rsidRPr="00F32B08">
        <w:rPr>
          <w:b w:val="0"/>
          <w:color w:val="auto"/>
          <w:sz w:val="28"/>
          <w:szCs w:val="28"/>
        </w:rPr>
        <w:t xml:space="preserve">Рисунок </w:t>
      </w:r>
      <w:r w:rsidRPr="00F32B08">
        <w:rPr>
          <w:b w:val="0"/>
          <w:color w:val="auto"/>
          <w:sz w:val="28"/>
          <w:szCs w:val="28"/>
        </w:rPr>
        <w:fldChar w:fldCharType="begin"/>
      </w:r>
      <w:r w:rsidRPr="00F32B0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32B08">
        <w:rPr>
          <w:b w:val="0"/>
          <w:color w:val="auto"/>
          <w:sz w:val="28"/>
          <w:szCs w:val="28"/>
        </w:rPr>
        <w:fldChar w:fldCharType="separate"/>
      </w:r>
      <w:r w:rsidRPr="00F32B08">
        <w:rPr>
          <w:b w:val="0"/>
          <w:noProof/>
          <w:color w:val="auto"/>
          <w:sz w:val="28"/>
          <w:szCs w:val="28"/>
        </w:rPr>
        <w:t>3</w:t>
      </w:r>
      <w:r w:rsidRPr="00F32B08">
        <w:rPr>
          <w:b w:val="0"/>
          <w:color w:val="auto"/>
          <w:sz w:val="28"/>
          <w:szCs w:val="28"/>
        </w:rPr>
        <w:fldChar w:fldCharType="end"/>
      </w:r>
      <w:r w:rsidRPr="00F32B08">
        <w:rPr>
          <w:b w:val="0"/>
          <w:color w:val="auto"/>
          <w:sz w:val="28"/>
          <w:szCs w:val="28"/>
        </w:rPr>
        <w:t xml:space="preserve"> - Ошибка нехватки памяти</w:t>
      </w:r>
    </w:p>
    <w:p w14:paraId="043CAB7A" w14:textId="5993B1E2" w:rsidR="004077B9" w:rsidRDefault="004077B9" w:rsidP="004077B9">
      <w:pPr>
        <w:pStyle w:val="1"/>
      </w:pPr>
      <w:bookmarkStart w:id="20" w:name="_Toc198047770"/>
      <w:r>
        <w:lastRenderedPageBreak/>
        <w:t>Ответы на контрольные вопросы</w:t>
      </w:r>
      <w:bookmarkEnd w:id="20"/>
    </w:p>
    <w:p w14:paraId="3D03C42A" w14:textId="07DFDF3B" w:rsidR="004077B9" w:rsidRDefault="004077B9" w:rsidP="00703BE6">
      <w:pPr>
        <w:pStyle w:val="20"/>
      </w:pPr>
      <w:r w:rsidRPr="00703BE6">
        <w:t>Какие преимущества и недостатки реализаций Telegram-ботов с исполь</w:t>
      </w:r>
      <w:r w:rsidR="00743E9E">
        <w:t>зованием polling’a и webhook’ов?</w:t>
      </w:r>
      <w:r w:rsidR="00743E9E" w:rsidRPr="00743E9E">
        <w:t xml:space="preserve"> </w:t>
      </w:r>
    </w:p>
    <w:p w14:paraId="0DEB7711" w14:textId="77777777" w:rsidR="00610C8C" w:rsidRPr="00610C8C" w:rsidRDefault="00610C8C" w:rsidP="00610C8C">
      <w:pPr>
        <w:rPr>
          <w:lang w:val="ru-RU"/>
        </w:rPr>
      </w:pPr>
      <w:r w:rsidRPr="00610C8C">
        <w:rPr>
          <w:lang w:val="ru-RU"/>
        </w:rPr>
        <w:t>При реализации Telegram-бота через polling будут следующие преимущества:</w:t>
      </w:r>
    </w:p>
    <w:p w14:paraId="1D437EC6" w14:textId="7AC5E979" w:rsidR="00610C8C" w:rsidRPr="00610C8C" w:rsidRDefault="00610C8C" w:rsidP="00610C8C">
      <w:pPr>
        <w:pStyle w:val="a0"/>
      </w:pPr>
      <w:r w:rsidRPr="00610C8C">
        <w:t>Не требует публичного сервера (можно запускать локально).</w:t>
      </w:r>
    </w:p>
    <w:p w14:paraId="4163433A" w14:textId="2B0A0982" w:rsidR="00610C8C" w:rsidRPr="00610C8C" w:rsidRDefault="00610C8C" w:rsidP="00610C8C">
      <w:pPr>
        <w:pStyle w:val="a0"/>
      </w:pPr>
      <w:r w:rsidRPr="00610C8C">
        <w:t>Проще в настройке (не нужен HTTPS).</w:t>
      </w:r>
    </w:p>
    <w:p w14:paraId="1816E4FC" w14:textId="75C4F957" w:rsidR="00610C8C" w:rsidRPr="00610C8C" w:rsidRDefault="00610C8C" w:rsidP="00610C8C">
      <w:pPr>
        <w:pStyle w:val="a0"/>
      </w:pPr>
      <w:r w:rsidRPr="00610C8C">
        <w:t>Подходит для тестирования и разработки.</w:t>
      </w:r>
    </w:p>
    <w:p w14:paraId="415B5404" w14:textId="77777777" w:rsidR="00610C8C" w:rsidRPr="00610C8C" w:rsidRDefault="00610C8C" w:rsidP="00610C8C">
      <w:pPr>
        <w:pStyle w:val="a0"/>
        <w:numPr>
          <w:ilvl w:val="0"/>
          <w:numId w:val="0"/>
        </w:numPr>
        <w:ind w:left="709"/>
      </w:pPr>
      <w:r w:rsidRPr="00610C8C">
        <w:t>Также будут следующие недостатки:</w:t>
      </w:r>
    </w:p>
    <w:p w14:paraId="67B2E755" w14:textId="296638FD" w:rsidR="00610C8C" w:rsidRPr="00610C8C" w:rsidRDefault="00610C8C" w:rsidP="00610C8C">
      <w:pPr>
        <w:pStyle w:val="a0"/>
      </w:pPr>
      <w:r w:rsidRPr="00610C8C">
        <w:t xml:space="preserve"> Задержки в получении сообщений (бот периодически опрашивает сервер).</w:t>
      </w:r>
    </w:p>
    <w:p w14:paraId="55618577" w14:textId="22A43D64" w:rsidR="00610C8C" w:rsidRPr="00610C8C" w:rsidRDefault="00610C8C" w:rsidP="00610C8C">
      <w:pPr>
        <w:pStyle w:val="a0"/>
      </w:pPr>
      <w:r w:rsidRPr="00610C8C">
        <w:t xml:space="preserve">  Высокая нагрузка на сервер при частых запросах.</w:t>
      </w:r>
    </w:p>
    <w:p w14:paraId="1949FB0D" w14:textId="7B2EC031" w:rsidR="00610C8C" w:rsidRPr="00610C8C" w:rsidRDefault="00610C8C" w:rsidP="00610C8C">
      <w:pPr>
        <w:pStyle w:val="a0"/>
      </w:pPr>
      <w:r w:rsidRPr="00610C8C">
        <w:t xml:space="preserve">  Ограниченная масштабируемость. Увеличение нагрузки на сервер с ростом числа пользователей.</w:t>
      </w:r>
    </w:p>
    <w:p w14:paraId="4630ECE0" w14:textId="77777777" w:rsidR="00610C8C" w:rsidRPr="00610C8C" w:rsidRDefault="00610C8C" w:rsidP="00610C8C">
      <w:pPr>
        <w:rPr>
          <w:lang w:val="ru-RU"/>
        </w:rPr>
      </w:pPr>
      <w:r w:rsidRPr="00610C8C">
        <w:rPr>
          <w:lang w:val="ru-RU"/>
        </w:rPr>
        <w:t>При реализации Telegram-бота через webhook’и будут следующие преимущества:</w:t>
      </w:r>
    </w:p>
    <w:p w14:paraId="5DFC2E55" w14:textId="5B96F804" w:rsidR="00610C8C" w:rsidRPr="00743E9E" w:rsidRDefault="00610C8C" w:rsidP="00743E9E">
      <w:pPr>
        <w:pStyle w:val="a0"/>
      </w:pPr>
      <w:r w:rsidRPr="00743E9E">
        <w:t>Почти мгновенная доставка сообщений (Telegram сам отправляет данные).</w:t>
      </w:r>
    </w:p>
    <w:p w14:paraId="2E8A4E5E" w14:textId="155E91F4" w:rsidR="00610C8C" w:rsidRPr="00743E9E" w:rsidRDefault="00610C8C" w:rsidP="00743E9E">
      <w:pPr>
        <w:pStyle w:val="a0"/>
      </w:pPr>
      <w:r w:rsidRPr="00743E9E">
        <w:t xml:space="preserve"> Низкая нагрузка на сервер (сервер ждёт уведомлений).</w:t>
      </w:r>
    </w:p>
    <w:p w14:paraId="0AED3DAD" w14:textId="5E7D3601" w:rsidR="00610C8C" w:rsidRPr="00743E9E" w:rsidRDefault="00610C8C" w:rsidP="00743E9E">
      <w:pPr>
        <w:pStyle w:val="a0"/>
      </w:pPr>
      <w:r w:rsidRPr="00743E9E">
        <w:t xml:space="preserve"> Эффективен для массового использования.</w:t>
      </w:r>
    </w:p>
    <w:p w14:paraId="4A63BAF0" w14:textId="4CEBC9A9" w:rsidR="00610C8C" w:rsidRPr="00610C8C" w:rsidRDefault="00743E9E" w:rsidP="00743E9E">
      <w:pPr>
        <w:pStyle w:val="a0"/>
      </w:pPr>
      <w:r w:rsidRPr="00743E9E">
        <w:t xml:space="preserve"> </w:t>
      </w:r>
      <w:r w:rsidR="00610C8C" w:rsidRPr="00743E9E">
        <w:t xml:space="preserve">Высокая масштабируемость. Эффективен при большом количестве </w:t>
      </w:r>
      <w:r w:rsidR="00610C8C" w:rsidRPr="00610C8C">
        <w:t>пользователей.</w:t>
      </w:r>
    </w:p>
    <w:p w14:paraId="6F075FA7" w14:textId="77777777" w:rsidR="00610C8C" w:rsidRPr="00610C8C" w:rsidRDefault="00610C8C" w:rsidP="00610C8C">
      <w:pPr>
        <w:rPr>
          <w:lang w:val="ru-RU"/>
        </w:rPr>
      </w:pPr>
      <w:r w:rsidRPr="00610C8C">
        <w:rPr>
          <w:lang w:val="ru-RU"/>
        </w:rPr>
        <w:t>Также будут следующие недостатки:</w:t>
      </w:r>
    </w:p>
    <w:p w14:paraId="08ED7B0A" w14:textId="50E2EDF4" w:rsidR="00610C8C" w:rsidRPr="00610C8C" w:rsidRDefault="00610C8C" w:rsidP="00743E9E">
      <w:pPr>
        <w:pStyle w:val="a0"/>
      </w:pPr>
      <w:r w:rsidRPr="00610C8C">
        <w:t xml:space="preserve">  Требуется публичный HTTPS-сервер (нельзя использовать локально без туннеля).</w:t>
      </w:r>
    </w:p>
    <w:p w14:paraId="1995DB5E" w14:textId="2CCF85A7" w:rsidR="00610C8C" w:rsidRPr="00610C8C" w:rsidRDefault="00610C8C" w:rsidP="00743E9E">
      <w:pPr>
        <w:pStyle w:val="a0"/>
      </w:pPr>
      <w:r w:rsidRPr="00610C8C">
        <w:t xml:space="preserve">  Сложнее в настройке (нужен домен, SSL-сертификат).</w:t>
      </w:r>
    </w:p>
    <w:p w14:paraId="2D3089B5" w14:textId="493EEF99" w:rsidR="00703BE6" w:rsidRPr="00703BE6" w:rsidRDefault="00610C8C" w:rsidP="00743E9E">
      <w:pPr>
        <w:pStyle w:val="a0"/>
      </w:pPr>
      <w:r w:rsidRPr="00610C8C">
        <w:t xml:space="preserve">  Зависимость от стабильности веб-сервера.</w:t>
      </w:r>
      <w:r w:rsidR="00743E9E" w:rsidRPr="00743E9E">
        <w:t xml:space="preserve"> </w:t>
      </w:r>
      <w:r w:rsidR="00743E9E" w:rsidRPr="00743E9E">
        <w:t>[3]</w:t>
      </w:r>
      <w:r w:rsidR="00743E9E">
        <w:rPr>
          <w:lang w:val="en-US"/>
        </w:rPr>
        <w:t>.</w:t>
      </w:r>
    </w:p>
    <w:p w14:paraId="5489495C" w14:textId="3406241A" w:rsidR="004077B9" w:rsidRDefault="004077B9" w:rsidP="00703BE6">
      <w:pPr>
        <w:pStyle w:val="20"/>
      </w:pPr>
      <w:r w:rsidRPr="004077B9">
        <w:t>Для чего используются хэш-функции при работе с паролями?</w:t>
      </w:r>
    </w:p>
    <w:p w14:paraId="61A90245" w14:textId="6E052814" w:rsidR="006A7124" w:rsidRDefault="006A7124" w:rsidP="006A7124">
      <w:pPr>
        <w:rPr>
          <w:lang w:val="ru-RU"/>
        </w:rPr>
      </w:pPr>
      <w:r w:rsidRPr="006A7124">
        <w:rPr>
          <w:lang w:val="ru-RU"/>
        </w:rPr>
        <w:lastRenderedPageBreak/>
        <w:t xml:space="preserve">Хэш-функции играют ключевую роль в безопасном хранении паролей. </w:t>
      </w:r>
      <w:r w:rsidRPr="006A7124">
        <w:t>Вот зачем они нужны:</w:t>
      </w:r>
    </w:p>
    <w:p w14:paraId="583E26A9" w14:textId="5F8FCB39" w:rsidR="00761E7E" w:rsidRPr="00761E7E" w:rsidRDefault="00761E7E" w:rsidP="00761E7E">
      <w:pPr>
        <w:pStyle w:val="a0"/>
      </w:pPr>
      <w:r w:rsidRPr="00761E7E">
        <w:t>Защита от утечек</w:t>
      </w:r>
      <w:r>
        <w:t xml:space="preserve">. </w:t>
      </w:r>
      <w:r w:rsidRPr="00761E7E">
        <w:t>Если злоумышленник получит доступ к базе данных с паролями в открытом виде, он сможет ими воспользоваться. Хэширование превращает пароли в нечитаемую строку, и даже при утечке восстановить исходный пароль сложно.</w:t>
      </w:r>
    </w:p>
    <w:p w14:paraId="2A8F9B09" w14:textId="28096B7E" w:rsidR="00761E7E" w:rsidRPr="007379D1" w:rsidRDefault="00761E7E" w:rsidP="00610C8C">
      <w:pPr>
        <w:pStyle w:val="a0"/>
      </w:pPr>
      <w:r w:rsidRPr="00761E7E">
        <w:t>Невозможность обратного преобразования</w:t>
      </w:r>
      <w:r>
        <w:rPr>
          <w:b/>
          <w:bCs/>
        </w:rPr>
        <w:t xml:space="preserve">. </w:t>
      </w:r>
      <w:r w:rsidR="00C1738C">
        <w:t xml:space="preserve"> Существует множество параметров, по которым определяется, считается ли хэш-функция хорошей. </w:t>
      </w:r>
      <w:r w:rsidR="00610C8C">
        <w:t>В первую очередь</w:t>
      </w:r>
      <w:r w:rsidR="00610C8C" w:rsidRPr="00610C8C">
        <w:t xml:space="preserve">, </w:t>
      </w:r>
      <w:r w:rsidR="007379D1" w:rsidRPr="007379D1">
        <w:t>она должна быстро вычисляться и давать минимальное количество коллизий.</w:t>
      </w:r>
      <w:r w:rsidR="00610C8C">
        <w:t xml:space="preserve"> Примерами не очень хороших (содержащих большое количество коллизий) хэш-функций могут служить простейшие </w:t>
      </w:r>
      <w:r w:rsidR="00610C8C">
        <w:rPr>
          <w:lang w:val="en-US"/>
        </w:rPr>
        <w:t>XOR</w:t>
      </w:r>
      <w:r w:rsidR="00610C8C" w:rsidRPr="00610C8C">
        <w:t>-</w:t>
      </w:r>
      <w:r w:rsidR="00610C8C">
        <w:rPr>
          <w:lang w:val="en-US"/>
        </w:rPr>
        <w:t>hash</w:t>
      </w:r>
      <w:r w:rsidR="00610C8C" w:rsidRPr="00610C8C">
        <w:t xml:space="preserve">, </w:t>
      </w:r>
      <w:r w:rsidR="00610C8C">
        <w:rPr>
          <w:lang w:val="en-US"/>
        </w:rPr>
        <w:t>rotating</w:t>
      </w:r>
      <w:r w:rsidR="00610C8C" w:rsidRPr="00610C8C">
        <w:t xml:space="preserve"> </w:t>
      </w:r>
      <w:r w:rsidR="00610C8C">
        <w:rPr>
          <w:lang w:val="en-US"/>
        </w:rPr>
        <w:t>hash</w:t>
      </w:r>
      <w:r w:rsidR="00610C8C" w:rsidRPr="00610C8C">
        <w:t xml:space="preserve">, </w:t>
      </w:r>
      <w:r w:rsidR="00610C8C">
        <w:rPr>
          <w:lang w:val="en-US"/>
        </w:rPr>
        <w:t>Bernstein</w:t>
      </w:r>
      <w:r w:rsidR="00610C8C" w:rsidRPr="00610C8C">
        <w:t xml:space="preserve"> </w:t>
      </w:r>
      <w:r w:rsidR="00610C8C">
        <w:rPr>
          <w:lang w:val="en-US"/>
        </w:rPr>
        <w:t>hash</w:t>
      </w:r>
      <w:r w:rsidR="00743E9E" w:rsidRPr="00743E9E">
        <w:t xml:space="preserve"> </w:t>
      </w:r>
      <w:r w:rsidR="00610C8C">
        <w:t>[</w:t>
      </w:r>
      <w:r w:rsidR="00610C8C" w:rsidRPr="00610C8C">
        <w:t>2</w:t>
      </w:r>
      <w:r w:rsidR="00610C8C">
        <w:t>]</w:t>
      </w:r>
      <w:r w:rsidR="00743E9E" w:rsidRPr="00743E9E">
        <w:t>.</w:t>
      </w:r>
    </w:p>
    <w:p w14:paraId="1D6BDB55" w14:textId="199EF5A1" w:rsidR="00761E7E" w:rsidRPr="00761E7E" w:rsidRDefault="00761E7E" w:rsidP="00761E7E">
      <w:pPr>
        <w:pStyle w:val="a0"/>
      </w:pPr>
      <w:r w:rsidRPr="00761E7E">
        <w:t>Защита от rainbow-таблиц. Если хэшировать пароли без дополнительных мер, злоумышленники могут использовать заранее вычисленные таблицы хэшей (rainbow tables). Чтобы этого избежать, применяют "соль" (salt) — случайные данные, добавляемые к паролю перед хэшированием.</w:t>
      </w:r>
    </w:p>
    <w:p w14:paraId="5C1937EA" w14:textId="25C08127" w:rsidR="00761E7E" w:rsidRPr="007379D1" w:rsidRDefault="00761E7E" w:rsidP="00761E7E">
      <w:pPr>
        <w:pStyle w:val="a0"/>
      </w:pPr>
      <w:r w:rsidRPr="007379D1">
        <w:t>Устойчивость к brute-force. Современные хэш-функции (например, bcrypt) намеренно медленные и ресурсоёмкие, что зат</w:t>
      </w:r>
      <w:r w:rsidR="00BF5F07">
        <w:t>рудняет подбор пароля перебором</w:t>
      </w:r>
      <w:r w:rsidR="00BF5F07" w:rsidRPr="00BF5F07">
        <w:t xml:space="preserve"> </w:t>
      </w:r>
      <w:r w:rsidR="007379D1" w:rsidRPr="007379D1">
        <w:t>[1]</w:t>
      </w:r>
      <w:r w:rsidR="00BF5F07" w:rsidRPr="00BF5F07">
        <w:t>.</w:t>
      </w:r>
    </w:p>
    <w:p w14:paraId="11F46243" w14:textId="7AF42AB5" w:rsidR="00761E7E" w:rsidRDefault="00761E7E" w:rsidP="00761E7E">
      <w:pPr>
        <w:pStyle w:val="a0"/>
      </w:pPr>
      <w:r w:rsidRPr="00761E7E">
        <w:t>Единообразие хранения. Даже если два пользователя имеют одинаковые пароли, их хэши (с разной "солью") будут разными, что повышает безопасность.</w:t>
      </w:r>
    </w:p>
    <w:p w14:paraId="20CF94A7" w14:textId="77777777" w:rsidR="00761E7E" w:rsidRPr="00761E7E" w:rsidRDefault="00761E7E" w:rsidP="00761E7E">
      <w:pPr>
        <w:pStyle w:val="a0"/>
        <w:numPr>
          <w:ilvl w:val="0"/>
          <w:numId w:val="0"/>
        </w:numPr>
        <w:ind w:left="709"/>
      </w:pPr>
    </w:p>
    <w:p w14:paraId="31D040EA" w14:textId="4F08FEEC" w:rsidR="004077B9" w:rsidRDefault="004077B9" w:rsidP="00703BE6">
      <w:pPr>
        <w:pStyle w:val="20"/>
      </w:pPr>
      <w:r w:rsidRPr="004077B9">
        <w:t>Что такое «белый» IP-адрес? Зачем применяется?</w:t>
      </w:r>
    </w:p>
    <w:p w14:paraId="0259EF55" w14:textId="364D9F28" w:rsidR="00761E7E" w:rsidRDefault="00761E7E" w:rsidP="00761E7E">
      <w:pPr>
        <w:rPr>
          <w:lang w:val="ru-RU"/>
        </w:rPr>
      </w:pPr>
      <w:r w:rsidRPr="00761E7E">
        <w:rPr>
          <w:lang w:val="ru-RU"/>
        </w:rPr>
        <w:t xml:space="preserve">«Белый» </w:t>
      </w:r>
      <w:r w:rsidRPr="00761E7E">
        <w:t>IP</w:t>
      </w:r>
      <w:r w:rsidRPr="00761E7E">
        <w:rPr>
          <w:lang w:val="ru-RU"/>
        </w:rPr>
        <w:t>-адрес</w:t>
      </w:r>
      <w:r w:rsidRPr="00761E7E">
        <w:t> </w:t>
      </w:r>
      <w:r w:rsidRPr="00761E7E">
        <w:rPr>
          <w:lang w:val="ru-RU"/>
        </w:rPr>
        <w:t>(также называют</w:t>
      </w:r>
      <w:r w:rsidRPr="00761E7E">
        <w:t> </w:t>
      </w:r>
      <w:r w:rsidRPr="00761E7E">
        <w:rPr>
          <w:lang w:val="ru-RU"/>
        </w:rPr>
        <w:t>публичным, внешним, глобальным) — это уникальный адрес в интернете, который позволяет устройствам напрямую взаимодействовать с другими серверами и пользователями в глобальной сети.</w:t>
      </w:r>
      <w:r>
        <w:rPr>
          <w:lang w:val="ru-RU"/>
        </w:rPr>
        <w:t xml:space="preserve"> Белые </w:t>
      </w:r>
      <w:r>
        <w:t>IP-</w:t>
      </w:r>
      <w:r>
        <w:rPr>
          <w:lang w:val="ru-RU"/>
        </w:rPr>
        <w:t>адреса используются для:</w:t>
      </w:r>
    </w:p>
    <w:p w14:paraId="372E707C" w14:textId="06E0BABE" w:rsidR="00761E7E" w:rsidRPr="00761E7E" w:rsidRDefault="00761E7E" w:rsidP="00761E7E">
      <w:pPr>
        <w:pStyle w:val="a0"/>
      </w:pPr>
      <w:r w:rsidRPr="00761E7E">
        <w:lastRenderedPageBreak/>
        <w:t>Размещение серверов. Если у вас есть веб-сайт, игровой сервер, VPN или почтовый сервис, нужен белый IP, чтобы к нему могли подключаться пользователи из интернета.</w:t>
      </w:r>
    </w:p>
    <w:p w14:paraId="4975FA45" w14:textId="67B02445" w:rsidR="00761E7E" w:rsidRPr="00761E7E" w:rsidRDefault="00761E7E" w:rsidP="00761E7E">
      <w:pPr>
        <w:pStyle w:val="a0"/>
      </w:pPr>
      <w:r w:rsidRPr="00761E7E">
        <w:t>Удалённый доступ к устройствам. Позволяет подключаться к камерам видеонаблюдения, промышленному оборудованию из любой точки мира.</w:t>
      </w:r>
    </w:p>
    <w:p w14:paraId="31092ECA" w14:textId="226D1554" w:rsidR="00761E7E" w:rsidRPr="00761E7E" w:rsidRDefault="00761E7E" w:rsidP="00761E7E">
      <w:pPr>
        <w:pStyle w:val="a0"/>
      </w:pPr>
      <w:r w:rsidRPr="00761E7E">
        <w:t>Игровые серверы и P2P. Некоторые онлайн-игры (например, Minecraft, Counter-Strike) требуют белого IP для создания собственного сервера.</w:t>
      </w:r>
    </w:p>
    <w:p w14:paraId="79A45BF4" w14:textId="4EEDB4DA" w:rsidR="00761E7E" w:rsidRPr="00761E7E" w:rsidRDefault="00761E7E" w:rsidP="00761E7E">
      <w:pPr>
        <w:pStyle w:val="a0"/>
      </w:pPr>
      <w:r w:rsidRPr="00761E7E">
        <w:t>Обход NAT и ограничений. Без белого IP некоторые сервисы (например, VoIP, торренты) могут работать некорректно из-за преобразования адресов (NAT).</w:t>
      </w:r>
    </w:p>
    <w:p w14:paraId="14AC5FF2" w14:textId="28E1117E" w:rsidR="00761E7E" w:rsidRPr="00761E7E" w:rsidRDefault="00761E7E" w:rsidP="00761E7E">
      <w:pPr>
        <w:pStyle w:val="a0"/>
      </w:pPr>
      <w:r w:rsidRPr="00761E7E">
        <w:t>Фиксированный адрес для бизнеса. Корпоративные сервисы (CRM, 1С) часто требуют статического белого IP для безопасного доступа.</w:t>
      </w:r>
      <w:r w:rsidR="00B85A3A" w:rsidRPr="00B85A3A">
        <w:t xml:space="preserve"> </w:t>
      </w:r>
      <w:r w:rsidR="00B85A3A">
        <w:rPr>
          <w:lang w:val="en-US"/>
        </w:rPr>
        <w:t>[</w:t>
      </w:r>
      <w:r w:rsidR="00B85A3A">
        <w:t>6</w:t>
      </w:r>
      <w:r w:rsidR="00B85A3A">
        <w:rPr>
          <w:lang w:val="en-US"/>
        </w:rPr>
        <w:t>].</w:t>
      </w:r>
    </w:p>
    <w:p w14:paraId="4F415E38" w14:textId="77777777" w:rsidR="00761E7E" w:rsidRPr="00761E7E" w:rsidRDefault="00761E7E" w:rsidP="00761E7E">
      <w:pPr>
        <w:rPr>
          <w:lang w:val="ru-RU"/>
        </w:rPr>
      </w:pPr>
    </w:p>
    <w:p w14:paraId="1D571977" w14:textId="78D1A2EC" w:rsidR="004077B9" w:rsidRDefault="004077B9" w:rsidP="00703BE6">
      <w:pPr>
        <w:pStyle w:val="20"/>
      </w:pPr>
      <w:r w:rsidRPr="004077B9">
        <w:t>Для чего применяются базы данных?</w:t>
      </w:r>
    </w:p>
    <w:p w14:paraId="65C4A410" w14:textId="060623E5" w:rsidR="00761E7E" w:rsidRDefault="00761E7E" w:rsidP="00761E7E">
      <w:pPr>
        <w:rPr>
          <w:lang w:val="ru-RU"/>
        </w:rPr>
      </w:pPr>
      <w:r>
        <w:rPr>
          <w:lang w:val="ru-RU"/>
        </w:rPr>
        <w:t>Базы данных применяются для таких целей, как</w:t>
      </w:r>
    </w:p>
    <w:p w14:paraId="5C62CC22" w14:textId="51CABDFC" w:rsidR="00761E7E" w:rsidRPr="00761E7E" w:rsidRDefault="00761E7E" w:rsidP="00761E7E">
      <w:pPr>
        <w:pStyle w:val="a0"/>
      </w:pPr>
      <w:r w:rsidRPr="00761E7E">
        <w:t>Хранение данных. Сохранение информации в структурированном виде (например, данные пользователей, товары в интернет-магазине, транзакции банка).</w:t>
      </w:r>
    </w:p>
    <w:p w14:paraId="4848E442" w14:textId="4590744E" w:rsidR="00761E7E" w:rsidRPr="00761E7E" w:rsidRDefault="00761E7E" w:rsidP="00761E7E">
      <w:pPr>
        <w:pStyle w:val="a0"/>
      </w:pPr>
      <w:r w:rsidRPr="00761E7E">
        <w:t>Быстрый поиск и доступ. Позволяют мгновенно находить нужные данные (например, поиск книги в библиотеке или клиента в CRM).</w:t>
      </w:r>
    </w:p>
    <w:p w14:paraId="7FD5330D" w14:textId="05B77903" w:rsidR="00761E7E" w:rsidRPr="00761E7E" w:rsidRDefault="00761E7E" w:rsidP="00761E7E">
      <w:pPr>
        <w:pStyle w:val="a0"/>
      </w:pPr>
      <w:r w:rsidRPr="00761E7E">
        <w:t>Обработка и анализ данных. Поддержка сложных запросов (аналитика продаж, отчёты, машинное обучение).</w:t>
      </w:r>
    </w:p>
    <w:p w14:paraId="79C168FA" w14:textId="3F54E399" w:rsidR="00761E7E" w:rsidRPr="00761E7E" w:rsidRDefault="00761E7E" w:rsidP="00761E7E">
      <w:pPr>
        <w:pStyle w:val="a0"/>
      </w:pPr>
      <w:r w:rsidRPr="00761E7E">
        <w:t>Обеспечение целостности данных. Защита от дублирования, ошибок и потери информации (например, нельзя удалить клиента, у которого есть заказы).</w:t>
      </w:r>
    </w:p>
    <w:p w14:paraId="73314C33" w14:textId="386AA326" w:rsidR="00761E7E" w:rsidRPr="00761E7E" w:rsidRDefault="00761E7E" w:rsidP="00761E7E">
      <w:pPr>
        <w:pStyle w:val="a0"/>
      </w:pPr>
      <w:r w:rsidRPr="00761E7E">
        <w:t>Многопользовательский доступ и безопасность. Разграничение прав (админ, модератор, пользователь) и защита от несанкционированного доступа.</w:t>
      </w:r>
    </w:p>
    <w:p w14:paraId="0ABD4FAF" w14:textId="00AA74F2" w:rsidR="00761E7E" w:rsidRPr="00761E7E" w:rsidRDefault="00761E7E" w:rsidP="00761E7E">
      <w:pPr>
        <w:pStyle w:val="a0"/>
      </w:pPr>
      <w:r w:rsidRPr="00761E7E">
        <w:t>Резервное копирование и восстановление. Возможность восстановить данные после сбоя или атаки.</w:t>
      </w:r>
      <w:r w:rsidR="00743E9E">
        <w:t xml:space="preserve"> </w:t>
      </w:r>
      <w:r w:rsidR="00743E9E">
        <w:rPr>
          <w:lang w:val="en-US"/>
        </w:rPr>
        <w:t>[4].</w:t>
      </w:r>
    </w:p>
    <w:p w14:paraId="5695141E" w14:textId="77777777" w:rsidR="00761E7E" w:rsidRPr="00761E7E" w:rsidRDefault="00761E7E" w:rsidP="00761E7E">
      <w:pPr>
        <w:rPr>
          <w:lang w:val="ru-RU"/>
        </w:rPr>
      </w:pPr>
    </w:p>
    <w:p w14:paraId="121C1A39" w14:textId="0641FE8F" w:rsidR="004077B9" w:rsidRDefault="004077B9" w:rsidP="00703BE6">
      <w:pPr>
        <w:pStyle w:val="20"/>
      </w:pPr>
      <w:r w:rsidRPr="004077B9">
        <w:t>Для чего применяется JSON формат файлов?</w:t>
      </w:r>
    </w:p>
    <w:p w14:paraId="2A32E544" w14:textId="0E02ACC7" w:rsidR="00761E7E" w:rsidRDefault="00761E7E" w:rsidP="00761E7E">
      <w:pPr>
        <w:rPr>
          <w:lang w:val="ru-RU"/>
        </w:rPr>
      </w:pPr>
      <w:r>
        <w:lastRenderedPageBreak/>
        <w:t>JSON</w:t>
      </w:r>
      <w:r w:rsidRPr="00761E7E">
        <w:rPr>
          <w:lang w:val="ru-RU"/>
        </w:rPr>
        <w:t xml:space="preserve"> </w:t>
      </w:r>
      <w:r>
        <w:rPr>
          <w:lang w:val="ru-RU"/>
        </w:rPr>
        <w:t>формат файлов применяется в</w:t>
      </w:r>
    </w:p>
    <w:p w14:paraId="15759F7E" w14:textId="7B24DACD" w:rsidR="00761E7E" w:rsidRDefault="00761E7E" w:rsidP="00761E7E">
      <w:pPr>
        <w:pStyle w:val="a0"/>
      </w:pPr>
      <w:r w:rsidRPr="00761E7E">
        <w:t>Передача данных между сервером и клиентом</w:t>
      </w:r>
      <w:r w:rsidR="00743E9E">
        <w:t>.</w:t>
      </w:r>
    </w:p>
    <w:p w14:paraId="1731D078" w14:textId="4FEADAF0" w:rsidR="00761E7E" w:rsidRDefault="00761E7E" w:rsidP="00761E7E">
      <w:pPr>
        <w:pStyle w:val="a0"/>
      </w:pPr>
      <w:r w:rsidRPr="00761E7E">
        <w:t>Конфигурация приложений</w:t>
      </w:r>
      <w:r w:rsidR="00C67724">
        <w:t xml:space="preserve"> и программ</w:t>
      </w:r>
      <w:r w:rsidR="00743E9E">
        <w:t>.</w:t>
      </w:r>
    </w:p>
    <w:p w14:paraId="64C3332F" w14:textId="7FDE1BC0" w:rsidR="00761E7E" w:rsidRDefault="00761E7E" w:rsidP="00761E7E">
      <w:pPr>
        <w:pStyle w:val="a0"/>
      </w:pPr>
      <w:r w:rsidRPr="00761E7E">
        <w:t xml:space="preserve">Хранение структурированных </w:t>
      </w:r>
      <w:proofErr w:type="gramStart"/>
      <w:r w:rsidRPr="00761E7E">
        <w:t>данных</w:t>
      </w:r>
      <w:r w:rsidR="00743E9E">
        <w:t xml:space="preserve"> .</w:t>
      </w:r>
      <w:proofErr w:type="gramEnd"/>
    </w:p>
    <w:p w14:paraId="1960D228" w14:textId="2F8A1F60" w:rsidR="00761E7E" w:rsidRDefault="00761E7E" w:rsidP="00761E7E">
      <w:pPr>
        <w:pStyle w:val="a0"/>
      </w:pPr>
      <w:r w:rsidRPr="00761E7E">
        <w:t>Обмен данными между языками программирования</w:t>
      </w:r>
      <w:r>
        <w:t xml:space="preserve">, поскольку </w:t>
      </w:r>
      <w:r>
        <w:rPr>
          <w:lang w:val="en-US"/>
        </w:rPr>
        <w:t>JSON</w:t>
      </w:r>
      <w:r w:rsidRPr="00761E7E">
        <w:t xml:space="preserve"> </w:t>
      </w:r>
      <w:r>
        <w:t>поддерживается почти всеми языками</w:t>
      </w:r>
      <w:r w:rsidRPr="00761E7E">
        <w:t xml:space="preserve"> </w:t>
      </w:r>
      <w:r>
        <w:t>программирования.</w:t>
      </w:r>
      <w:r w:rsidR="00743E9E" w:rsidRPr="00743E9E">
        <w:t xml:space="preserve"> </w:t>
      </w:r>
      <w:r w:rsidR="00743E9E">
        <w:t>[5]</w:t>
      </w:r>
      <w:r w:rsidR="00743E9E" w:rsidRPr="00743E9E">
        <w:t>.</w:t>
      </w:r>
    </w:p>
    <w:p w14:paraId="73591450" w14:textId="77777777" w:rsidR="00761E7E" w:rsidRPr="00761E7E" w:rsidRDefault="00761E7E" w:rsidP="00C67724">
      <w:pPr>
        <w:pStyle w:val="a0"/>
        <w:numPr>
          <w:ilvl w:val="0"/>
          <w:numId w:val="0"/>
        </w:numPr>
        <w:ind w:left="709"/>
      </w:pPr>
    </w:p>
    <w:p w14:paraId="020CEACD" w14:textId="0F50F077" w:rsidR="004077B9" w:rsidRDefault="004077B9" w:rsidP="004077B9">
      <w:pPr>
        <w:pStyle w:val="1"/>
      </w:pPr>
      <w:bookmarkStart w:id="21" w:name="_Toc198047771"/>
      <w:r>
        <w:lastRenderedPageBreak/>
        <w:t>Вывод</w:t>
      </w:r>
      <w:bookmarkEnd w:id="21"/>
    </w:p>
    <w:p w14:paraId="2F25ADC5" w14:textId="0BDFF4C8" w:rsidR="004077B9" w:rsidRPr="00C67724" w:rsidRDefault="004077B9" w:rsidP="004077B9">
      <w:pPr>
        <w:rPr>
          <w:lang w:val="ru-RU" w:eastAsia="ru-RU"/>
        </w:rPr>
      </w:pPr>
      <w:r>
        <w:rPr>
          <w:lang w:val="ru-RU" w:eastAsia="ru-RU"/>
        </w:rPr>
        <w:t>В ходе лабораторной работы были получены</w:t>
      </w:r>
      <w:r w:rsidRPr="004077B9">
        <w:rPr>
          <w:lang w:val="ru-RU" w:eastAsia="ru-RU"/>
        </w:rPr>
        <w:t xml:space="preserve"> навыки создания Telegram-ботов на языке программирования Python.</w:t>
      </w:r>
      <w:r>
        <w:rPr>
          <w:lang w:val="ru-RU" w:eastAsia="ru-RU"/>
        </w:rPr>
        <w:t xml:space="preserve"> Был модифицирован и улучшен механизм хранения пользовательских данных, с</w:t>
      </w:r>
      <w:r w:rsidR="00F32B08">
        <w:rPr>
          <w:lang w:val="ru-RU" w:eastAsia="ru-RU"/>
        </w:rPr>
        <w:t>озданный в третьей лабораторной работе</w:t>
      </w:r>
      <w:r>
        <w:rPr>
          <w:lang w:val="ru-RU" w:eastAsia="ru-RU"/>
        </w:rPr>
        <w:t xml:space="preserve">. </w:t>
      </w:r>
      <w:r w:rsidR="00C67724">
        <w:rPr>
          <w:lang w:val="ru-RU" w:eastAsia="ru-RU"/>
        </w:rPr>
        <w:t xml:space="preserve">Был изучен функционал </w:t>
      </w:r>
      <w:r w:rsidR="00C67724">
        <w:rPr>
          <w:lang w:eastAsia="ru-RU"/>
        </w:rPr>
        <w:t>webhook</w:t>
      </w:r>
      <w:r w:rsidR="00C67724" w:rsidRPr="00C67724">
        <w:rPr>
          <w:lang w:val="ru-RU" w:eastAsia="ru-RU"/>
        </w:rPr>
        <w:t xml:space="preserve"> </w:t>
      </w:r>
      <w:r w:rsidR="00C67724">
        <w:rPr>
          <w:lang w:val="ru-RU" w:eastAsia="ru-RU"/>
        </w:rPr>
        <w:t xml:space="preserve">из </w:t>
      </w:r>
      <w:r w:rsidR="00C67724">
        <w:rPr>
          <w:lang w:eastAsia="ru-RU"/>
        </w:rPr>
        <w:t>Telegram</w:t>
      </w:r>
      <w:r w:rsidR="00C67724" w:rsidRPr="00C67724">
        <w:rPr>
          <w:lang w:val="ru-RU" w:eastAsia="ru-RU"/>
        </w:rPr>
        <w:t xml:space="preserve"> </w:t>
      </w:r>
      <w:r w:rsidR="00C67724">
        <w:rPr>
          <w:lang w:eastAsia="ru-RU"/>
        </w:rPr>
        <w:t>API</w:t>
      </w:r>
      <w:r w:rsidR="00C67724">
        <w:rPr>
          <w:lang w:val="ru-RU" w:eastAsia="ru-RU"/>
        </w:rPr>
        <w:t xml:space="preserve"> и фреймворк</w:t>
      </w:r>
      <w:r w:rsidR="00C67724" w:rsidRPr="00C67724">
        <w:rPr>
          <w:lang w:val="ru-RU" w:eastAsia="ru-RU"/>
        </w:rPr>
        <w:t xml:space="preserve"> </w:t>
      </w:r>
      <w:r w:rsidR="00C67724">
        <w:rPr>
          <w:lang w:eastAsia="ru-RU"/>
        </w:rPr>
        <w:t>Flask</w:t>
      </w:r>
      <w:r w:rsidR="00C67724" w:rsidRPr="00C67724">
        <w:rPr>
          <w:lang w:val="ru-RU" w:eastAsia="ru-RU"/>
        </w:rPr>
        <w:t xml:space="preserve">. </w:t>
      </w:r>
      <w:r w:rsidR="00C67724">
        <w:rPr>
          <w:lang w:val="ru-RU" w:eastAsia="ru-RU"/>
        </w:rPr>
        <w:t xml:space="preserve">Также получены и освоены, необходимые для создания </w:t>
      </w:r>
      <w:r w:rsidR="00C67724">
        <w:rPr>
          <w:lang w:eastAsia="ru-RU"/>
        </w:rPr>
        <w:t>web</w:t>
      </w:r>
      <w:r w:rsidR="00C67724" w:rsidRPr="00C67724">
        <w:rPr>
          <w:lang w:val="ru-RU" w:eastAsia="ru-RU"/>
        </w:rPr>
        <w:t>-</w:t>
      </w:r>
      <w:r w:rsidR="00C67724">
        <w:rPr>
          <w:lang w:val="ru-RU" w:eastAsia="ru-RU"/>
        </w:rPr>
        <w:t xml:space="preserve">приложений, содержащих обработчики </w:t>
      </w:r>
      <w:r w:rsidR="00C67724">
        <w:rPr>
          <w:lang w:eastAsia="ru-RU"/>
        </w:rPr>
        <w:t>POST</w:t>
      </w:r>
      <w:r w:rsidR="00C67724" w:rsidRPr="00C67724">
        <w:rPr>
          <w:lang w:val="ru-RU" w:eastAsia="ru-RU"/>
        </w:rPr>
        <w:t>-</w:t>
      </w:r>
      <w:r w:rsidR="00C67724">
        <w:rPr>
          <w:lang w:val="ru-RU" w:eastAsia="ru-RU"/>
        </w:rPr>
        <w:t xml:space="preserve">запросов, и необходимые для правильной регистрации созданного </w:t>
      </w:r>
      <w:r w:rsidR="00C67724">
        <w:rPr>
          <w:lang w:eastAsia="ru-RU"/>
        </w:rPr>
        <w:t>webhook</w:t>
      </w:r>
      <w:r w:rsidR="00C67724" w:rsidRPr="00C67724">
        <w:rPr>
          <w:lang w:val="ru-RU" w:eastAsia="ru-RU"/>
        </w:rPr>
        <w:t>’</w:t>
      </w:r>
      <w:r w:rsidR="00C67724">
        <w:rPr>
          <w:lang w:val="ru-RU" w:eastAsia="ru-RU"/>
        </w:rPr>
        <w:t xml:space="preserve">а в </w:t>
      </w:r>
      <w:r w:rsidR="00C67724">
        <w:rPr>
          <w:lang w:eastAsia="ru-RU"/>
        </w:rPr>
        <w:t>Telegram</w:t>
      </w:r>
      <w:r w:rsidR="00C67724" w:rsidRPr="00C67724">
        <w:rPr>
          <w:lang w:val="ru-RU" w:eastAsia="ru-RU"/>
        </w:rPr>
        <w:t>-</w:t>
      </w:r>
      <w:r w:rsidR="00F32B08">
        <w:rPr>
          <w:lang w:val="ru-RU" w:eastAsia="ru-RU"/>
        </w:rPr>
        <w:t>боте, навыки. К сожалению, н</w:t>
      </w:r>
      <w:r w:rsidR="00C67724">
        <w:rPr>
          <w:lang w:val="ru-RU" w:eastAsia="ru-RU"/>
        </w:rPr>
        <w:t xml:space="preserve">е получилось реализовать внедрение модифицированного бота на </w:t>
      </w:r>
      <w:r w:rsidR="00C67724">
        <w:rPr>
          <w:lang w:eastAsia="ru-RU"/>
        </w:rPr>
        <w:t>webhook</w:t>
      </w:r>
      <w:r w:rsidR="00C67724" w:rsidRPr="00C67724">
        <w:rPr>
          <w:lang w:val="ru-RU" w:eastAsia="ru-RU"/>
        </w:rPr>
        <w:t>’</w:t>
      </w:r>
      <w:r w:rsidR="00C67724">
        <w:rPr>
          <w:lang w:val="ru-RU" w:eastAsia="ru-RU"/>
        </w:rPr>
        <w:t>и из-за ограничений хостинг сервиса.</w:t>
      </w:r>
    </w:p>
    <w:p w14:paraId="381B5FC0" w14:textId="0D3519C0" w:rsidR="007379D1" w:rsidRPr="004077B9" w:rsidRDefault="007379D1" w:rsidP="00C67724">
      <w:pPr>
        <w:ind w:firstLine="0"/>
        <w:rPr>
          <w:lang w:val="ru-RU"/>
        </w:rPr>
      </w:pPr>
    </w:p>
    <w:p w14:paraId="5C4A6155" w14:textId="66BECA04" w:rsidR="007379D1" w:rsidRDefault="007379D1" w:rsidP="007379D1">
      <w:pPr>
        <w:pStyle w:val="1"/>
        <w:numPr>
          <w:ilvl w:val="0"/>
          <w:numId w:val="0"/>
        </w:numPr>
      </w:pPr>
      <w:bookmarkStart w:id="22" w:name="_Toc198047772"/>
      <w:r>
        <w:lastRenderedPageBreak/>
        <w:t>Список источников</w:t>
      </w:r>
      <w:bookmarkEnd w:id="22"/>
    </w:p>
    <w:p w14:paraId="4058F1FD" w14:textId="46199287" w:rsidR="007379D1" w:rsidRDefault="007379D1" w:rsidP="007379D1">
      <w:pPr>
        <w:pStyle w:val="af3"/>
        <w:numPr>
          <w:ilvl w:val="0"/>
          <w:numId w:val="39"/>
        </w:numPr>
      </w:pPr>
      <w:r>
        <w:fldChar w:fldCharType="begin"/>
      </w:r>
      <w:r>
        <w:instrText xml:space="preserve"> HYPERLINK "</w:instrText>
      </w:r>
      <w:r w:rsidRPr="007379D1">
        <w:instrText>https://psono.com/ru/blog/evolution-of-password-hashing</w:instrText>
      </w:r>
      <w:r>
        <w:instrText xml:space="preserve">" </w:instrText>
      </w:r>
      <w:r>
        <w:fldChar w:fldCharType="separate"/>
      </w:r>
      <w:r w:rsidRPr="00AC67F0">
        <w:rPr>
          <w:rStyle w:val="aff3"/>
        </w:rPr>
        <w:t>https://psono.com/ru/blog/evolution-of-passw</w:t>
      </w:r>
      <w:r w:rsidRPr="00AC67F0">
        <w:rPr>
          <w:rStyle w:val="aff3"/>
        </w:rPr>
        <w:t>o</w:t>
      </w:r>
      <w:r w:rsidRPr="00AC67F0">
        <w:rPr>
          <w:rStyle w:val="aff3"/>
        </w:rPr>
        <w:t>rd-hashing</w:t>
      </w:r>
      <w:r>
        <w:fldChar w:fldCharType="end"/>
      </w:r>
    </w:p>
    <w:p w14:paraId="5893201D" w14:textId="55DDFAF4" w:rsidR="007379D1" w:rsidRPr="00610C8C" w:rsidRDefault="00610C8C" w:rsidP="00B85A3A">
      <w:pPr>
        <w:pStyle w:val="af3"/>
        <w:numPr>
          <w:ilvl w:val="0"/>
          <w:numId w:val="39"/>
        </w:numPr>
      </w:pPr>
      <w:r>
        <w:t>Дж. Уокер</w:t>
      </w:r>
      <w:r w:rsidRPr="00B85A3A">
        <w:t xml:space="preserve"> “</w:t>
      </w:r>
      <w:r>
        <w:t>Искусство хеширования</w:t>
      </w:r>
      <w:r w:rsidRPr="00B85A3A">
        <w:t xml:space="preserve">”. </w:t>
      </w:r>
      <w:hyperlink r:id="rId15" w:history="1">
        <w:r w:rsidR="00B85A3A" w:rsidRPr="00AC67F0">
          <w:rPr>
            <w:rStyle w:val="aff3"/>
            <w:lang w:val="en-US"/>
          </w:rPr>
          <w:t>https</w:t>
        </w:r>
        <w:r w:rsidR="00B85A3A" w:rsidRPr="00AC67F0">
          <w:rPr>
            <w:rStyle w:val="aff3"/>
          </w:rPr>
          <w:t>://</w:t>
        </w:r>
        <w:r w:rsidR="00B85A3A" w:rsidRPr="00AC67F0">
          <w:rPr>
            <w:rStyle w:val="aff3"/>
            <w:lang w:val="en-US"/>
          </w:rPr>
          <w:t>kurl</w:t>
        </w:r>
        <w:r w:rsidR="00B85A3A" w:rsidRPr="00AC67F0">
          <w:rPr>
            <w:rStyle w:val="aff3"/>
          </w:rPr>
          <w:t>.</w:t>
        </w:r>
        <w:r w:rsidR="00B85A3A" w:rsidRPr="00AC67F0">
          <w:rPr>
            <w:rStyle w:val="aff3"/>
            <w:lang w:val="en-US"/>
          </w:rPr>
          <w:t>r</w:t>
        </w:r>
        <w:r w:rsidR="00B85A3A" w:rsidRPr="00AC67F0">
          <w:rPr>
            <w:rStyle w:val="aff3"/>
            <w:lang w:val="en-US"/>
          </w:rPr>
          <w:t>u</w:t>
        </w:r>
        <w:r w:rsidR="00B85A3A" w:rsidRPr="00AC67F0">
          <w:rPr>
            <w:rStyle w:val="aff3"/>
          </w:rPr>
          <w:t>/</w:t>
        </w:r>
        <w:r w:rsidR="00B85A3A" w:rsidRPr="00AC67F0">
          <w:rPr>
            <w:rStyle w:val="aff3"/>
            <w:lang w:val="en-US"/>
          </w:rPr>
          <w:t>KjOle</w:t>
        </w:r>
      </w:hyperlink>
      <w:r w:rsidR="00B85A3A">
        <w:t xml:space="preserve"> </w:t>
      </w:r>
    </w:p>
    <w:p w14:paraId="4339A35B" w14:textId="26552535" w:rsidR="00610C8C" w:rsidRDefault="00610C8C" w:rsidP="00610C8C">
      <w:pPr>
        <w:pStyle w:val="af3"/>
        <w:numPr>
          <w:ilvl w:val="0"/>
          <w:numId w:val="39"/>
        </w:numPr>
      </w:pPr>
      <w:hyperlink r:id="rId16" w:history="1">
        <w:r w:rsidRPr="00AC67F0">
          <w:rPr>
            <w:rStyle w:val="aff3"/>
            <w:lang w:val="en-US"/>
          </w:rPr>
          <w:t>https</w:t>
        </w:r>
        <w:r w:rsidRPr="00AC67F0">
          <w:rPr>
            <w:rStyle w:val="aff3"/>
          </w:rPr>
          <w:t>://</w:t>
        </w:r>
        <w:r w:rsidRPr="00AC67F0">
          <w:rPr>
            <w:rStyle w:val="aff3"/>
            <w:lang w:val="en-US"/>
          </w:rPr>
          <w:t>habr</w:t>
        </w:r>
        <w:r w:rsidRPr="00AC67F0">
          <w:rPr>
            <w:rStyle w:val="aff3"/>
          </w:rPr>
          <w:t>.</w:t>
        </w:r>
        <w:r w:rsidRPr="00AC67F0">
          <w:rPr>
            <w:rStyle w:val="aff3"/>
            <w:lang w:val="en-US"/>
          </w:rPr>
          <w:t>com</w:t>
        </w:r>
        <w:r w:rsidRPr="00AC67F0">
          <w:rPr>
            <w:rStyle w:val="aff3"/>
          </w:rPr>
          <w:t>/</w:t>
        </w:r>
        <w:r w:rsidRPr="00AC67F0">
          <w:rPr>
            <w:rStyle w:val="aff3"/>
            <w:lang w:val="en-US"/>
          </w:rPr>
          <w:t>ru</w:t>
        </w:r>
        <w:r w:rsidRPr="00AC67F0">
          <w:rPr>
            <w:rStyle w:val="aff3"/>
          </w:rPr>
          <w:t>/</w:t>
        </w:r>
        <w:r w:rsidRPr="00AC67F0">
          <w:rPr>
            <w:rStyle w:val="aff3"/>
            <w:lang w:val="en-US"/>
          </w:rPr>
          <w:t>companies</w:t>
        </w:r>
        <w:r w:rsidRPr="00AC67F0">
          <w:rPr>
            <w:rStyle w:val="aff3"/>
          </w:rPr>
          <w:t>/</w:t>
        </w:r>
        <w:r w:rsidRPr="00AC67F0">
          <w:rPr>
            <w:rStyle w:val="aff3"/>
            <w:lang w:val="en-US"/>
          </w:rPr>
          <w:t>otus</w:t>
        </w:r>
        <w:r w:rsidRPr="00AC67F0">
          <w:rPr>
            <w:rStyle w:val="aff3"/>
          </w:rPr>
          <w:t>/</w:t>
        </w:r>
        <w:r w:rsidRPr="00AC67F0">
          <w:rPr>
            <w:rStyle w:val="aff3"/>
            <w:lang w:val="en-US"/>
          </w:rPr>
          <w:t>articles</w:t>
        </w:r>
        <w:r w:rsidRPr="00AC67F0">
          <w:rPr>
            <w:rStyle w:val="aff3"/>
          </w:rPr>
          <w:t>/786754/</w:t>
        </w:r>
      </w:hyperlink>
      <w:r w:rsidRPr="00610C8C">
        <w:t xml:space="preserve"> </w:t>
      </w:r>
    </w:p>
    <w:p w14:paraId="2B812C10" w14:textId="60E26C9B" w:rsidR="00743E9E" w:rsidRDefault="00743E9E" w:rsidP="00743E9E">
      <w:pPr>
        <w:pStyle w:val="af3"/>
        <w:numPr>
          <w:ilvl w:val="0"/>
          <w:numId w:val="39"/>
        </w:numPr>
      </w:pPr>
      <w:hyperlink r:id="rId17" w:history="1">
        <w:r w:rsidRPr="00AC67F0">
          <w:rPr>
            <w:rStyle w:val="aff3"/>
          </w:rPr>
          <w:t>https://habr.com/ru/articles/819971/</w:t>
        </w:r>
      </w:hyperlink>
      <w:r w:rsidRPr="00743E9E">
        <w:t xml:space="preserve"> </w:t>
      </w:r>
    </w:p>
    <w:p w14:paraId="696D6221" w14:textId="639F2283" w:rsidR="00743E9E" w:rsidRDefault="00743E9E" w:rsidP="00743E9E">
      <w:pPr>
        <w:pStyle w:val="af3"/>
        <w:numPr>
          <w:ilvl w:val="0"/>
          <w:numId w:val="39"/>
        </w:numPr>
      </w:pPr>
      <w:hyperlink r:id="rId18" w:history="1">
        <w:r w:rsidRPr="00AC67F0">
          <w:rPr>
            <w:rStyle w:val="aff3"/>
          </w:rPr>
          <w:t>https://skillbox.ru/media/code/json-chto-eto-za-format-i-kak-s-nim-rabotat/</w:t>
        </w:r>
      </w:hyperlink>
      <w:r w:rsidRPr="00743E9E">
        <w:t xml:space="preserve"> </w:t>
      </w:r>
    </w:p>
    <w:p w14:paraId="6AFBE875" w14:textId="0CB90B4E" w:rsidR="00743E9E" w:rsidRPr="00610C8C" w:rsidRDefault="00743E9E" w:rsidP="00743E9E">
      <w:pPr>
        <w:pStyle w:val="af3"/>
        <w:numPr>
          <w:ilvl w:val="0"/>
          <w:numId w:val="39"/>
        </w:numPr>
      </w:pPr>
      <w:hyperlink r:id="rId19" w:history="1">
        <w:r w:rsidRPr="00AC67F0">
          <w:rPr>
            <w:rStyle w:val="aff3"/>
          </w:rPr>
          <w:t>https://cloud.ru/blog/belye-i-serye-ip-dinamicheskie-i-staticheskie</w:t>
        </w:r>
      </w:hyperlink>
      <w:r w:rsidRPr="00743E9E">
        <w:t xml:space="preserve"> </w:t>
      </w:r>
    </w:p>
    <w:p w14:paraId="03B2A048" w14:textId="49299BCA" w:rsidR="00F12A6A" w:rsidRDefault="004077B9" w:rsidP="004077B9">
      <w:pPr>
        <w:pStyle w:val="1"/>
        <w:numPr>
          <w:ilvl w:val="0"/>
          <w:numId w:val="0"/>
        </w:numPr>
        <w:jc w:val="both"/>
      </w:pPr>
      <w:bookmarkStart w:id="23" w:name="_Toc198047773"/>
      <w:r>
        <w:lastRenderedPageBreak/>
        <w:t>Приложение 1</w:t>
      </w:r>
      <w:bookmarkEnd w:id="23"/>
    </w:p>
    <w:p w14:paraId="45686421" w14:textId="6D11A305" w:rsidR="004077B9" w:rsidRPr="004077B9" w:rsidRDefault="004077B9" w:rsidP="004077B9">
      <w:pPr>
        <w:rPr>
          <w:lang w:val="ru-RU" w:eastAsia="ru-RU"/>
        </w:rPr>
      </w:pPr>
      <w:r>
        <w:rPr>
          <w:lang w:val="ru-RU" w:eastAsia="ru-RU"/>
        </w:rPr>
        <w:t xml:space="preserve">Листинг кода </w:t>
      </w:r>
      <w:r>
        <w:rPr>
          <w:lang w:eastAsia="ru-RU"/>
        </w:rPr>
        <w:t>Telegram</w:t>
      </w:r>
      <w:r w:rsidRPr="004077B9">
        <w:rPr>
          <w:lang w:val="ru-RU" w:eastAsia="ru-RU"/>
        </w:rPr>
        <w:t>-</w:t>
      </w:r>
      <w:r>
        <w:rPr>
          <w:lang w:val="ru-RU" w:eastAsia="ru-RU"/>
        </w:rPr>
        <w:t>бота</w:t>
      </w:r>
      <w:r w:rsidRPr="004077B9">
        <w:rPr>
          <w:lang w:val="ru-RU" w:eastAsia="ru-RU"/>
        </w:rPr>
        <w:t>:</w:t>
      </w:r>
    </w:p>
    <w:p w14:paraId="1864763E" w14:textId="77777777" w:rsidR="004077B9" w:rsidRPr="00F020A5" w:rsidRDefault="004077B9" w:rsidP="004077B9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telebot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sqlite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3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secrets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#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Используется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создания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соли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хэширования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паролей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#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Используется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проверки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сложности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пароля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shutil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datetime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datetime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telebot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types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numpy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as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np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tensorflow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as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tf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tensorflow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keras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preprocessing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image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from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PIL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Image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io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import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hashlib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#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Используется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создания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SHA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-256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хэшей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паролей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Инициализация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бота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bot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telebot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TeleBot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"7842869515: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AAEoqR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7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Dwe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1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dNh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5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UjSU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6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bDsRcO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8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0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ijmX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5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)  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Замените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на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свой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токен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Список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авторизованных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пользователей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signed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[]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Загрузка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модели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MODEL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PATH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best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human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giraffe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model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h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5'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model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tf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keras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models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load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model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MODEL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PATH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Модель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успешно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загружена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except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Exception</w:t>
      </w:r>
      <w:r w:rsidRPr="00F020A5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as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Ошибка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загрузки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модели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: </w:t>
      </w:r>
      <w:r w:rsidRPr="00F020A5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</w:t>
      </w:r>
      <w:r w:rsidRPr="00F020A5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}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model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None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Инициализация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базы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данных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init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sqlite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3.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connect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execute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'''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CREATE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TABLE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EXISTS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TEXT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PRIMARY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KEY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,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hashed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TEXT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NULL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,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TEXT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NULL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,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prediction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count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INTEGER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DEFAULT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0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)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'''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execute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'''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CREATE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TABLE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EXISTS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admins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TEXT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PRIMARY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KEY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    )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'''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lastRenderedPageBreak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commit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) 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#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C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охраняет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все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изменения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(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создание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таблиц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)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в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файл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close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Функция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резервного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копирования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базы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данных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backup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makedirs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backup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exist</w:t>
      </w:r>
      <w:r w:rsidRPr="00F020A5">
        <w:rPr>
          <w:rFonts w:ascii="Courier New" w:eastAsia="Times New Roman" w:hAnsi="Courier New" w:cs="Courier New"/>
          <w:color w:val="660099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ok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=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timestamp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datetime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strftime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'%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Y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%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m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%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_%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H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%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M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%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shutil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copy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backup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/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F020A5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timestamp</w:t>
      </w:r>
      <w:r w:rsidRPr="00F020A5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}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except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Exception</w:t>
      </w:r>
      <w:r w:rsidRPr="00F020A5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as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Ошибка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при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создании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резервной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копии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: </w:t>
      </w:r>
      <w:r w:rsidRPr="00F020A5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</w:t>
      </w:r>
      <w:r w:rsidRPr="00F020A5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}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Функция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хэширования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пароля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солью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hash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=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None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is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None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secrets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token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hex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1750EB"/>
          <w:sz w:val="24"/>
          <w:szCs w:val="24"/>
          <w:lang w:val="ru-RU" w:eastAsia="ru-RU"/>
        </w:rPr>
        <w:t>16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salted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+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hashed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hashlib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sha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256(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salted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encode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)).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hexdigest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hashed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Проверка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сложности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пароля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is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strong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) &lt; </w:t>
      </w:r>
      <w:r w:rsidRPr="00F020A5">
        <w:rPr>
          <w:rFonts w:ascii="Courier New" w:eastAsia="Times New Roman" w:hAnsi="Courier New" w:cs="Courier New"/>
          <w:color w:val="1750EB"/>
          <w:sz w:val="24"/>
          <w:szCs w:val="24"/>
          <w:lang w:val="ru-RU" w:eastAsia="ru-RU"/>
        </w:rPr>
        <w:t>8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search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A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-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Z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]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search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a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-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z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]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search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\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eastAsia="ru-RU"/>
        </w:rPr>
        <w:t>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search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shd w:val="clear" w:color="auto" w:fill="EDFCED"/>
          <w:lang w:val="ru-RU" w:eastAsia="ru-RU"/>
        </w:rPr>
        <w:t>[_!@#$%^&amp;*(),.?":{}|&lt;&gt;]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Загрузка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пользователей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из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базы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данных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load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sqlite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3.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connect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proofErr w:type="gramEnd"/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db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execute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SELECT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id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hashed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prediction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count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FROM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= 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[</w:t>
      </w:r>
      <w:r w:rsidRPr="00F020A5">
        <w:rPr>
          <w:rFonts w:ascii="Courier New" w:eastAsia="Times New Roman" w:hAnsi="Courier New" w:cs="Courier New"/>
          <w:color w:val="1750EB"/>
          <w:sz w:val="24"/>
          <w:szCs w:val="24"/>
          <w:lang w:val="ru-RU" w:eastAsia="ru-RU"/>
        </w:rPr>
        <w:t>0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]: {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hash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[</w:t>
      </w:r>
      <w:r w:rsidRPr="00F020A5">
        <w:rPr>
          <w:rFonts w:ascii="Courier New" w:eastAsia="Times New Roman" w:hAnsi="Courier New" w:cs="Courier New"/>
          <w:color w:val="1750EB"/>
          <w:sz w:val="24"/>
          <w:szCs w:val="24"/>
          <w:lang w:val="ru-RU" w:eastAsia="ru-RU"/>
        </w:rPr>
        <w:t>1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], 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salt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[</w:t>
      </w:r>
      <w:r w:rsidRPr="00F020A5">
        <w:rPr>
          <w:rFonts w:ascii="Courier New" w:eastAsia="Times New Roman" w:hAnsi="Courier New" w:cs="Courier New"/>
          <w:color w:val="1750EB"/>
          <w:sz w:val="24"/>
          <w:szCs w:val="24"/>
          <w:lang w:val="ru-RU" w:eastAsia="ru-RU"/>
        </w:rPr>
        <w:t>2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], 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prediction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count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[</w:t>
      </w:r>
      <w:r w:rsidRPr="00F020A5">
        <w:rPr>
          <w:rFonts w:ascii="Courier New" w:eastAsia="Times New Roman" w:hAnsi="Courier New" w:cs="Courier New"/>
          <w:color w:val="1750EB"/>
          <w:sz w:val="24"/>
          <w:szCs w:val="24"/>
          <w:lang w:val="ru-RU" w:eastAsia="ru-RU"/>
        </w:rPr>
        <w:t>3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]}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for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row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cursor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fetchall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()}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close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Сохранение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нового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пользователя</w:t>
      </w:r>
      <w:r w:rsidRPr="00F020A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def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save</w:t>
      </w:r>
      <w:r w:rsidRPr="00F020A5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user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not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strong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password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):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Пароль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должен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быть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минимум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8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символов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содержать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буквы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разного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регистра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цифры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специальные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символы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."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hashed_password, salt = hash_password(password)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 = sqlite3.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connect(</w:t>
      </w:r>
      <w:proofErr w:type="gramEnd"/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cursor = conn.cursor()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cursor.</w:t>
      </w:r>
      <w:proofErr w:type="gramStart"/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execute(</w:t>
      </w:r>
      <w:proofErr w:type="gramEnd"/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'INSERT INTO users (user_id, hashed_password, salt) VALUES (?, ?, ?)'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(user_id, hashed_password, salt))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conn.commit()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backup_db()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Создаём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резервную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копию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 True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Регистрация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успешна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sqlite3.IntegrityError: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 False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уже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зарегистрирован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finally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conn.close()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Проверка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логина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check_login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(user_id, password):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user_id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 False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зарегистрирован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hashed_input, _ = hash_password(password, users[user_id][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'salt'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hashed_input == users[user_id][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'hash'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 True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Вход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выполнен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 False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Неверный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пароль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Увеличение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счётчика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предсказаний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increment_prediction_count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(user_id):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 = sqlite3.connect(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 = conn.cursor()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cursor.execute(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'UPDATE users SET prediction_count = prediction_count + 1 WHERE user_id = ?'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(user_id,))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conn.commit()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conn.close()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backup_db()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Инициализация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базы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данных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при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старте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os.path.exists(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os.remove(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os.path.exists(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'backup'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shutil.rmtree(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'backup'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init_db()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Проверка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является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ли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администратором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is_admin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(user_id):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 = sqlite3.connect(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 = conn.cursor()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cursor.execute(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'SELECT user_id FROM admins WHERE user_id = ?'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(user_id,))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result = cursor.fetchone()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conn.close()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result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is not None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Проверка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есть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ли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администраторы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has_admins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conn = sqlite3.connect(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 = conn.cursor()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cursor.execute(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'SELECT COUNT(*) FROM admins'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count = cursor.fetchone()[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conn.close()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count &gt; 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Добавление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администратора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add_admin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(user_id):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 = sqlite3.connect(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 = conn.cursor()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cursor.execute(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'INSERT INTO admins (user_id) VALUES (?)'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(user_id,))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conn.commit()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backup_db()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sqlite3.IntegrityError: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pass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уже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администратор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finally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conn.close()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Удаление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пользователя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delete_user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(user_id):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 = sqlite3.connect(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'users.db'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 = conn.cursor()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cursor.execute(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'DELETE FROM users WHERE user_id = ?'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(user_id,))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cursor.execute(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'DELETE FROM admins WHERE user_id = ?'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(user_id,))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conn.commit()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conn.close()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backup_db()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/start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'start'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send_welcome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bot.reply_to(message,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Привет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Я бот для классификации изображений. Используй /help для списка команд."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# Обработчик команды /help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val="ru-RU"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val="ru-RU"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'help'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show_help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help_text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"""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Доступные команды: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>/register - Зарегистрироваться (установить пароль)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>/login - Войти в систему (ввести пароль)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>/logout - Выйти из системы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>/predict - Классифицировать изображение (требуется авторизация)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>/become_admin &lt;code&gt; - Стать первым администратором (требуется секретный код)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/help_admin - Показать команды администратора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>/help - Показать это сообщение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  <w:t xml:space="preserve">    """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lastRenderedPageBreak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bot.send_message(message.chat.id, help_text)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# Обработчик команды /register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val="ru-RU"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val="ru-RU"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'register'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register_user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chat_id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Вы уже зарегистрированы! Используйте /login."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msg =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🔑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Придумайте пароль для регистрации:"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bot.register_next_step_handler(msg, process_password_step)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process_password_step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password = message.text.strip()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is_strong_password(password):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msg =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Пароль должен быть минимум 8 символов, содержать буквы разного регистра, цифры и специальные символы. Попробуйте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ещё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раз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bot.register_next_step_handler(msg, process_password_step)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success, msg = save_user(chat_id, password)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bot.send_message(chat_id, msg)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success: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✅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Теперь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войдите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помощью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/login."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/login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'login'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login_user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chat_id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зарегистрированы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Используйте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/register."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chat_id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signed_in_users: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уже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вошли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систему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Используйте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/logout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для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выхода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msg =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🔑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Введите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ваш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пароль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bot.register_next_step_handler(msg, process_login_step)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process_login_step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input_password = message.text.strip()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success, msg = check_login(chat_id, input_password)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bot.send_message(chat_id, msg)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success: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signed_in_users.append(chat_id)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/logout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'logout'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logout_user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chat_id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signed_in_users: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signed_in_users.remove(chat_id)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✅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Выход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выполнен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Для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использования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/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predict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войдите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снова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/</w:t>
      </w:r>
      <w:r w:rsidRPr="00F020A5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login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."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F020A5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bot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.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send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message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chat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_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id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, 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</w:t>
      </w:r>
      <w:r w:rsidRPr="005E0494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❌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вошли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систему</w:t>
      </w:r>
      <w:r w:rsidRPr="005E0494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!"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5E0494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/predict (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только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авторизованных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'predict'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predict_image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chat_id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signed_in_users: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Доступ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запрещен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Зарегистрируйтесь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/register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войдите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/login."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msg =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📷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Отправьте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изображение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для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классификации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bot.register_next_step_handler(msg, process_image_step)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/help_admin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'help_admin'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help_admin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is_admin(chat_id):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help_text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"""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/admin_list -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Показать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список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пользователей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количество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их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предсказаний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/admin_delete &lt;user_id&gt; -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Удалить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/admin_add &lt;user_id&gt; -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Добавить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/help_admin -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Показать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это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сообщение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"""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bot.send_message(chat_id, help_text)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/become_admin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'become_admin'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lastRenderedPageBreak/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become_admin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SECRET_CODE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"QWERTY_HI"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Секретный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код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для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назначения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первого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администратора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code = message.text.split()[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IndexError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Укажите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секретный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код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Пример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 /become_admin SUPERSECRET123"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chat_id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должны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быть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зарегистрированы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Используйте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/register."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has_admins():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уже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назначен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code != SECRET_CODE: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Неверный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секретный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код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add_admin(chat_id)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🎉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назначены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первым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администратором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/admin_list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'admin_list'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admin_list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is_admin(chat_id):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Список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пользователей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пуст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user_list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.join([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f"ID: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uid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Предсказаний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data[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'prediction_count'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uid, data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users.items()])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val="ru-RU" w:eastAsia="ru-RU"/>
        </w:rPr>
        <w:t>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Список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пользователей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user_list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/admin_delete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'admin_delete'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admin_delete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is_admin(chat_id):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try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user_id = message.text.split()[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IndexError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Укажите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ID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Пример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 /admin_delete 123456789"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user_id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найден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delete_user(user_id)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user_id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signed_in_users: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signed_in_users.remove(user_id)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✅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user_id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удалён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Обработчик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команды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/admin_add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9E880D"/>
          <w:sz w:val="24"/>
          <w:szCs w:val="24"/>
          <w:lang w:eastAsia="ru-RU"/>
        </w:rPr>
        <w:t>@bot.message_handler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commands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=[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'admin_add'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admin_add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is_admin(chat_id):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Вы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try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user_id = message.text.split()[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IndexError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Укажите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ID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Пример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 /admin_add 123456789"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 = load_users()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user_id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not in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users: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найден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add_admin(user_id)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✅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Пользователь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user_id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назначен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администратором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4077B9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process_image_step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(message):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chat_id =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(message.chat.id)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not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message.photo: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Это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изображение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!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Попробуйте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снова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/predict."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model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is None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Модель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загружена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.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Пожалуйста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свяжитесь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администратором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return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try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Получаем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файл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изображения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file_info = bot.get_file(message.photo[-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].file_id)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downloaded_file = bot.download_file(file_info.file_path)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Конвертируем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изображение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в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нужный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формат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img = Image.open(io.BytesIO(downloaded_file))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img = img.resize((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200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200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))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Изменяем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размер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до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200x200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 = image.img_to_array(img)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x = x / 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255.0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Нормализация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= np.expand_dims(x, 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axis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Предсказание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classes = model.predict(x, </w:t>
      </w:r>
      <w:r w:rsidRPr="004077B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batch_size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probability = classes[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Определяем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класс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probability &lt; 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0.5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result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"human"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prob_text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🧍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‍♂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️🧍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‍♀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Вероятность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человека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- probability)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.4f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🦒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Вероятность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жирафа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probability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.4f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result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"giraffe"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prob_text 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🧍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‍♂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️🧍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‍♀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Вероятность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человека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- probability)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.4f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🦒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Вероятность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жирафа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probability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.4f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Изображение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классифицировано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как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result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!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\n{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prob_text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increment_prediction_count(chat_id) 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Увеличиваем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счётчик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предсказаний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Exception </w:t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e: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bot.send_message(chat_id,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4077B9">
        <w:rPr>
          <w:rFonts w:ascii="Segoe UI Symbol" w:eastAsia="Times New Roman" w:hAnsi="Segoe UI Symbol" w:cs="Segoe UI Symbol"/>
          <w:color w:val="067D17"/>
          <w:sz w:val="24"/>
          <w:szCs w:val="24"/>
          <w:lang w:eastAsia="ru-RU"/>
        </w:rPr>
        <w:t>❌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Ошибка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обработки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изображения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: 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str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(e)</w:t>
      </w:r>
      <w:r w:rsidRPr="004077B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.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Попробуйте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ещё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раз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#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Запуск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ru-RU" w:eastAsia="ru-RU"/>
        </w:rPr>
        <w:t>бота</w:t>
      </w:r>
      <w:r w:rsidRPr="004077B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4077B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__name__ ==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"__main__"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4077B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Бот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запущен</w:t>
      </w:r>
      <w:r w:rsidRPr="004077B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..."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4077B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F020A5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bot.infinity_polling()</w:t>
      </w:r>
    </w:p>
    <w:p w14:paraId="58A7DFDD" w14:textId="77777777" w:rsidR="004077B9" w:rsidRPr="005E0494" w:rsidRDefault="004077B9" w:rsidP="004077B9">
      <w:pPr>
        <w:rPr>
          <w:lang w:eastAsia="ru-RU"/>
        </w:rPr>
      </w:pPr>
    </w:p>
    <w:p w14:paraId="02DA2B9B" w14:textId="2200C5EE" w:rsidR="00605EE1" w:rsidRPr="005E0494" w:rsidRDefault="00605EE1" w:rsidP="00605EE1">
      <w:pPr>
        <w:pStyle w:val="1"/>
        <w:numPr>
          <w:ilvl w:val="0"/>
          <w:numId w:val="0"/>
        </w:numPr>
        <w:jc w:val="both"/>
        <w:rPr>
          <w:lang w:val="en-US"/>
        </w:rPr>
      </w:pPr>
      <w:bookmarkStart w:id="24" w:name="_Toc198047774"/>
      <w:r w:rsidRPr="00605EE1">
        <w:lastRenderedPageBreak/>
        <w:t>Приложение</w:t>
      </w:r>
      <w:r w:rsidRPr="005E0494">
        <w:rPr>
          <w:lang w:val="en-US"/>
        </w:rPr>
        <w:t xml:space="preserve"> 2</w:t>
      </w:r>
      <w:bookmarkEnd w:id="24"/>
    </w:p>
    <w:p w14:paraId="2E76E375" w14:textId="36601806" w:rsidR="00605EE1" w:rsidRPr="00605EE1" w:rsidRDefault="00605EE1" w:rsidP="00605EE1">
      <w:pPr>
        <w:rPr>
          <w:lang w:eastAsia="ru-RU"/>
        </w:rPr>
      </w:pPr>
      <w:r>
        <w:rPr>
          <w:lang w:val="ru-RU" w:eastAsia="ru-RU"/>
        </w:rPr>
        <w:t>Листинг</w:t>
      </w:r>
      <w:r w:rsidRPr="00605EE1">
        <w:rPr>
          <w:lang w:eastAsia="ru-RU"/>
        </w:rPr>
        <w:t xml:space="preserve"> </w:t>
      </w:r>
      <w:r>
        <w:rPr>
          <w:lang w:val="ru-RU" w:eastAsia="ru-RU"/>
        </w:rPr>
        <w:t>кода</w:t>
      </w:r>
      <w:r w:rsidRPr="00605EE1">
        <w:rPr>
          <w:lang w:eastAsia="ru-RU"/>
        </w:rPr>
        <w:t xml:space="preserve"> </w:t>
      </w:r>
      <w:r>
        <w:rPr>
          <w:lang w:val="ru-RU" w:eastAsia="ru-RU"/>
        </w:rPr>
        <w:t>веб</w:t>
      </w:r>
      <w:r w:rsidRPr="00605EE1">
        <w:rPr>
          <w:lang w:eastAsia="ru-RU"/>
        </w:rPr>
        <w:t>-</w:t>
      </w:r>
      <w:r>
        <w:rPr>
          <w:lang w:val="ru-RU" w:eastAsia="ru-RU"/>
        </w:rPr>
        <w:t>приложения</w:t>
      </w:r>
      <w:r w:rsidRPr="00605EE1">
        <w:rPr>
          <w:lang w:eastAsia="ru-RU"/>
        </w:rPr>
        <w:t>:</w:t>
      </w:r>
    </w:p>
    <w:p w14:paraId="0D49C675" w14:textId="77777777" w:rsidR="00605EE1" w:rsidRPr="00605EE1" w:rsidRDefault="00605EE1" w:rsidP="00605EE1">
      <w:pPr>
        <w:pStyle w:val="ac"/>
      </w:pPr>
      <w:r w:rsidRPr="00605EE1">
        <w:t>from flask import Flask, request, jsonify</w:t>
      </w:r>
    </w:p>
    <w:p w14:paraId="624F32F8" w14:textId="77777777" w:rsidR="00605EE1" w:rsidRPr="00605EE1" w:rsidRDefault="00605EE1" w:rsidP="00605EE1">
      <w:pPr>
        <w:pStyle w:val="ac"/>
      </w:pPr>
      <w:r w:rsidRPr="00605EE1">
        <w:t>import requests</w:t>
      </w:r>
    </w:p>
    <w:p w14:paraId="13634457" w14:textId="77777777" w:rsidR="00605EE1" w:rsidRPr="00605EE1" w:rsidRDefault="00605EE1" w:rsidP="00605EE1">
      <w:pPr>
        <w:pStyle w:val="ac"/>
      </w:pPr>
    </w:p>
    <w:p w14:paraId="624174D3" w14:textId="77777777" w:rsidR="00605EE1" w:rsidRPr="00605EE1" w:rsidRDefault="00605EE1" w:rsidP="00605EE1">
      <w:pPr>
        <w:pStyle w:val="ac"/>
      </w:pPr>
      <w:r w:rsidRPr="00605EE1">
        <w:t>app = Flask(__name__)</w:t>
      </w:r>
    </w:p>
    <w:p w14:paraId="042BBDD7" w14:textId="77777777" w:rsidR="00605EE1" w:rsidRPr="00605EE1" w:rsidRDefault="00605EE1" w:rsidP="00605EE1">
      <w:pPr>
        <w:pStyle w:val="ac"/>
      </w:pPr>
    </w:p>
    <w:p w14:paraId="1D1E85E6" w14:textId="77777777" w:rsidR="00605EE1" w:rsidRPr="00605EE1" w:rsidRDefault="00605EE1" w:rsidP="00605EE1">
      <w:pPr>
        <w:pStyle w:val="ac"/>
      </w:pPr>
      <w:r w:rsidRPr="00605EE1">
        <w:t xml:space="preserve"># </w:t>
      </w:r>
      <w:r w:rsidRPr="00605EE1">
        <w:rPr>
          <w:lang w:val="ru-RU"/>
        </w:rPr>
        <w:t>Конфигурационные</w:t>
      </w:r>
      <w:r w:rsidRPr="00605EE1">
        <w:t xml:space="preserve"> </w:t>
      </w:r>
      <w:r w:rsidRPr="00605EE1">
        <w:rPr>
          <w:lang w:val="ru-RU"/>
        </w:rPr>
        <w:t>данные</w:t>
      </w:r>
    </w:p>
    <w:p w14:paraId="37038326" w14:textId="77777777" w:rsidR="00605EE1" w:rsidRPr="00605EE1" w:rsidRDefault="00605EE1" w:rsidP="00605EE1">
      <w:pPr>
        <w:pStyle w:val="ac"/>
      </w:pPr>
      <w:r w:rsidRPr="00605EE1">
        <w:t>USERNAME = "Shimu"</w:t>
      </w:r>
    </w:p>
    <w:p w14:paraId="1CCB244B" w14:textId="77777777" w:rsidR="00605EE1" w:rsidRPr="00605EE1" w:rsidRDefault="00605EE1" w:rsidP="00605EE1">
      <w:pPr>
        <w:pStyle w:val="ac"/>
      </w:pPr>
      <w:r w:rsidRPr="00605EE1">
        <w:t>TOKEN = "</w:t>
      </w:r>
      <w:proofErr w:type="gramStart"/>
      <w:r w:rsidRPr="00605EE1">
        <w:t>7842869515:AAEoqR</w:t>
      </w:r>
      <w:proofErr w:type="gramEnd"/>
      <w:r w:rsidRPr="00605EE1">
        <w:t>7Dwe1dNh5UjSU6bDsRcO8S0ijmX5s"</w:t>
      </w:r>
    </w:p>
    <w:p w14:paraId="383C22C5" w14:textId="77777777" w:rsidR="00605EE1" w:rsidRPr="00605EE1" w:rsidRDefault="00605EE1" w:rsidP="00605EE1">
      <w:pPr>
        <w:pStyle w:val="ac"/>
      </w:pPr>
      <w:r w:rsidRPr="00605EE1">
        <w:t>WEBHOOK_URL = f"https://{USERNAME</w:t>
      </w:r>
      <w:proofErr w:type="gramStart"/>
      <w:r w:rsidRPr="00605EE1">
        <w:t>}.pythonanywhere.com</w:t>
      </w:r>
      <w:proofErr w:type="gramEnd"/>
      <w:r w:rsidRPr="00605EE1">
        <w:t>/telegram_webhook"</w:t>
      </w:r>
    </w:p>
    <w:p w14:paraId="760EAB04" w14:textId="77777777" w:rsidR="00605EE1" w:rsidRPr="00605EE1" w:rsidRDefault="00605EE1" w:rsidP="00605EE1">
      <w:pPr>
        <w:pStyle w:val="ac"/>
      </w:pPr>
    </w:p>
    <w:p w14:paraId="2BC3B549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>def set_telegram_</w:t>
      </w:r>
      <w:proofErr w:type="gramStart"/>
      <w:r w:rsidRPr="00605EE1">
        <w:rPr>
          <w:lang w:val="ru-RU"/>
        </w:rPr>
        <w:t>webhook(</w:t>
      </w:r>
      <w:proofErr w:type="gramEnd"/>
      <w:r w:rsidRPr="00605EE1">
        <w:rPr>
          <w:lang w:val="ru-RU"/>
        </w:rPr>
        <w:t>):</w:t>
      </w:r>
    </w:p>
    <w:p w14:paraId="0E0E7CAD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 xml:space="preserve">    """Функция для регистрации вебхука"""</w:t>
      </w:r>
    </w:p>
    <w:p w14:paraId="5CD1B371" w14:textId="77777777" w:rsidR="00605EE1" w:rsidRPr="00605EE1" w:rsidRDefault="00605EE1" w:rsidP="00605EE1">
      <w:pPr>
        <w:pStyle w:val="ac"/>
      </w:pPr>
      <w:r w:rsidRPr="00605EE1">
        <w:rPr>
          <w:lang w:val="ru-RU"/>
        </w:rPr>
        <w:t xml:space="preserve">    </w:t>
      </w:r>
      <w:r w:rsidRPr="00605EE1">
        <w:t>try:</w:t>
      </w:r>
    </w:p>
    <w:p w14:paraId="73DDD189" w14:textId="77777777" w:rsidR="00605EE1" w:rsidRPr="00605EE1" w:rsidRDefault="00605EE1" w:rsidP="00605EE1">
      <w:pPr>
        <w:pStyle w:val="ac"/>
      </w:pPr>
      <w:r w:rsidRPr="00605EE1">
        <w:t xml:space="preserve">        response = </w:t>
      </w:r>
      <w:proofErr w:type="gramStart"/>
      <w:r w:rsidRPr="00605EE1">
        <w:t>requests.get(</w:t>
      </w:r>
      <w:proofErr w:type="gramEnd"/>
    </w:p>
    <w:p w14:paraId="1FBC6CA8" w14:textId="77777777" w:rsidR="00605EE1" w:rsidRPr="00605EE1" w:rsidRDefault="00605EE1" w:rsidP="00605EE1">
      <w:pPr>
        <w:pStyle w:val="ac"/>
      </w:pPr>
      <w:r w:rsidRPr="00605EE1">
        <w:t xml:space="preserve">            f"https://api.telegram.org/bot{TOKEN}/setWebhook",</w:t>
      </w:r>
    </w:p>
    <w:p w14:paraId="1AA1347D" w14:textId="77777777" w:rsidR="00605EE1" w:rsidRPr="00605EE1" w:rsidRDefault="00605EE1" w:rsidP="00605EE1">
      <w:pPr>
        <w:pStyle w:val="ac"/>
      </w:pPr>
      <w:r w:rsidRPr="00605EE1">
        <w:t xml:space="preserve">            params</w:t>
      </w:r>
      <w:proofErr w:type="gramStart"/>
      <w:r w:rsidRPr="00605EE1">
        <w:t>={</w:t>
      </w:r>
      <w:proofErr w:type="gramEnd"/>
      <w:r w:rsidRPr="00605EE1">
        <w:t>'url': WEBHOOK_URL}</w:t>
      </w:r>
    </w:p>
    <w:p w14:paraId="35674F84" w14:textId="77777777" w:rsidR="00605EE1" w:rsidRPr="00605EE1" w:rsidRDefault="00605EE1" w:rsidP="00605EE1">
      <w:pPr>
        <w:pStyle w:val="ac"/>
      </w:pPr>
      <w:r w:rsidRPr="00605EE1">
        <w:t xml:space="preserve">        )</w:t>
      </w:r>
    </w:p>
    <w:p w14:paraId="576245F5" w14:textId="77777777" w:rsidR="00605EE1" w:rsidRPr="00605EE1" w:rsidRDefault="00605EE1" w:rsidP="00605EE1">
      <w:pPr>
        <w:pStyle w:val="ac"/>
      </w:pPr>
      <w:r w:rsidRPr="00605EE1">
        <w:t xml:space="preserve">        result = </w:t>
      </w:r>
      <w:proofErr w:type="gramStart"/>
      <w:r w:rsidRPr="00605EE1">
        <w:t>response.json</w:t>
      </w:r>
      <w:proofErr w:type="gramEnd"/>
      <w:r w:rsidRPr="00605EE1">
        <w:t>()</w:t>
      </w:r>
    </w:p>
    <w:p w14:paraId="70229B06" w14:textId="77777777" w:rsidR="00605EE1" w:rsidRPr="00605EE1" w:rsidRDefault="00605EE1" w:rsidP="00605EE1">
      <w:pPr>
        <w:pStyle w:val="ac"/>
      </w:pPr>
      <w:r w:rsidRPr="00605EE1">
        <w:t xml:space="preserve">        </w:t>
      </w:r>
      <w:proofErr w:type="gramStart"/>
      <w:r w:rsidRPr="00605EE1">
        <w:t>print(</w:t>
      </w:r>
      <w:proofErr w:type="gramEnd"/>
      <w:r w:rsidRPr="00605EE1">
        <w:t>"Webhook setup result:", result)</w:t>
      </w:r>
    </w:p>
    <w:p w14:paraId="7AA218E8" w14:textId="77777777" w:rsidR="00605EE1" w:rsidRPr="00605EE1" w:rsidRDefault="00605EE1" w:rsidP="00605EE1">
      <w:pPr>
        <w:pStyle w:val="ac"/>
      </w:pPr>
      <w:r w:rsidRPr="00605EE1">
        <w:t xml:space="preserve">        return </w:t>
      </w:r>
      <w:proofErr w:type="gramStart"/>
      <w:r w:rsidRPr="00605EE1">
        <w:t>result.get(</w:t>
      </w:r>
      <w:proofErr w:type="gramEnd"/>
      <w:r w:rsidRPr="00605EE1">
        <w:t>'description', 'Webhook registered successfully')</w:t>
      </w:r>
    </w:p>
    <w:p w14:paraId="37A2737E" w14:textId="77777777" w:rsidR="00605EE1" w:rsidRPr="00605EE1" w:rsidRDefault="00605EE1" w:rsidP="00605EE1">
      <w:pPr>
        <w:pStyle w:val="ac"/>
      </w:pPr>
      <w:r w:rsidRPr="00605EE1">
        <w:t xml:space="preserve">    except Exception as e:</w:t>
      </w:r>
    </w:p>
    <w:p w14:paraId="6E35824F" w14:textId="77777777" w:rsidR="00605EE1" w:rsidRPr="00605EE1" w:rsidRDefault="00605EE1" w:rsidP="00605EE1">
      <w:pPr>
        <w:pStyle w:val="ac"/>
      </w:pPr>
      <w:r w:rsidRPr="00605EE1">
        <w:t xml:space="preserve">        return f"Error setting webhook: {str(e)}"</w:t>
      </w:r>
    </w:p>
    <w:p w14:paraId="15D5133A" w14:textId="77777777" w:rsidR="00605EE1" w:rsidRPr="00605EE1" w:rsidRDefault="00605EE1" w:rsidP="00605EE1">
      <w:pPr>
        <w:pStyle w:val="ac"/>
      </w:pPr>
    </w:p>
    <w:p w14:paraId="2A4F5BBB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># Регистрируем вебхук при старте приложения</w:t>
      </w:r>
    </w:p>
    <w:p w14:paraId="417EEF99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>set_telegram_</w:t>
      </w:r>
      <w:proofErr w:type="gramStart"/>
      <w:r w:rsidRPr="00605EE1">
        <w:rPr>
          <w:lang w:val="ru-RU"/>
        </w:rPr>
        <w:t>webhook(</w:t>
      </w:r>
      <w:proofErr w:type="gramEnd"/>
      <w:r w:rsidRPr="00605EE1">
        <w:rPr>
          <w:lang w:val="ru-RU"/>
        </w:rPr>
        <w:t>)</w:t>
      </w:r>
    </w:p>
    <w:p w14:paraId="3DBA922E" w14:textId="77777777" w:rsidR="00605EE1" w:rsidRPr="00605EE1" w:rsidRDefault="00605EE1" w:rsidP="00605EE1">
      <w:pPr>
        <w:pStyle w:val="ac"/>
        <w:rPr>
          <w:lang w:val="ru-RU"/>
        </w:rPr>
      </w:pPr>
    </w:p>
    <w:p w14:paraId="3986C122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># Основная страница</w:t>
      </w:r>
    </w:p>
    <w:p w14:paraId="01AC07B4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>@</w:t>
      </w:r>
      <w:proofErr w:type="gramStart"/>
      <w:r w:rsidRPr="00605EE1">
        <w:rPr>
          <w:lang w:val="ru-RU"/>
        </w:rPr>
        <w:t>app.route</w:t>
      </w:r>
      <w:proofErr w:type="gramEnd"/>
      <w:r w:rsidRPr="00605EE1">
        <w:rPr>
          <w:lang w:val="ru-RU"/>
        </w:rPr>
        <w:t>('/')</w:t>
      </w:r>
    </w:p>
    <w:p w14:paraId="3FB02968" w14:textId="77777777" w:rsidR="00605EE1" w:rsidRPr="00605EE1" w:rsidRDefault="00605EE1" w:rsidP="00605EE1">
      <w:pPr>
        <w:pStyle w:val="ac"/>
      </w:pPr>
      <w:r w:rsidRPr="00605EE1">
        <w:t xml:space="preserve">def </w:t>
      </w:r>
      <w:proofErr w:type="gramStart"/>
      <w:r w:rsidRPr="00605EE1">
        <w:t>home(</w:t>
      </w:r>
      <w:proofErr w:type="gramEnd"/>
      <w:r w:rsidRPr="00605EE1">
        <w:t>):</w:t>
      </w:r>
    </w:p>
    <w:p w14:paraId="64314A48" w14:textId="77777777" w:rsidR="00605EE1" w:rsidRPr="00605EE1" w:rsidRDefault="00605EE1" w:rsidP="00605EE1">
      <w:pPr>
        <w:pStyle w:val="ac"/>
      </w:pPr>
      <w:r w:rsidRPr="00605EE1">
        <w:t xml:space="preserve">    return "Webhook Server is Running"</w:t>
      </w:r>
    </w:p>
    <w:p w14:paraId="51FB9248" w14:textId="77777777" w:rsidR="00605EE1" w:rsidRPr="00605EE1" w:rsidRDefault="00605EE1" w:rsidP="00605EE1">
      <w:pPr>
        <w:pStyle w:val="ac"/>
      </w:pPr>
    </w:p>
    <w:p w14:paraId="3B27C41A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 xml:space="preserve"># Webhook для POST-запросов </w:t>
      </w:r>
      <w:proofErr w:type="gramStart"/>
      <w:r w:rsidRPr="00605EE1">
        <w:rPr>
          <w:lang w:val="ru-RU"/>
        </w:rPr>
        <w:t>из телеграмма</w:t>
      </w:r>
      <w:proofErr w:type="gramEnd"/>
    </w:p>
    <w:p w14:paraId="7F9ADB27" w14:textId="77777777" w:rsidR="00605EE1" w:rsidRPr="00605EE1" w:rsidRDefault="00605EE1" w:rsidP="00605EE1">
      <w:pPr>
        <w:pStyle w:val="ac"/>
      </w:pPr>
      <w:r w:rsidRPr="00605EE1">
        <w:t>@</w:t>
      </w:r>
      <w:proofErr w:type="gramStart"/>
      <w:r w:rsidRPr="00605EE1">
        <w:t>app.route</w:t>
      </w:r>
      <w:proofErr w:type="gramEnd"/>
      <w:r w:rsidRPr="00605EE1">
        <w:t>('/telegram_webhook', methods=['POST'])</w:t>
      </w:r>
    </w:p>
    <w:p w14:paraId="72D672D5" w14:textId="77777777" w:rsidR="00605EE1" w:rsidRPr="00605EE1" w:rsidRDefault="00605EE1" w:rsidP="00605EE1">
      <w:pPr>
        <w:pStyle w:val="ac"/>
      </w:pPr>
      <w:r w:rsidRPr="00605EE1">
        <w:t>def telegram_</w:t>
      </w:r>
      <w:proofErr w:type="gramStart"/>
      <w:r w:rsidRPr="00605EE1">
        <w:t>webhook(</w:t>
      </w:r>
      <w:proofErr w:type="gramEnd"/>
      <w:r w:rsidRPr="00605EE1">
        <w:t>):</w:t>
      </w:r>
    </w:p>
    <w:p w14:paraId="28004566" w14:textId="77777777" w:rsidR="00605EE1" w:rsidRPr="00605EE1" w:rsidRDefault="00605EE1" w:rsidP="00605EE1">
      <w:pPr>
        <w:pStyle w:val="ac"/>
      </w:pPr>
      <w:r w:rsidRPr="00605EE1">
        <w:t xml:space="preserve">    update = request.get_</w:t>
      </w:r>
      <w:proofErr w:type="gramStart"/>
      <w:r w:rsidRPr="00605EE1">
        <w:t>json(</w:t>
      </w:r>
      <w:proofErr w:type="gramEnd"/>
      <w:r w:rsidRPr="00605EE1">
        <w:t>)</w:t>
      </w:r>
    </w:p>
    <w:p w14:paraId="2D7322D0" w14:textId="77777777" w:rsidR="00605EE1" w:rsidRPr="00605EE1" w:rsidRDefault="00605EE1" w:rsidP="00605EE1">
      <w:pPr>
        <w:pStyle w:val="ac"/>
      </w:pPr>
      <w:r w:rsidRPr="00605EE1">
        <w:t xml:space="preserve">    </w:t>
      </w:r>
      <w:proofErr w:type="gramStart"/>
      <w:r w:rsidRPr="00605EE1">
        <w:t>print(</w:t>
      </w:r>
      <w:proofErr w:type="gramEnd"/>
      <w:r w:rsidRPr="00605EE1">
        <w:t xml:space="preserve">"Received update:", update)  # </w:t>
      </w:r>
      <w:r w:rsidRPr="00605EE1">
        <w:rPr>
          <w:lang w:val="ru-RU"/>
        </w:rPr>
        <w:t>Логируем</w:t>
      </w:r>
      <w:r w:rsidRPr="00605EE1">
        <w:t xml:space="preserve"> </w:t>
      </w:r>
      <w:r w:rsidRPr="00605EE1">
        <w:rPr>
          <w:lang w:val="ru-RU"/>
        </w:rPr>
        <w:t>входящий</w:t>
      </w:r>
      <w:r w:rsidRPr="00605EE1">
        <w:t xml:space="preserve"> </w:t>
      </w:r>
      <w:r w:rsidRPr="00605EE1">
        <w:rPr>
          <w:lang w:val="ru-RU"/>
        </w:rPr>
        <w:t>запрос</w:t>
      </w:r>
    </w:p>
    <w:p w14:paraId="350B475A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t xml:space="preserve">    </w:t>
      </w:r>
      <w:r w:rsidRPr="00605EE1">
        <w:rPr>
          <w:lang w:val="ru-RU"/>
        </w:rPr>
        <w:t># Обработка входящего сообщения</w:t>
      </w:r>
    </w:p>
    <w:p w14:paraId="0CBD0D9B" w14:textId="77777777" w:rsidR="00605EE1" w:rsidRPr="00605EE1" w:rsidRDefault="00605EE1" w:rsidP="00605EE1">
      <w:pPr>
        <w:pStyle w:val="ac"/>
        <w:rPr>
          <w:lang w:val="ru-RU"/>
        </w:rPr>
      </w:pPr>
      <w:r w:rsidRPr="00605EE1">
        <w:rPr>
          <w:lang w:val="ru-RU"/>
        </w:rPr>
        <w:t xml:space="preserve">    if 'message' in update:</w:t>
      </w:r>
    </w:p>
    <w:p w14:paraId="4BBFB8D7" w14:textId="77777777" w:rsidR="00605EE1" w:rsidRPr="00605EE1" w:rsidRDefault="00605EE1" w:rsidP="00605EE1">
      <w:pPr>
        <w:pStyle w:val="ac"/>
      </w:pPr>
      <w:r w:rsidRPr="00605EE1">
        <w:rPr>
          <w:lang w:val="ru-RU"/>
        </w:rPr>
        <w:t xml:space="preserve">        </w:t>
      </w:r>
      <w:r w:rsidRPr="00605EE1">
        <w:t>chat_id = update['message</w:t>
      </w:r>
      <w:proofErr w:type="gramStart"/>
      <w:r w:rsidRPr="00605EE1">
        <w:t>'][</w:t>
      </w:r>
      <w:proofErr w:type="gramEnd"/>
      <w:r w:rsidRPr="00605EE1">
        <w:t>'chat']['id']</w:t>
      </w:r>
    </w:p>
    <w:p w14:paraId="1522FF87" w14:textId="77777777" w:rsidR="00605EE1" w:rsidRPr="00605EE1" w:rsidRDefault="00605EE1" w:rsidP="00605EE1">
      <w:pPr>
        <w:pStyle w:val="ac"/>
      </w:pPr>
      <w:r w:rsidRPr="00605EE1">
        <w:t xml:space="preserve">        text = update['message'</w:t>
      </w:r>
      <w:proofErr w:type="gramStart"/>
      <w:r w:rsidRPr="00605EE1">
        <w:t>].get</w:t>
      </w:r>
      <w:proofErr w:type="gramEnd"/>
      <w:r w:rsidRPr="00605EE1">
        <w:t>('text', '')</w:t>
      </w:r>
    </w:p>
    <w:p w14:paraId="7AB19556" w14:textId="77777777" w:rsidR="00605EE1" w:rsidRPr="00605EE1" w:rsidRDefault="00605EE1" w:rsidP="00605EE1">
      <w:pPr>
        <w:pStyle w:val="ac"/>
      </w:pPr>
      <w:r w:rsidRPr="00605EE1">
        <w:t xml:space="preserve">        </w:t>
      </w:r>
    </w:p>
    <w:p w14:paraId="09BB0665" w14:textId="77777777" w:rsidR="00605EE1" w:rsidRPr="00605EE1" w:rsidRDefault="00605EE1" w:rsidP="00605EE1">
      <w:pPr>
        <w:pStyle w:val="ac"/>
      </w:pPr>
      <w:r w:rsidRPr="00605EE1">
        <w:lastRenderedPageBreak/>
        <w:t xml:space="preserve">        # </w:t>
      </w:r>
      <w:r w:rsidRPr="00605EE1">
        <w:rPr>
          <w:lang w:val="ru-RU"/>
        </w:rPr>
        <w:t>Простейший</w:t>
      </w:r>
      <w:r w:rsidRPr="00605EE1">
        <w:t xml:space="preserve"> </w:t>
      </w:r>
      <w:r w:rsidRPr="00605EE1">
        <w:rPr>
          <w:lang w:val="ru-RU"/>
        </w:rPr>
        <w:t>ответ</w:t>
      </w:r>
    </w:p>
    <w:p w14:paraId="66F117CC" w14:textId="77777777" w:rsidR="00605EE1" w:rsidRPr="00605EE1" w:rsidRDefault="00605EE1" w:rsidP="00605EE1">
      <w:pPr>
        <w:pStyle w:val="ac"/>
      </w:pPr>
      <w:r w:rsidRPr="00605EE1">
        <w:t xml:space="preserve">        response = {</w:t>
      </w:r>
    </w:p>
    <w:p w14:paraId="4A2AD569" w14:textId="77777777" w:rsidR="00605EE1" w:rsidRPr="00605EE1" w:rsidRDefault="00605EE1" w:rsidP="00605EE1">
      <w:pPr>
        <w:pStyle w:val="ac"/>
      </w:pPr>
      <w:r w:rsidRPr="00605EE1">
        <w:t xml:space="preserve">            'method': 'sendMessage',</w:t>
      </w:r>
    </w:p>
    <w:p w14:paraId="6849F0FD" w14:textId="77777777" w:rsidR="00605EE1" w:rsidRPr="00605EE1" w:rsidRDefault="00605EE1" w:rsidP="00605EE1">
      <w:pPr>
        <w:pStyle w:val="ac"/>
      </w:pPr>
      <w:r w:rsidRPr="00605EE1">
        <w:t xml:space="preserve">            'chat_id': chat_id,</w:t>
      </w:r>
    </w:p>
    <w:p w14:paraId="77AEFD90" w14:textId="77777777" w:rsidR="00605EE1" w:rsidRPr="00605EE1" w:rsidRDefault="00605EE1" w:rsidP="00605EE1">
      <w:pPr>
        <w:pStyle w:val="ac"/>
      </w:pPr>
      <w:r w:rsidRPr="00605EE1">
        <w:t xml:space="preserve">            'text': f'</w:t>
      </w:r>
      <w:r w:rsidRPr="00605EE1">
        <w:rPr>
          <w:lang w:val="ru-RU"/>
        </w:rPr>
        <w:t>Вы</w:t>
      </w:r>
      <w:r w:rsidRPr="00605EE1">
        <w:t xml:space="preserve"> </w:t>
      </w:r>
      <w:r w:rsidRPr="00605EE1">
        <w:rPr>
          <w:lang w:val="ru-RU"/>
        </w:rPr>
        <w:t>написали</w:t>
      </w:r>
      <w:r w:rsidRPr="00605EE1">
        <w:t>: {text}'</w:t>
      </w:r>
    </w:p>
    <w:p w14:paraId="0F426D7C" w14:textId="77777777" w:rsidR="00605EE1" w:rsidRPr="00605EE1" w:rsidRDefault="00605EE1" w:rsidP="00605EE1">
      <w:pPr>
        <w:pStyle w:val="ac"/>
      </w:pPr>
      <w:r w:rsidRPr="00605EE1">
        <w:t xml:space="preserve">        }</w:t>
      </w:r>
    </w:p>
    <w:p w14:paraId="026EDE61" w14:textId="77777777" w:rsidR="00605EE1" w:rsidRPr="00605EE1" w:rsidRDefault="00605EE1" w:rsidP="00605EE1">
      <w:pPr>
        <w:pStyle w:val="ac"/>
      </w:pPr>
      <w:r w:rsidRPr="00605EE1">
        <w:t xml:space="preserve">        return jsonify(response)</w:t>
      </w:r>
    </w:p>
    <w:p w14:paraId="7255E8C8" w14:textId="77777777" w:rsidR="00605EE1" w:rsidRPr="00605EE1" w:rsidRDefault="00605EE1" w:rsidP="00605EE1">
      <w:pPr>
        <w:pStyle w:val="ac"/>
      </w:pPr>
      <w:r w:rsidRPr="00605EE1">
        <w:t xml:space="preserve">    </w:t>
      </w:r>
    </w:p>
    <w:p w14:paraId="64D02DAD" w14:textId="77777777" w:rsidR="00605EE1" w:rsidRPr="00605EE1" w:rsidRDefault="00605EE1" w:rsidP="00605EE1">
      <w:pPr>
        <w:pStyle w:val="ac"/>
      </w:pPr>
      <w:r w:rsidRPr="00605EE1">
        <w:t xml:space="preserve">    return </w:t>
      </w:r>
      <w:proofErr w:type="gramStart"/>
      <w:r w:rsidRPr="00605EE1">
        <w:t>jsonify(</w:t>
      </w:r>
      <w:proofErr w:type="gramEnd"/>
      <w:r w:rsidRPr="00605EE1">
        <w:t>{'status': 'ok'})</w:t>
      </w:r>
    </w:p>
    <w:p w14:paraId="217541B5" w14:textId="77777777" w:rsidR="00605EE1" w:rsidRPr="00605EE1" w:rsidRDefault="00605EE1" w:rsidP="00605EE1">
      <w:pPr>
        <w:pStyle w:val="ac"/>
      </w:pPr>
      <w:r w:rsidRPr="00605EE1">
        <w:t xml:space="preserve">    </w:t>
      </w:r>
    </w:p>
    <w:p w14:paraId="0460ED5F" w14:textId="2A6679E6" w:rsidR="00605EE1" w:rsidRPr="00605EE1" w:rsidRDefault="00605EE1" w:rsidP="00605EE1">
      <w:pPr>
        <w:pStyle w:val="ac"/>
      </w:pPr>
      <w:r w:rsidRPr="00605EE1">
        <w:t xml:space="preserve">    </w:t>
      </w:r>
    </w:p>
    <w:p w14:paraId="0D56E412" w14:textId="6D568F6C" w:rsidR="00605EE1" w:rsidRDefault="001E5461" w:rsidP="001E5461">
      <w:pPr>
        <w:pStyle w:val="1"/>
        <w:numPr>
          <w:ilvl w:val="0"/>
          <w:numId w:val="0"/>
        </w:numPr>
        <w:jc w:val="both"/>
      </w:pPr>
      <w:bookmarkStart w:id="25" w:name="_Toc198047775"/>
      <w:r>
        <w:lastRenderedPageBreak/>
        <w:t>Приложение 3</w:t>
      </w:r>
      <w:bookmarkEnd w:id="25"/>
    </w:p>
    <w:p w14:paraId="6659F758" w14:textId="30CAFA6E" w:rsidR="001E5461" w:rsidRDefault="001E5461" w:rsidP="001E5461">
      <w:pPr>
        <w:rPr>
          <w:lang w:val="ru-RU" w:eastAsia="ru-RU"/>
        </w:rPr>
      </w:pPr>
      <w:r>
        <w:rPr>
          <w:lang w:val="ru-RU" w:eastAsia="ru-RU"/>
        </w:rPr>
        <w:t xml:space="preserve">Листинг кода </w:t>
      </w:r>
      <w:proofErr w:type="gramStart"/>
      <w:r>
        <w:rPr>
          <w:lang w:val="ru-RU" w:eastAsia="ru-RU"/>
        </w:rPr>
        <w:t>модифицированного бота</w:t>
      </w:r>
      <w:proofErr w:type="gramEnd"/>
      <w:r>
        <w:rPr>
          <w:lang w:val="ru-RU" w:eastAsia="ru-RU"/>
        </w:rPr>
        <w:t xml:space="preserve"> внедренного на </w:t>
      </w:r>
      <w:r>
        <w:rPr>
          <w:lang w:eastAsia="ru-RU"/>
        </w:rPr>
        <w:t>webhook</w:t>
      </w:r>
      <w:r w:rsidRPr="001E5461">
        <w:rPr>
          <w:lang w:val="ru-RU" w:eastAsia="ru-RU"/>
        </w:rPr>
        <w:t>’</w:t>
      </w:r>
      <w:r>
        <w:rPr>
          <w:lang w:val="ru-RU" w:eastAsia="ru-RU"/>
        </w:rPr>
        <w:t>и</w:t>
      </w:r>
    </w:p>
    <w:p w14:paraId="28D690FA" w14:textId="77777777" w:rsidR="001E5461" w:rsidRPr="001E5461" w:rsidRDefault="001E5461" w:rsidP="001E5461">
      <w:pPr>
        <w:pStyle w:val="ac"/>
      </w:pPr>
      <w:r w:rsidRPr="001E5461">
        <w:t>from flask import Flask, request, jsonify</w:t>
      </w:r>
    </w:p>
    <w:p w14:paraId="4A848ADB" w14:textId="77777777" w:rsidR="001E5461" w:rsidRPr="001E5461" w:rsidRDefault="001E5461" w:rsidP="001E5461">
      <w:pPr>
        <w:pStyle w:val="ac"/>
      </w:pPr>
      <w:r w:rsidRPr="001E5461">
        <w:t>import sqlite3</w:t>
      </w:r>
    </w:p>
    <w:p w14:paraId="59CFCAB3" w14:textId="77777777" w:rsidR="001E5461" w:rsidRPr="001E5461" w:rsidRDefault="001E5461" w:rsidP="001E5461">
      <w:pPr>
        <w:pStyle w:val="ac"/>
      </w:pPr>
      <w:r w:rsidRPr="001E5461">
        <w:t>import secrets</w:t>
      </w:r>
    </w:p>
    <w:p w14:paraId="13A01863" w14:textId="77777777" w:rsidR="001E5461" w:rsidRPr="001E5461" w:rsidRDefault="001E5461" w:rsidP="001E5461">
      <w:pPr>
        <w:pStyle w:val="ac"/>
      </w:pPr>
      <w:r w:rsidRPr="001E5461">
        <w:t>import re</w:t>
      </w:r>
    </w:p>
    <w:p w14:paraId="7FD43BE4" w14:textId="77777777" w:rsidR="001E5461" w:rsidRPr="001E5461" w:rsidRDefault="001E5461" w:rsidP="001E5461">
      <w:pPr>
        <w:pStyle w:val="ac"/>
      </w:pPr>
      <w:r w:rsidRPr="001E5461">
        <w:t>import os</w:t>
      </w:r>
    </w:p>
    <w:p w14:paraId="0C0AA74C" w14:textId="77777777" w:rsidR="001E5461" w:rsidRPr="001E5461" w:rsidRDefault="001E5461" w:rsidP="001E5461">
      <w:pPr>
        <w:pStyle w:val="ac"/>
      </w:pPr>
      <w:r w:rsidRPr="001E5461">
        <w:t>import shutil</w:t>
      </w:r>
    </w:p>
    <w:p w14:paraId="0FC0BFB1" w14:textId="77777777" w:rsidR="001E5461" w:rsidRPr="001E5461" w:rsidRDefault="001E5461" w:rsidP="001E5461">
      <w:pPr>
        <w:pStyle w:val="ac"/>
      </w:pPr>
      <w:r w:rsidRPr="001E5461">
        <w:t>from datetime import datetime</w:t>
      </w:r>
    </w:p>
    <w:p w14:paraId="70869BCD" w14:textId="77777777" w:rsidR="001E5461" w:rsidRPr="001E5461" w:rsidRDefault="001E5461" w:rsidP="001E5461">
      <w:pPr>
        <w:pStyle w:val="ac"/>
      </w:pPr>
      <w:r w:rsidRPr="001E5461">
        <w:t>import telebot</w:t>
      </w:r>
    </w:p>
    <w:p w14:paraId="7713F1A5" w14:textId="77777777" w:rsidR="001E5461" w:rsidRPr="001E5461" w:rsidRDefault="001E5461" w:rsidP="001E5461">
      <w:pPr>
        <w:pStyle w:val="ac"/>
      </w:pPr>
      <w:r w:rsidRPr="001E5461">
        <w:t>import numpy as np</w:t>
      </w:r>
    </w:p>
    <w:p w14:paraId="532A2F9E" w14:textId="77777777" w:rsidR="001E5461" w:rsidRPr="001E5461" w:rsidRDefault="001E5461" w:rsidP="001E5461">
      <w:pPr>
        <w:pStyle w:val="ac"/>
      </w:pPr>
      <w:r w:rsidRPr="001E5461">
        <w:t>import tensorflow as tf</w:t>
      </w:r>
    </w:p>
    <w:p w14:paraId="147190CD" w14:textId="77777777" w:rsidR="001E5461" w:rsidRPr="001E5461" w:rsidRDefault="001E5461" w:rsidP="001E5461">
      <w:pPr>
        <w:pStyle w:val="ac"/>
      </w:pPr>
      <w:r w:rsidRPr="001E5461">
        <w:t xml:space="preserve">from </w:t>
      </w:r>
      <w:proofErr w:type="gramStart"/>
      <w:r w:rsidRPr="001E5461">
        <w:t>tensorflow.keras</w:t>
      </w:r>
      <w:proofErr w:type="gramEnd"/>
      <w:r w:rsidRPr="001E5461">
        <w:t>.preprocessing import image</w:t>
      </w:r>
    </w:p>
    <w:p w14:paraId="63CCB820" w14:textId="77777777" w:rsidR="001E5461" w:rsidRPr="001E5461" w:rsidRDefault="001E5461" w:rsidP="001E5461">
      <w:pPr>
        <w:pStyle w:val="ac"/>
      </w:pPr>
      <w:r w:rsidRPr="001E5461">
        <w:t>from PIL import Image</w:t>
      </w:r>
    </w:p>
    <w:p w14:paraId="3FC0918C" w14:textId="77777777" w:rsidR="001E5461" w:rsidRPr="001E5461" w:rsidRDefault="001E5461" w:rsidP="001E5461">
      <w:pPr>
        <w:pStyle w:val="ac"/>
      </w:pPr>
      <w:r w:rsidRPr="001E5461">
        <w:t>import io</w:t>
      </w:r>
    </w:p>
    <w:p w14:paraId="599C6D3E" w14:textId="77777777" w:rsidR="001E5461" w:rsidRPr="001E5461" w:rsidRDefault="001E5461" w:rsidP="001E5461">
      <w:pPr>
        <w:pStyle w:val="ac"/>
      </w:pPr>
      <w:r w:rsidRPr="001E5461">
        <w:t>import hashlib</w:t>
      </w:r>
    </w:p>
    <w:p w14:paraId="6117C501" w14:textId="77777777" w:rsidR="001E5461" w:rsidRPr="001E5461" w:rsidRDefault="001E5461" w:rsidP="001E5461">
      <w:pPr>
        <w:pStyle w:val="ac"/>
      </w:pPr>
      <w:r w:rsidRPr="001E5461">
        <w:t>import requests</w:t>
      </w:r>
    </w:p>
    <w:p w14:paraId="67ED9D43" w14:textId="77777777" w:rsidR="001E5461" w:rsidRPr="001E5461" w:rsidRDefault="001E5461" w:rsidP="001E5461">
      <w:pPr>
        <w:pStyle w:val="ac"/>
      </w:pPr>
    </w:p>
    <w:p w14:paraId="21B714BE" w14:textId="77777777" w:rsidR="001E5461" w:rsidRPr="001E5461" w:rsidRDefault="001E5461" w:rsidP="001E5461">
      <w:pPr>
        <w:pStyle w:val="ac"/>
      </w:pPr>
      <w:r w:rsidRPr="001E5461">
        <w:t>app = Flask(__name__)</w:t>
      </w:r>
    </w:p>
    <w:p w14:paraId="07A38B1A" w14:textId="77777777" w:rsidR="001E5461" w:rsidRPr="001E5461" w:rsidRDefault="001E5461" w:rsidP="001E5461">
      <w:pPr>
        <w:pStyle w:val="ac"/>
      </w:pPr>
    </w:p>
    <w:p w14:paraId="281C2243" w14:textId="77777777" w:rsidR="001E5461" w:rsidRPr="001E5461" w:rsidRDefault="001E5461" w:rsidP="001E5461">
      <w:pPr>
        <w:pStyle w:val="ac"/>
      </w:pPr>
      <w:r w:rsidRPr="001E5461">
        <w:t xml:space="preserve"># </w:t>
      </w:r>
      <w:r w:rsidRPr="001E5461">
        <w:rPr>
          <w:lang w:val="ru-RU"/>
        </w:rPr>
        <w:t>Конфигурационные</w:t>
      </w:r>
      <w:r w:rsidRPr="001E5461">
        <w:t xml:space="preserve"> </w:t>
      </w:r>
      <w:r w:rsidRPr="001E5461">
        <w:rPr>
          <w:lang w:val="ru-RU"/>
        </w:rPr>
        <w:t>данные</w:t>
      </w:r>
    </w:p>
    <w:p w14:paraId="5A5B388F" w14:textId="77777777" w:rsidR="001E5461" w:rsidRPr="001E5461" w:rsidRDefault="001E5461" w:rsidP="001E5461">
      <w:pPr>
        <w:pStyle w:val="ac"/>
      </w:pPr>
      <w:r w:rsidRPr="001E5461">
        <w:t>USERNAME = "Shimu"</w:t>
      </w:r>
    </w:p>
    <w:p w14:paraId="7895A614" w14:textId="77777777" w:rsidR="001E5461" w:rsidRPr="001E5461" w:rsidRDefault="001E5461" w:rsidP="001E5461">
      <w:pPr>
        <w:pStyle w:val="ac"/>
      </w:pPr>
      <w:r w:rsidRPr="001E5461">
        <w:t>TOKEN = "</w:t>
      </w:r>
      <w:proofErr w:type="gramStart"/>
      <w:r w:rsidRPr="001E5461">
        <w:t>7842869515:AAEoqR</w:t>
      </w:r>
      <w:proofErr w:type="gramEnd"/>
      <w:r w:rsidRPr="001E5461">
        <w:t>7Dwe1dNh5UjSU6bDsRcO8S0ijmX5s"</w:t>
      </w:r>
    </w:p>
    <w:p w14:paraId="20114F32" w14:textId="77777777" w:rsidR="001E5461" w:rsidRPr="001E5461" w:rsidRDefault="001E5461" w:rsidP="001E5461">
      <w:pPr>
        <w:pStyle w:val="ac"/>
      </w:pPr>
      <w:r w:rsidRPr="001E5461">
        <w:t>WEBHOOK_URL = f"https://{USERNAME</w:t>
      </w:r>
      <w:proofErr w:type="gramStart"/>
      <w:r w:rsidRPr="001E5461">
        <w:t>}.pythonanywhere.com</w:t>
      </w:r>
      <w:proofErr w:type="gramEnd"/>
      <w:r w:rsidRPr="001E5461">
        <w:t>/telegram_webhook"</w:t>
      </w:r>
    </w:p>
    <w:p w14:paraId="5317E371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SECRET_CODE = "QWERTY_HI</w:t>
      </w:r>
      <w:proofErr w:type="gramStart"/>
      <w:r w:rsidRPr="001E5461">
        <w:rPr>
          <w:lang w:val="ru-RU"/>
        </w:rPr>
        <w:t>"  #</w:t>
      </w:r>
      <w:proofErr w:type="gramEnd"/>
      <w:r w:rsidRPr="001E5461">
        <w:rPr>
          <w:lang w:val="ru-RU"/>
        </w:rPr>
        <w:t xml:space="preserve"> Секретный код для назначения первого администратора</w:t>
      </w:r>
    </w:p>
    <w:p w14:paraId="567D3B51" w14:textId="77777777" w:rsidR="001E5461" w:rsidRPr="001E5461" w:rsidRDefault="001E5461" w:rsidP="001E5461">
      <w:pPr>
        <w:pStyle w:val="ac"/>
        <w:rPr>
          <w:lang w:val="ru-RU"/>
        </w:rPr>
      </w:pPr>
    </w:p>
    <w:p w14:paraId="1D598764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Инициализация бота</w:t>
      </w:r>
    </w:p>
    <w:p w14:paraId="0EABCF9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bot = </w:t>
      </w:r>
      <w:proofErr w:type="gramStart"/>
      <w:r w:rsidRPr="001E5461">
        <w:rPr>
          <w:lang w:val="ru-RU"/>
        </w:rPr>
        <w:t>telebot.TeleBot</w:t>
      </w:r>
      <w:proofErr w:type="gramEnd"/>
      <w:r w:rsidRPr="001E5461">
        <w:rPr>
          <w:lang w:val="ru-RU"/>
        </w:rPr>
        <w:t>(TOKEN)</w:t>
      </w:r>
    </w:p>
    <w:p w14:paraId="70467EAF" w14:textId="77777777" w:rsidR="001E5461" w:rsidRPr="001E5461" w:rsidRDefault="001E5461" w:rsidP="001E5461">
      <w:pPr>
        <w:pStyle w:val="ac"/>
        <w:rPr>
          <w:lang w:val="ru-RU"/>
        </w:rPr>
      </w:pPr>
    </w:p>
    <w:p w14:paraId="5B76E254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Список авторизованных пользователей</w:t>
      </w:r>
    </w:p>
    <w:p w14:paraId="7AD599F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signed_in_users = []</w:t>
      </w:r>
    </w:p>
    <w:p w14:paraId="6F7F7BD4" w14:textId="77777777" w:rsidR="001E5461" w:rsidRPr="001E5461" w:rsidRDefault="001E5461" w:rsidP="001E5461">
      <w:pPr>
        <w:pStyle w:val="ac"/>
        <w:rPr>
          <w:lang w:val="ru-RU"/>
        </w:rPr>
      </w:pPr>
    </w:p>
    <w:p w14:paraId="08BE66BC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Состояния пользователей для многошаговых команд</w:t>
      </w:r>
    </w:p>
    <w:p w14:paraId="0B77F15F" w14:textId="77777777" w:rsidR="001E5461" w:rsidRPr="001E5461" w:rsidRDefault="001E5461" w:rsidP="001E5461">
      <w:pPr>
        <w:pStyle w:val="ac"/>
      </w:pPr>
      <w:r w:rsidRPr="001E5461">
        <w:t>user_states = {}</w:t>
      </w:r>
    </w:p>
    <w:p w14:paraId="13739066" w14:textId="77777777" w:rsidR="001E5461" w:rsidRPr="001E5461" w:rsidRDefault="001E5461" w:rsidP="001E5461">
      <w:pPr>
        <w:pStyle w:val="ac"/>
      </w:pPr>
    </w:p>
    <w:p w14:paraId="53774616" w14:textId="77777777" w:rsidR="001E5461" w:rsidRPr="001E5461" w:rsidRDefault="001E5461" w:rsidP="001E5461">
      <w:pPr>
        <w:pStyle w:val="ac"/>
      </w:pPr>
      <w:r w:rsidRPr="001E5461">
        <w:t xml:space="preserve"># </w:t>
      </w:r>
      <w:r w:rsidRPr="001E5461">
        <w:rPr>
          <w:lang w:val="ru-RU"/>
        </w:rPr>
        <w:t>Загрузка</w:t>
      </w:r>
      <w:r w:rsidRPr="001E5461">
        <w:t xml:space="preserve"> </w:t>
      </w:r>
      <w:r w:rsidRPr="001E5461">
        <w:rPr>
          <w:lang w:val="ru-RU"/>
        </w:rPr>
        <w:t>модели</w:t>
      </w:r>
    </w:p>
    <w:p w14:paraId="21C89A34" w14:textId="77777777" w:rsidR="001E5461" w:rsidRPr="001E5461" w:rsidRDefault="001E5461" w:rsidP="001E5461">
      <w:pPr>
        <w:pStyle w:val="ac"/>
      </w:pPr>
      <w:r w:rsidRPr="001E5461">
        <w:t>MODEL_PATH = 'best_human_giraffe_model.h5'</w:t>
      </w:r>
    </w:p>
    <w:p w14:paraId="27D0790F" w14:textId="77777777" w:rsidR="001E5461" w:rsidRPr="001E5461" w:rsidRDefault="001E5461" w:rsidP="001E5461">
      <w:pPr>
        <w:pStyle w:val="ac"/>
      </w:pPr>
      <w:r w:rsidRPr="001E5461">
        <w:t>try:</w:t>
      </w:r>
    </w:p>
    <w:p w14:paraId="03C108D3" w14:textId="77777777" w:rsidR="001E5461" w:rsidRPr="001E5461" w:rsidRDefault="001E5461" w:rsidP="001E5461">
      <w:pPr>
        <w:pStyle w:val="ac"/>
      </w:pPr>
      <w:r w:rsidRPr="001E5461">
        <w:t xml:space="preserve">    model = </w:t>
      </w:r>
      <w:proofErr w:type="gramStart"/>
      <w:r w:rsidRPr="001E5461">
        <w:t>tf.keras</w:t>
      </w:r>
      <w:proofErr w:type="gramEnd"/>
      <w:r w:rsidRPr="001E5461">
        <w:t>.models.load_model(MODEL_PATH)</w:t>
      </w:r>
    </w:p>
    <w:p w14:paraId="1F7C27FF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print(</w:t>
      </w:r>
      <w:proofErr w:type="gramEnd"/>
      <w:r w:rsidRPr="001E5461">
        <w:t>"</w:t>
      </w:r>
      <w:r w:rsidRPr="001E5461">
        <w:rPr>
          <w:lang w:val="ru-RU"/>
        </w:rPr>
        <w:t>Модель</w:t>
      </w:r>
      <w:r w:rsidRPr="001E5461">
        <w:t xml:space="preserve"> </w:t>
      </w:r>
      <w:r w:rsidRPr="001E5461">
        <w:rPr>
          <w:lang w:val="ru-RU"/>
        </w:rPr>
        <w:t>успешно</w:t>
      </w:r>
      <w:r w:rsidRPr="001E5461">
        <w:t xml:space="preserve"> </w:t>
      </w:r>
      <w:r w:rsidRPr="001E5461">
        <w:rPr>
          <w:lang w:val="ru-RU"/>
        </w:rPr>
        <w:t>загружена</w:t>
      </w:r>
      <w:r w:rsidRPr="001E5461">
        <w:t>")</w:t>
      </w:r>
    </w:p>
    <w:p w14:paraId="791734F4" w14:textId="77777777" w:rsidR="001E5461" w:rsidRPr="001E5461" w:rsidRDefault="001E5461" w:rsidP="001E5461">
      <w:pPr>
        <w:pStyle w:val="ac"/>
      </w:pPr>
      <w:r w:rsidRPr="001E5461">
        <w:t>except Exception as e:</w:t>
      </w:r>
    </w:p>
    <w:p w14:paraId="0A57743F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proofErr w:type="gramStart"/>
      <w:r w:rsidRPr="001E5461">
        <w:rPr>
          <w:lang w:val="ru-RU"/>
        </w:rPr>
        <w:t>print(</w:t>
      </w:r>
      <w:proofErr w:type="gramEnd"/>
      <w:r w:rsidRPr="001E5461">
        <w:rPr>
          <w:lang w:val="ru-RU"/>
        </w:rPr>
        <w:t>f"Ошибка загрузки модели: {e}")</w:t>
      </w:r>
    </w:p>
    <w:p w14:paraId="5813554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model = None</w:t>
      </w:r>
    </w:p>
    <w:p w14:paraId="78BA5336" w14:textId="77777777" w:rsidR="001E5461" w:rsidRPr="001E5461" w:rsidRDefault="001E5461" w:rsidP="001E5461">
      <w:pPr>
        <w:pStyle w:val="ac"/>
        <w:rPr>
          <w:lang w:val="ru-RU"/>
        </w:rPr>
      </w:pPr>
    </w:p>
    <w:p w14:paraId="1F172C17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Функции работы с базой данных</w:t>
      </w:r>
    </w:p>
    <w:p w14:paraId="5703305E" w14:textId="77777777" w:rsidR="001E5461" w:rsidRPr="001E5461" w:rsidRDefault="001E5461" w:rsidP="001E5461">
      <w:pPr>
        <w:pStyle w:val="ac"/>
      </w:pPr>
      <w:r w:rsidRPr="001E5461">
        <w:t>def init_</w:t>
      </w:r>
      <w:proofErr w:type="gramStart"/>
      <w:r w:rsidRPr="001E5461">
        <w:t>db(</w:t>
      </w:r>
      <w:proofErr w:type="gramEnd"/>
      <w:r w:rsidRPr="001E5461">
        <w:t>):</w:t>
      </w:r>
    </w:p>
    <w:p w14:paraId="306360F6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6F8B9CE6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5A0F1419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('''</w:t>
      </w:r>
    </w:p>
    <w:p w14:paraId="0F82D655" w14:textId="77777777" w:rsidR="001E5461" w:rsidRPr="001E5461" w:rsidRDefault="001E5461" w:rsidP="001E5461">
      <w:pPr>
        <w:pStyle w:val="ac"/>
      </w:pPr>
      <w:r w:rsidRPr="001E5461">
        <w:t xml:space="preserve">        CREATE TABLE IF NOT EXISTS users (</w:t>
      </w:r>
    </w:p>
    <w:p w14:paraId="296526CA" w14:textId="77777777" w:rsidR="001E5461" w:rsidRPr="001E5461" w:rsidRDefault="001E5461" w:rsidP="001E5461">
      <w:pPr>
        <w:pStyle w:val="ac"/>
      </w:pPr>
      <w:r w:rsidRPr="001E5461">
        <w:t xml:space="preserve">            user_id TEXT PRIMARY KEY,</w:t>
      </w:r>
    </w:p>
    <w:p w14:paraId="288DD7CB" w14:textId="77777777" w:rsidR="001E5461" w:rsidRPr="001E5461" w:rsidRDefault="001E5461" w:rsidP="001E5461">
      <w:pPr>
        <w:pStyle w:val="ac"/>
      </w:pPr>
      <w:r w:rsidRPr="001E5461">
        <w:t xml:space="preserve">            hashed_password TEXT NOT NULL,</w:t>
      </w:r>
    </w:p>
    <w:p w14:paraId="649C5A5D" w14:textId="77777777" w:rsidR="001E5461" w:rsidRPr="001E5461" w:rsidRDefault="001E5461" w:rsidP="001E5461">
      <w:pPr>
        <w:pStyle w:val="ac"/>
      </w:pPr>
      <w:r w:rsidRPr="001E5461">
        <w:t xml:space="preserve">            salt TEXT NOT NULL,</w:t>
      </w:r>
    </w:p>
    <w:p w14:paraId="5D4396E6" w14:textId="77777777" w:rsidR="001E5461" w:rsidRPr="001E5461" w:rsidRDefault="001E5461" w:rsidP="001E5461">
      <w:pPr>
        <w:pStyle w:val="ac"/>
      </w:pPr>
      <w:r w:rsidRPr="001E5461">
        <w:t xml:space="preserve">            prediction_count INTEGER DEFAULT 0</w:t>
      </w:r>
    </w:p>
    <w:p w14:paraId="0500CBBA" w14:textId="77777777" w:rsidR="001E5461" w:rsidRPr="001E5461" w:rsidRDefault="001E5461" w:rsidP="001E5461">
      <w:pPr>
        <w:pStyle w:val="ac"/>
      </w:pPr>
      <w:r w:rsidRPr="001E5461">
        <w:t xml:space="preserve">        )</w:t>
      </w:r>
    </w:p>
    <w:p w14:paraId="0A944DB4" w14:textId="77777777" w:rsidR="001E5461" w:rsidRPr="001E5461" w:rsidRDefault="001E5461" w:rsidP="001E5461">
      <w:pPr>
        <w:pStyle w:val="ac"/>
      </w:pPr>
      <w:r w:rsidRPr="001E5461">
        <w:t xml:space="preserve">    ''')</w:t>
      </w:r>
    </w:p>
    <w:p w14:paraId="7675AF87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('''</w:t>
      </w:r>
    </w:p>
    <w:p w14:paraId="1BDBD6A4" w14:textId="77777777" w:rsidR="001E5461" w:rsidRPr="001E5461" w:rsidRDefault="001E5461" w:rsidP="001E5461">
      <w:pPr>
        <w:pStyle w:val="ac"/>
      </w:pPr>
      <w:r w:rsidRPr="001E5461">
        <w:t xml:space="preserve">        CREATE TABLE IF NOT EXISTS admins (</w:t>
      </w:r>
    </w:p>
    <w:p w14:paraId="5BC60A26" w14:textId="77777777" w:rsidR="001E5461" w:rsidRPr="001E5461" w:rsidRDefault="001E5461" w:rsidP="001E5461">
      <w:pPr>
        <w:pStyle w:val="ac"/>
      </w:pPr>
      <w:r w:rsidRPr="001E5461">
        <w:t xml:space="preserve">            user_id TEXT PRIMARY KEY</w:t>
      </w:r>
    </w:p>
    <w:p w14:paraId="578032F6" w14:textId="77777777" w:rsidR="001E5461" w:rsidRPr="001E5461" w:rsidRDefault="001E5461" w:rsidP="001E5461">
      <w:pPr>
        <w:pStyle w:val="ac"/>
      </w:pPr>
      <w:r w:rsidRPr="001E5461">
        <w:t xml:space="preserve">        )</w:t>
      </w:r>
    </w:p>
    <w:p w14:paraId="6C2FFB6E" w14:textId="77777777" w:rsidR="001E5461" w:rsidRPr="001E5461" w:rsidRDefault="001E5461" w:rsidP="001E5461">
      <w:pPr>
        <w:pStyle w:val="ac"/>
      </w:pPr>
      <w:r w:rsidRPr="001E5461">
        <w:t xml:space="preserve">    ''')</w:t>
      </w:r>
    </w:p>
    <w:p w14:paraId="07CD92AA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conn.commit</w:t>
      </w:r>
      <w:proofErr w:type="gramEnd"/>
      <w:r w:rsidRPr="001E5461">
        <w:t>()</w:t>
      </w:r>
    </w:p>
    <w:p w14:paraId="74804637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conn.close</w:t>
      </w:r>
      <w:proofErr w:type="gramEnd"/>
      <w:r w:rsidRPr="001E5461">
        <w:t>()</w:t>
      </w:r>
    </w:p>
    <w:p w14:paraId="7812B09A" w14:textId="77777777" w:rsidR="001E5461" w:rsidRPr="001E5461" w:rsidRDefault="001E5461" w:rsidP="001E5461">
      <w:pPr>
        <w:pStyle w:val="ac"/>
      </w:pPr>
    </w:p>
    <w:p w14:paraId="000DF145" w14:textId="77777777" w:rsidR="001E5461" w:rsidRPr="001E5461" w:rsidRDefault="001E5461" w:rsidP="001E5461">
      <w:pPr>
        <w:pStyle w:val="ac"/>
      </w:pPr>
      <w:r w:rsidRPr="001E5461">
        <w:t>def backup_</w:t>
      </w:r>
      <w:proofErr w:type="gramStart"/>
      <w:r w:rsidRPr="001E5461">
        <w:t>db(</w:t>
      </w:r>
      <w:proofErr w:type="gramEnd"/>
      <w:r w:rsidRPr="001E5461">
        <w:t>):</w:t>
      </w:r>
    </w:p>
    <w:p w14:paraId="31ED9825" w14:textId="77777777" w:rsidR="001E5461" w:rsidRPr="001E5461" w:rsidRDefault="001E5461" w:rsidP="001E5461">
      <w:pPr>
        <w:pStyle w:val="ac"/>
      </w:pPr>
      <w:r w:rsidRPr="001E5461">
        <w:t xml:space="preserve">    try:</w:t>
      </w:r>
    </w:p>
    <w:p w14:paraId="02F28024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os.makedirs</w:t>
      </w:r>
      <w:proofErr w:type="gramEnd"/>
      <w:r w:rsidRPr="001E5461">
        <w:t>('backup', exist_ok=True)</w:t>
      </w:r>
    </w:p>
    <w:p w14:paraId="2C2A84C6" w14:textId="77777777" w:rsidR="001E5461" w:rsidRPr="001E5461" w:rsidRDefault="001E5461" w:rsidP="001E5461">
      <w:pPr>
        <w:pStyle w:val="ac"/>
      </w:pPr>
      <w:r w:rsidRPr="001E5461">
        <w:t xml:space="preserve">        timestamp = datetime.now(</w:t>
      </w:r>
      <w:proofErr w:type="gramStart"/>
      <w:r w:rsidRPr="001E5461">
        <w:t>).strftime</w:t>
      </w:r>
      <w:proofErr w:type="gramEnd"/>
      <w:r w:rsidRPr="001E5461">
        <w:t>('%Y%m%d_%H%M%S')</w:t>
      </w:r>
    </w:p>
    <w:p w14:paraId="76347366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shutil.copy</w:t>
      </w:r>
      <w:proofErr w:type="gramEnd"/>
      <w:r w:rsidRPr="001E5461">
        <w:t>('users.db', f'backup/users_{timestamp}.db')</w:t>
      </w:r>
    </w:p>
    <w:p w14:paraId="553C0E3C" w14:textId="77777777" w:rsidR="001E5461" w:rsidRPr="001E5461" w:rsidRDefault="001E5461" w:rsidP="001E5461">
      <w:pPr>
        <w:pStyle w:val="ac"/>
      </w:pPr>
      <w:r w:rsidRPr="001E5461">
        <w:t xml:space="preserve">    except Exception as e:</w:t>
      </w:r>
    </w:p>
    <w:p w14:paraId="7BFAE923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print(</w:t>
      </w:r>
      <w:proofErr w:type="gramEnd"/>
      <w:r w:rsidRPr="001E5461">
        <w:t>f"</w:t>
      </w:r>
      <w:r w:rsidRPr="001E5461">
        <w:rPr>
          <w:lang w:val="ru-RU"/>
        </w:rPr>
        <w:t>Ошибка</w:t>
      </w:r>
      <w:r w:rsidRPr="001E5461">
        <w:t xml:space="preserve"> </w:t>
      </w:r>
      <w:r w:rsidRPr="001E5461">
        <w:rPr>
          <w:lang w:val="ru-RU"/>
        </w:rPr>
        <w:t>при</w:t>
      </w:r>
      <w:r w:rsidRPr="001E5461">
        <w:t xml:space="preserve"> </w:t>
      </w:r>
      <w:r w:rsidRPr="001E5461">
        <w:rPr>
          <w:lang w:val="ru-RU"/>
        </w:rPr>
        <w:t>создании</w:t>
      </w:r>
      <w:r w:rsidRPr="001E5461">
        <w:t xml:space="preserve"> </w:t>
      </w:r>
      <w:r w:rsidRPr="001E5461">
        <w:rPr>
          <w:lang w:val="ru-RU"/>
        </w:rPr>
        <w:t>резервной</w:t>
      </w:r>
      <w:r w:rsidRPr="001E5461">
        <w:t xml:space="preserve"> </w:t>
      </w:r>
      <w:r w:rsidRPr="001E5461">
        <w:rPr>
          <w:lang w:val="ru-RU"/>
        </w:rPr>
        <w:t>копии</w:t>
      </w:r>
      <w:r w:rsidRPr="001E5461">
        <w:t>: {e}")</w:t>
      </w:r>
    </w:p>
    <w:p w14:paraId="63CEDFA5" w14:textId="77777777" w:rsidR="001E5461" w:rsidRPr="001E5461" w:rsidRDefault="001E5461" w:rsidP="001E5461">
      <w:pPr>
        <w:pStyle w:val="ac"/>
      </w:pPr>
    </w:p>
    <w:p w14:paraId="1266A791" w14:textId="77777777" w:rsidR="001E5461" w:rsidRPr="001E5461" w:rsidRDefault="001E5461" w:rsidP="001E5461">
      <w:pPr>
        <w:pStyle w:val="ac"/>
      </w:pPr>
      <w:r w:rsidRPr="001E5461">
        <w:t>def hash_</w:t>
      </w:r>
      <w:proofErr w:type="gramStart"/>
      <w:r w:rsidRPr="001E5461">
        <w:t>password(</w:t>
      </w:r>
      <w:proofErr w:type="gramEnd"/>
      <w:r w:rsidRPr="001E5461">
        <w:t>password, salt=None):</w:t>
      </w:r>
    </w:p>
    <w:p w14:paraId="07372B5D" w14:textId="77777777" w:rsidR="001E5461" w:rsidRPr="001E5461" w:rsidRDefault="001E5461" w:rsidP="001E5461">
      <w:pPr>
        <w:pStyle w:val="ac"/>
      </w:pPr>
      <w:r w:rsidRPr="001E5461">
        <w:t xml:space="preserve">    if salt is None:</w:t>
      </w:r>
    </w:p>
    <w:p w14:paraId="6A873F69" w14:textId="77777777" w:rsidR="001E5461" w:rsidRPr="001E5461" w:rsidRDefault="001E5461" w:rsidP="001E5461">
      <w:pPr>
        <w:pStyle w:val="ac"/>
      </w:pPr>
      <w:r w:rsidRPr="001E5461">
        <w:t xml:space="preserve">        salt = </w:t>
      </w:r>
      <w:proofErr w:type="gramStart"/>
      <w:r w:rsidRPr="001E5461">
        <w:t>secrets.token</w:t>
      </w:r>
      <w:proofErr w:type="gramEnd"/>
      <w:r w:rsidRPr="001E5461">
        <w:t>_hex(16)</w:t>
      </w:r>
    </w:p>
    <w:p w14:paraId="61989AED" w14:textId="77777777" w:rsidR="001E5461" w:rsidRPr="001E5461" w:rsidRDefault="001E5461" w:rsidP="001E5461">
      <w:pPr>
        <w:pStyle w:val="ac"/>
      </w:pPr>
      <w:r w:rsidRPr="001E5461">
        <w:t xml:space="preserve">    salted_password = password + salt</w:t>
      </w:r>
    </w:p>
    <w:p w14:paraId="367C52A3" w14:textId="77777777" w:rsidR="001E5461" w:rsidRPr="001E5461" w:rsidRDefault="001E5461" w:rsidP="001E5461">
      <w:pPr>
        <w:pStyle w:val="ac"/>
      </w:pPr>
      <w:r w:rsidRPr="001E5461">
        <w:t xml:space="preserve">    hashed = </w:t>
      </w:r>
      <w:proofErr w:type="gramStart"/>
      <w:r w:rsidRPr="001E5461">
        <w:t>hashlib.sha</w:t>
      </w:r>
      <w:proofErr w:type="gramEnd"/>
      <w:r w:rsidRPr="001E5461">
        <w:t>256(salted_password.encode()).hexdigest()</w:t>
      </w:r>
    </w:p>
    <w:p w14:paraId="5A7AF734" w14:textId="77777777" w:rsidR="001E5461" w:rsidRPr="001E5461" w:rsidRDefault="001E5461" w:rsidP="001E5461">
      <w:pPr>
        <w:pStyle w:val="ac"/>
      </w:pPr>
      <w:r w:rsidRPr="001E5461">
        <w:t xml:space="preserve">    return hashed, salt</w:t>
      </w:r>
    </w:p>
    <w:p w14:paraId="3A6A6460" w14:textId="77777777" w:rsidR="001E5461" w:rsidRPr="001E5461" w:rsidRDefault="001E5461" w:rsidP="001E5461">
      <w:pPr>
        <w:pStyle w:val="ac"/>
      </w:pPr>
    </w:p>
    <w:p w14:paraId="1E999297" w14:textId="77777777" w:rsidR="001E5461" w:rsidRPr="001E5461" w:rsidRDefault="001E5461" w:rsidP="001E5461">
      <w:pPr>
        <w:pStyle w:val="ac"/>
      </w:pPr>
      <w:r w:rsidRPr="001E5461">
        <w:t>def is_strong_password(password):</w:t>
      </w:r>
    </w:p>
    <w:p w14:paraId="04996AEC" w14:textId="77777777" w:rsidR="001E5461" w:rsidRPr="001E5461" w:rsidRDefault="001E5461" w:rsidP="001E5461">
      <w:pPr>
        <w:pStyle w:val="ac"/>
      </w:pPr>
      <w:r w:rsidRPr="001E5461">
        <w:t xml:space="preserve">    if len(password) &lt; 8:</w:t>
      </w:r>
    </w:p>
    <w:p w14:paraId="0CA79ED4" w14:textId="77777777" w:rsidR="001E5461" w:rsidRPr="001E5461" w:rsidRDefault="001E5461" w:rsidP="001E5461">
      <w:pPr>
        <w:pStyle w:val="ac"/>
      </w:pPr>
      <w:r w:rsidRPr="001E5461">
        <w:t xml:space="preserve">        return False</w:t>
      </w:r>
    </w:p>
    <w:p w14:paraId="1584DC3F" w14:textId="77777777" w:rsidR="001E5461" w:rsidRPr="001E5461" w:rsidRDefault="001E5461" w:rsidP="001E5461">
      <w:pPr>
        <w:pStyle w:val="ac"/>
      </w:pPr>
      <w:r w:rsidRPr="001E5461">
        <w:t xml:space="preserve">    if not </w:t>
      </w:r>
      <w:proofErr w:type="gramStart"/>
      <w:r w:rsidRPr="001E5461">
        <w:t>re.search</w:t>
      </w:r>
      <w:proofErr w:type="gramEnd"/>
      <w:r w:rsidRPr="001E5461">
        <w:t>(r'[A-Z]', password):</w:t>
      </w:r>
    </w:p>
    <w:p w14:paraId="25021D54" w14:textId="77777777" w:rsidR="001E5461" w:rsidRPr="001E5461" w:rsidRDefault="001E5461" w:rsidP="001E5461">
      <w:pPr>
        <w:pStyle w:val="ac"/>
      </w:pPr>
      <w:r w:rsidRPr="001E5461">
        <w:t xml:space="preserve">        return False</w:t>
      </w:r>
    </w:p>
    <w:p w14:paraId="5D2BDB15" w14:textId="77777777" w:rsidR="001E5461" w:rsidRPr="001E5461" w:rsidRDefault="001E5461" w:rsidP="001E5461">
      <w:pPr>
        <w:pStyle w:val="ac"/>
      </w:pPr>
      <w:r w:rsidRPr="001E5461">
        <w:t xml:space="preserve">    if not </w:t>
      </w:r>
      <w:proofErr w:type="gramStart"/>
      <w:r w:rsidRPr="001E5461">
        <w:t>re.search</w:t>
      </w:r>
      <w:proofErr w:type="gramEnd"/>
      <w:r w:rsidRPr="001E5461">
        <w:t>(r'[a-z]', password):</w:t>
      </w:r>
    </w:p>
    <w:p w14:paraId="76809DFA" w14:textId="77777777" w:rsidR="001E5461" w:rsidRPr="001E5461" w:rsidRDefault="001E5461" w:rsidP="001E5461">
      <w:pPr>
        <w:pStyle w:val="ac"/>
      </w:pPr>
      <w:r w:rsidRPr="001E5461">
        <w:t xml:space="preserve">        return False</w:t>
      </w:r>
    </w:p>
    <w:p w14:paraId="3F39687F" w14:textId="77777777" w:rsidR="001E5461" w:rsidRPr="001E5461" w:rsidRDefault="001E5461" w:rsidP="001E5461">
      <w:pPr>
        <w:pStyle w:val="ac"/>
      </w:pPr>
      <w:r w:rsidRPr="001E5461">
        <w:t xml:space="preserve">    if not </w:t>
      </w:r>
      <w:proofErr w:type="gramStart"/>
      <w:r w:rsidRPr="001E5461">
        <w:t>re.search</w:t>
      </w:r>
      <w:proofErr w:type="gramEnd"/>
      <w:r w:rsidRPr="001E5461">
        <w:t>(r'\d', password):</w:t>
      </w:r>
    </w:p>
    <w:p w14:paraId="186AA08A" w14:textId="77777777" w:rsidR="001E5461" w:rsidRPr="001E5461" w:rsidRDefault="001E5461" w:rsidP="001E5461">
      <w:pPr>
        <w:pStyle w:val="ac"/>
      </w:pPr>
      <w:r w:rsidRPr="001E5461">
        <w:t xml:space="preserve">        return False</w:t>
      </w:r>
    </w:p>
    <w:p w14:paraId="4D9D7DC9" w14:textId="77777777" w:rsidR="001E5461" w:rsidRPr="001E5461" w:rsidRDefault="001E5461" w:rsidP="001E5461">
      <w:pPr>
        <w:pStyle w:val="ac"/>
      </w:pPr>
      <w:r w:rsidRPr="001E5461">
        <w:t xml:space="preserve">    if not </w:t>
      </w:r>
      <w:proofErr w:type="gramStart"/>
      <w:r w:rsidRPr="001E5461">
        <w:t>re.search</w:t>
      </w:r>
      <w:proofErr w:type="gramEnd"/>
      <w:r w:rsidRPr="001E5461">
        <w:t>(r'[_!@#$%^&amp;*(),.?":{}|&lt;&gt;]', password):</w:t>
      </w:r>
    </w:p>
    <w:p w14:paraId="2DEF75F1" w14:textId="77777777" w:rsidR="001E5461" w:rsidRPr="001E5461" w:rsidRDefault="001E5461" w:rsidP="001E5461">
      <w:pPr>
        <w:pStyle w:val="ac"/>
      </w:pPr>
      <w:r w:rsidRPr="001E5461">
        <w:lastRenderedPageBreak/>
        <w:t xml:space="preserve">        return False</w:t>
      </w:r>
    </w:p>
    <w:p w14:paraId="568C63EF" w14:textId="77777777" w:rsidR="001E5461" w:rsidRPr="001E5461" w:rsidRDefault="001E5461" w:rsidP="001E5461">
      <w:pPr>
        <w:pStyle w:val="ac"/>
      </w:pPr>
      <w:r w:rsidRPr="001E5461">
        <w:t xml:space="preserve">    return True</w:t>
      </w:r>
    </w:p>
    <w:p w14:paraId="62E2A94E" w14:textId="77777777" w:rsidR="001E5461" w:rsidRPr="001E5461" w:rsidRDefault="001E5461" w:rsidP="001E5461">
      <w:pPr>
        <w:pStyle w:val="ac"/>
      </w:pPr>
    </w:p>
    <w:p w14:paraId="2C85FB3D" w14:textId="77777777" w:rsidR="001E5461" w:rsidRPr="001E5461" w:rsidRDefault="001E5461" w:rsidP="001E5461">
      <w:pPr>
        <w:pStyle w:val="ac"/>
      </w:pPr>
      <w:r w:rsidRPr="001E5461">
        <w:t>def load_</w:t>
      </w:r>
      <w:proofErr w:type="gramStart"/>
      <w:r w:rsidRPr="001E5461">
        <w:t>users(</w:t>
      </w:r>
      <w:proofErr w:type="gramEnd"/>
      <w:r w:rsidRPr="001E5461">
        <w:t>):</w:t>
      </w:r>
    </w:p>
    <w:p w14:paraId="2B042E33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5A6D289A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28BB8020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('SELECT user_id, hashed_password, salt, prediction_count FROM users')</w:t>
      </w:r>
    </w:p>
    <w:p w14:paraId="3C2F1FD8" w14:textId="77777777" w:rsidR="001E5461" w:rsidRPr="001E5461" w:rsidRDefault="001E5461" w:rsidP="001E5461">
      <w:pPr>
        <w:pStyle w:val="ac"/>
      </w:pPr>
      <w:r w:rsidRPr="001E5461">
        <w:t xml:space="preserve">    users = {</w:t>
      </w:r>
      <w:proofErr w:type="gramStart"/>
      <w:r w:rsidRPr="001E5461">
        <w:t>row[</w:t>
      </w:r>
      <w:proofErr w:type="gramEnd"/>
      <w:r w:rsidRPr="001E5461">
        <w:t>0]: {'hash': row[1], 'salt': row[2], 'prediction_count': row[3]} for row in cursor.fetchall()}</w:t>
      </w:r>
    </w:p>
    <w:p w14:paraId="76E58199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conn.close</w:t>
      </w:r>
      <w:proofErr w:type="gramEnd"/>
      <w:r w:rsidRPr="001E5461">
        <w:t>()</w:t>
      </w:r>
    </w:p>
    <w:p w14:paraId="5DA9CC82" w14:textId="77777777" w:rsidR="001E5461" w:rsidRPr="001E5461" w:rsidRDefault="001E5461" w:rsidP="001E5461">
      <w:pPr>
        <w:pStyle w:val="ac"/>
      </w:pPr>
      <w:r w:rsidRPr="001E5461">
        <w:t xml:space="preserve">    return users</w:t>
      </w:r>
    </w:p>
    <w:p w14:paraId="56176FDE" w14:textId="77777777" w:rsidR="001E5461" w:rsidRPr="001E5461" w:rsidRDefault="001E5461" w:rsidP="001E5461">
      <w:pPr>
        <w:pStyle w:val="ac"/>
      </w:pPr>
    </w:p>
    <w:p w14:paraId="5C2B6CEA" w14:textId="77777777" w:rsidR="001E5461" w:rsidRPr="001E5461" w:rsidRDefault="001E5461" w:rsidP="001E5461">
      <w:pPr>
        <w:pStyle w:val="ac"/>
      </w:pPr>
      <w:r w:rsidRPr="001E5461">
        <w:t>def save_</w:t>
      </w:r>
      <w:proofErr w:type="gramStart"/>
      <w:r w:rsidRPr="001E5461">
        <w:t>user(</w:t>
      </w:r>
      <w:proofErr w:type="gramEnd"/>
      <w:r w:rsidRPr="001E5461">
        <w:t>user_id, password):</w:t>
      </w:r>
    </w:p>
    <w:p w14:paraId="08FE41F9" w14:textId="77777777" w:rsidR="001E5461" w:rsidRPr="001E5461" w:rsidRDefault="001E5461" w:rsidP="001E5461">
      <w:pPr>
        <w:pStyle w:val="ac"/>
      </w:pPr>
      <w:r w:rsidRPr="001E5461">
        <w:t xml:space="preserve">    if not is_strong_password(password):</w:t>
      </w:r>
    </w:p>
    <w:p w14:paraId="1D35B5B1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r w:rsidRPr="001E5461">
        <w:rPr>
          <w:lang w:val="ru-RU"/>
        </w:rPr>
        <w:t>return False, "Пароль должен быть минимум 8 символов, содержать буквы разного регистра, цифры и специальные символы."</w:t>
      </w:r>
    </w:p>
    <w:p w14:paraId="3087FEAD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r w:rsidRPr="001E5461">
        <w:t>hashed_password, salt = hash_password(password)</w:t>
      </w:r>
    </w:p>
    <w:p w14:paraId="6C41EF3D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3883E06F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3645E41B" w14:textId="77777777" w:rsidR="001E5461" w:rsidRPr="001E5461" w:rsidRDefault="001E5461" w:rsidP="001E5461">
      <w:pPr>
        <w:pStyle w:val="ac"/>
      </w:pPr>
      <w:r w:rsidRPr="001E5461">
        <w:t xml:space="preserve">    try:</w:t>
      </w:r>
    </w:p>
    <w:p w14:paraId="324CBB39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cursor.execute</w:t>
      </w:r>
      <w:proofErr w:type="gramEnd"/>
      <w:r w:rsidRPr="001E5461">
        <w:t>('INSERT INTO users (user_id, hashed_password, salt) VALUES (?, ?, ?)',</w:t>
      </w:r>
    </w:p>
    <w:p w14:paraId="44B74443" w14:textId="77777777" w:rsidR="001E5461" w:rsidRPr="001E5461" w:rsidRDefault="001E5461" w:rsidP="001E5461">
      <w:pPr>
        <w:pStyle w:val="ac"/>
      </w:pPr>
      <w:r w:rsidRPr="001E5461">
        <w:t xml:space="preserve">                       (user_id, hashed_password, salt))</w:t>
      </w:r>
    </w:p>
    <w:p w14:paraId="45C28DEA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conn.commit</w:t>
      </w:r>
      <w:proofErr w:type="gramEnd"/>
      <w:r w:rsidRPr="001E5461">
        <w:t>()</w:t>
      </w:r>
    </w:p>
    <w:p w14:paraId="53CB2019" w14:textId="77777777" w:rsidR="001E5461" w:rsidRPr="001E5461" w:rsidRDefault="001E5461" w:rsidP="001E5461">
      <w:pPr>
        <w:pStyle w:val="ac"/>
      </w:pPr>
      <w:r w:rsidRPr="001E5461">
        <w:t xml:space="preserve">        backup_</w:t>
      </w:r>
      <w:proofErr w:type="gramStart"/>
      <w:r w:rsidRPr="001E5461">
        <w:t>db(</w:t>
      </w:r>
      <w:proofErr w:type="gramEnd"/>
      <w:r w:rsidRPr="001E5461">
        <w:t>)</w:t>
      </w:r>
    </w:p>
    <w:p w14:paraId="329B53F9" w14:textId="77777777" w:rsidR="001E5461" w:rsidRPr="001E5461" w:rsidRDefault="001E5461" w:rsidP="001E5461">
      <w:pPr>
        <w:pStyle w:val="ac"/>
      </w:pPr>
      <w:r w:rsidRPr="001E5461">
        <w:t xml:space="preserve">        return True, "</w:t>
      </w:r>
      <w:r w:rsidRPr="001E5461">
        <w:rPr>
          <w:lang w:val="ru-RU"/>
        </w:rPr>
        <w:t>Регистрация</w:t>
      </w:r>
      <w:r w:rsidRPr="001E5461">
        <w:t xml:space="preserve"> </w:t>
      </w:r>
      <w:r w:rsidRPr="001E5461">
        <w:rPr>
          <w:lang w:val="ru-RU"/>
        </w:rPr>
        <w:t>успешна</w:t>
      </w:r>
      <w:r w:rsidRPr="001E5461">
        <w:t>!"</w:t>
      </w:r>
    </w:p>
    <w:p w14:paraId="0BF138B9" w14:textId="77777777" w:rsidR="001E5461" w:rsidRPr="001E5461" w:rsidRDefault="001E5461" w:rsidP="001E5461">
      <w:pPr>
        <w:pStyle w:val="ac"/>
      </w:pPr>
      <w:r w:rsidRPr="001E5461">
        <w:t xml:space="preserve">    except sqlite3.IntegrityError:</w:t>
      </w:r>
    </w:p>
    <w:p w14:paraId="4019CCB3" w14:textId="77777777" w:rsidR="001E5461" w:rsidRPr="001E5461" w:rsidRDefault="001E5461" w:rsidP="001E5461">
      <w:pPr>
        <w:pStyle w:val="ac"/>
      </w:pPr>
      <w:r w:rsidRPr="001E5461">
        <w:t xml:space="preserve">        return False, "</w:t>
      </w:r>
      <w:r w:rsidRPr="001E5461">
        <w:rPr>
          <w:lang w:val="ru-RU"/>
        </w:rPr>
        <w:t>Пользователь</w:t>
      </w:r>
      <w:r w:rsidRPr="001E5461">
        <w:t xml:space="preserve"> </w:t>
      </w:r>
      <w:r w:rsidRPr="001E5461">
        <w:rPr>
          <w:lang w:val="ru-RU"/>
        </w:rPr>
        <w:t>уже</w:t>
      </w:r>
      <w:r w:rsidRPr="001E5461">
        <w:t xml:space="preserve"> </w:t>
      </w:r>
      <w:r w:rsidRPr="001E5461">
        <w:rPr>
          <w:lang w:val="ru-RU"/>
        </w:rPr>
        <w:t>зарегистрирован</w:t>
      </w:r>
      <w:r w:rsidRPr="001E5461">
        <w:t>!"</w:t>
      </w:r>
    </w:p>
    <w:p w14:paraId="38CED169" w14:textId="77777777" w:rsidR="001E5461" w:rsidRPr="001E5461" w:rsidRDefault="001E5461" w:rsidP="001E5461">
      <w:pPr>
        <w:pStyle w:val="ac"/>
      </w:pPr>
      <w:r w:rsidRPr="001E5461">
        <w:t xml:space="preserve">    finally:</w:t>
      </w:r>
    </w:p>
    <w:p w14:paraId="71446F93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conn.close</w:t>
      </w:r>
      <w:proofErr w:type="gramEnd"/>
      <w:r w:rsidRPr="001E5461">
        <w:t>()</w:t>
      </w:r>
    </w:p>
    <w:p w14:paraId="697950B6" w14:textId="77777777" w:rsidR="001E5461" w:rsidRPr="001E5461" w:rsidRDefault="001E5461" w:rsidP="001E5461">
      <w:pPr>
        <w:pStyle w:val="ac"/>
      </w:pPr>
    </w:p>
    <w:p w14:paraId="6E1A4F20" w14:textId="77777777" w:rsidR="001E5461" w:rsidRPr="001E5461" w:rsidRDefault="001E5461" w:rsidP="001E5461">
      <w:pPr>
        <w:pStyle w:val="ac"/>
      </w:pPr>
      <w:r w:rsidRPr="001E5461">
        <w:t>def check_</w:t>
      </w:r>
      <w:proofErr w:type="gramStart"/>
      <w:r w:rsidRPr="001E5461">
        <w:t>login(</w:t>
      </w:r>
      <w:proofErr w:type="gramEnd"/>
      <w:r w:rsidRPr="001E5461">
        <w:t>user_id, password):</w:t>
      </w:r>
    </w:p>
    <w:p w14:paraId="025A65E1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610327E7" w14:textId="77777777" w:rsidR="001E5461" w:rsidRPr="001E5461" w:rsidRDefault="001E5461" w:rsidP="001E5461">
      <w:pPr>
        <w:pStyle w:val="ac"/>
      </w:pPr>
      <w:r w:rsidRPr="001E5461">
        <w:t xml:space="preserve">    if user_id not in users:</w:t>
      </w:r>
    </w:p>
    <w:p w14:paraId="511EA77B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r w:rsidRPr="001E5461">
        <w:rPr>
          <w:lang w:val="ru-RU"/>
        </w:rPr>
        <w:t>return False, "Пользователь не зарегистрирован!"</w:t>
      </w:r>
    </w:p>
    <w:p w14:paraId="200BED02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r w:rsidRPr="001E5461">
        <w:t>hashed_input, _ = hash_</w:t>
      </w:r>
      <w:proofErr w:type="gramStart"/>
      <w:r w:rsidRPr="001E5461">
        <w:t>password(</w:t>
      </w:r>
      <w:proofErr w:type="gramEnd"/>
      <w:r w:rsidRPr="001E5461">
        <w:t>password, users[user_id]['salt'])</w:t>
      </w:r>
    </w:p>
    <w:p w14:paraId="0490189B" w14:textId="77777777" w:rsidR="001E5461" w:rsidRPr="001E5461" w:rsidRDefault="001E5461" w:rsidP="001E5461">
      <w:pPr>
        <w:pStyle w:val="ac"/>
      </w:pPr>
      <w:r w:rsidRPr="001E5461">
        <w:t xml:space="preserve">    if hashed_input == users[user_</w:t>
      </w:r>
      <w:proofErr w:type="gramStart"/>
      <w:r w:rsidRPr="001E5461">
        <w:t>id][</w:t>
      </w:r>
      <w:proofErr w:type="gramEnd"/>
      <w:r w:rsidRPr="001E5461">
        <w:t>'hash']:</w:t>
      </w:r>
    </w:p>
    <w:p w14:paraId="270CB299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r w:rsidRPr="001E5461">
        <w:rPr>
          <w:lang w:val="ru-RU"/>
        </w:rPr>
        <w:t>return True, "Вход выполнен!"</w:t>
      </w:r>
    </w:p>
    <w:p w14:paraId="2D2C6B94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return False, "Неверный пароль!"</w:t>
      </w:r>
    </w:p>
    <w:p w14:paraId="1C27D7FF" w14:textId="77777777" w:rsidR="001E5461" w:rsidRPr="001E5461" w:rsidRDefault="001E5461" w:rsidP="001E5461">
      <w:pPr>
        <w:pStyle w:val="ac"/>
        <w:rPr>
          <w:lang w:val="ru-RU"/>
        </w:rPr>
      </w:pPr>
    </w:p>
    <w:p w14:paraId="3F961333" w14:textId="77777777" w:rsidR="001E5461" w:rsidRPr="001E5461" w:rsidRDefault="001E5461" w:rsidP="001E5461">
      <w:pPr>
        <w:pStyle w:val="ac"/>
      </w:pPr>
      <w:r w:rsidRPr="001E5461">
        <w:t>def increment_prediction_count(user_id):</w:t>
      </w:r>
    </w:p>
    <w:p w14:paraId="7B6B62E4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61BDBD16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470BE35D" w14:textId="77777777" w:rsidR="001E5461" w:rsidRPr="001E5461" w:rsidRDefault="001E5461" w:rsidP="001E5461">
      <w:pPr>
        <w:pStyle w:val="ac"/>
      </w:pPr>
      <w:r w:rsidRPr="001E5461">
        <w:lastRenderedPageBreak/>
        <w:t xml:space="preserve">    </w:t>
      </w:r>
      <w:proofErr w:type="gramStart"/>
      <w:r w:rsidRPr="001E5461">
        <w:t>cursor.execute</w:t>
      </w:r>
      <w:proofErr w:type="gramEnd"/>
      <w:r w:rsidRPr="001E5461">
        <w:t>('UPDATE users SET prediction_count = prediction_count + 1 WHERE user_id = ?', (user_id,))</w:t>
      </w:r>
    </w:p>
    <w:p w14:paraId="2E1E2F9E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conn.commit</w:t>
      </w:r>
      <w:proofErr w:type="gramEnd"/>
      <w:r w:rsidRPr="001E5461">
        <w:t>()</w:t>
      </w:r>
    </w:p>
    <w:p w14:paraId="57158927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conn.close</w:t>
      </w:r>
      <w:proofErr w:type="gramEnd"/>
      <w:r w:rsidRPr="001E5461">
        <w:t>()</w:t>
      </w:r>
    </w:p>
    <w:p w14:paraId="703B8551" w14:textId="77777777" w:rsidR="001E5461" w:rsidRPr="001E5461" w:rsidRDefault="001E5461" w:rsidP="001E5461">
      <w:pPr>
        <w:pStyle w:val="ac"/>
      </w:pPr>
      <w:r w:rsidRPr="001E5461">
        <w:t xml:space="preserve">    backup_</w:t>
      </w:r>
      <w:proofErr w:type="gramStart"/>
      <w:r w:rsidRPr="001E5461">
        <w:t>db(</w:t>
      </w:r>
      <w:proofErr w:type="gramEnd"/>
      <w:r w:rsidRPr="001E5461">
        <w:t>)</w:t>
      </w:r>
    </w:p>
    <w:p w14:paraId="367660B3" w14:textId="77777777" w:rsidR="001E5461" w:rsidRPr="001E5461" w:rsidRDefault="001E5461" w:rsidP="001E5461">
      <w:pPr>
        <w:pStyle w:val="ac"/>
      </w:pPr>
    </w:p>
    <w:p w14:paraId="766878A2" w14:textId="77777777" w:rsidR="001E5461" w:rsidRPr="001E5461" w:rsidRDefault="001E5461" w:rsidP="001E5461">
      <w:pPr>
        <w:pStyle w:val="ac"/>
      </w:pPr>
      <w:r w:rsidRPr="001E5461">
        <w:t>def is_admin(user_id):</w:t>
      </w:r>
    </w:p>
    <w:p w14:paraId="20E8D53E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1F495EB4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5CC2D530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('SELECT user_id FROM admins WHERE user_id = ?', (user_id,))</w:t>
      </w:r>
    </w:p>
    <w:p w14:paraId="39797C50" w14:textId="77777777" w:rsidR="001E5461" w:rsidRPr="001E5461" w:rsidRDefault="001E5461" w:rsidP="001E5461">
      <w:pPr>
        <w:pStyle w:val="ac"/>
      </w:pPr>
      <w:r w:rsidRPr="001E5461">
        <w:t xml:space="preserve">    result = </w:t>
      </w:r>
      <w:proofErr w:type="gramStart"/>
      <w:r w:rsidRPr="001E5461">
        <w:t>cursor.fetchone</w:t>
      </w:r>
      <w:proofErr w:type="gramEnd"/>
      <w:r w:rsidRPr="001E5461">
        <w:t>()</w:t>
      </w:r>
    </w:p>
    <w:p w14:paraId="04A2D5CB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conn.close</w:t>
      </w:r>
      <w:proofErr w:type="gramEnd"/>
      <w:r w:rsidRPr="001E5461">
        <w:t>()</w:t>
      </w:r>
    </w:p>
    <w:p w14:paraId="75F08038" w14:textId="77777777" w:rsidR="001E5461" w:rsidRPr="001E5461" w:rsidRDefault="001E5461" w:rsidP="001E5461">
      <w:pPr>
        <w:pStyle w:val="ac"/>
      </w:pPr>
      <w:r w:rsidRPr="001E5461">
        <w:t xml:space="preserve">    return result is not None</w:t>
      </w:r>
    </w:p>
    <w:p w14:paraId="2673DC61" w14:textId="77777777" w:rsidR="001E5461" w:rsidRPr="001E5461" w:rsidRDefault="001E5461" w:rsidP="001E5461">
      <w:pPr>
        <w:pStyle w:val="ac"/>
      </w:pPr>
    </w:p>
    <w:p w14:paraId="45DA4EC7" w14:textId="77777777" w:rsidR="001E5461" w:rsidRPr="001E5461" w:rsidRDefault="001E5461" w:rsidP="001E5461">
      <w:pPr>
        <w:pStyle w:val="ac"/>
      </w:pPr>
      <w:r w:rsidRPr="001E5461">
        <w:t>def has_</w:t>
      </w:r>
      <w:proofErr w:type="gramStart"/>
      <w:r w:rsidRPr="001E5461">
        <w:t>admins(</w:t>
      </w:r>
      <w:proofErr w:type="gramEnd"/>
      <w:r w:rsidRPr="001E5461">
        <w:t>):</w:t>
      </w:r>
    </w:p>
    <w:p w14:paraId="630D0474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0570C005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5183262E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('SELECT COUNT(*) FROM admins')</w:t>
      </w:r>
    </w:p>
    <w:p w14:paraId="2F5C8C8D" w14:textId="77777777" w:rsidR="001E5461" w:rsidRPr="001E5461" w:rsidRDefault="001E5461" w:rsidP="001E5461">
      <w:pPr>
        <w:pStyle w:val="ac"/>
      </w:pPr>
      <w:r w:rsidRPr="001E5461">
        <w:t xml:space="preserve">    count = </w:t>
      </w:r>
      <w:proofErr w:type="gramStart"/>
      <w:r w:rsidRPr="001E5461">
        <w:t>cursor.fetchone</w:t>
      </w:r>
      <w:proofErr w:type="gramEnd"/>
      <w:r w:rsidRPr="001E5461">
        <w:t>()[0]</w:t>
      </w:r>
    </w:p>
    <w:p w14:paraId="0C88CEE6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conn.close</w:t>
      </w:r>
      <w:proofErr w:type="gramEnd"/>
      <w:r w:rsidRPr="001E5461">
        <w:t>()</w:t>
      </w:r>
    </w:p>
    <w:p w14:paraId="77760094" w14:textId="77777777" w:rsidR="001E5461" w:rsidRPr="001E5461" w:rsidRDefault="001E5461" w:rsidP="001E5461">
      <w:pPr>
        <w:pStyle w:val="ac"/>
      </w:pPr>
      <w:r w:rsidRPr="001E5461">
        <w:t xml:space="preserve">    return count &gt; 0</w:t>
      </w:r>
    </w:p>
    <w:p w14:paraId="0501225C" w14:textId="77777777" w:rsidR="001E5461" w:rsidRPr="001E5461" w:rsidRDefault="001E5461" w:rsidP="001E5461">
      <w:pPr>
        <w:pStyle w:val="ac"/>
      </w:pPr>
    </w:p>
    <w:p w14:paraId="178FC8D0" w14:textId="77777777" w:rsidR="001E5461" w:rsidRPr="001E5461" w:rsidRDefault="001E5461" w:rsidP="001E5461">
      <w:pPr>
        <w:pStyle w:val="ac"/>
      </w:pPr>
      <w:r w:rsidRPr="001E5461">
        <w:t>def add_admin(user_id):</w:t>
      </w:r>
    </w:p>
    <w:p w14:paraId="02179F8B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5F505203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276737FA" w14:textId="77777777" w:rsidR="001E5461" w:rsidRPr="001E5461" w:rsidRDefault="001E5461" w:rsidP="001E5461">
      <w:pPr>
        <w:pStyle w:val="ac"/>
      </w:pPr>
      <w:r w:rsidRPr="001E5461">
        <w:t xml:space="preserve">    try:</w:t>
      </w:r>
    </w:p>
    <w:p w14:paraId="3DDB381A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cursor.execute</w:t>
      </w:r>
      <w:proofErr w:type="gramEnd"/>
      <w:r w:rsidRPr="001E5461">
        <w:t>('INSERT INTO admins (user_id) VALUES (?)', (user_id,))</w:t>
      </w:r>
    </w:p>
    <w:p w14:paraId="1E0425D3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conn.commit</w:t>
      </w:r>
      <w:proofErr w:type="gramEnd"/>
      <w:r w:rsidRPr="001E5461">
        <w:t>()</w:t>
      </w:r>
    </w:p>
    <w:p w14:paraId="202BC41B" w14:textId="77777777" w:rsidR="001E5461" w:rsidRPr="001E5461" w:rsidRDefault="001E5461" w:rsidP="001E5461">
      <w:pPr>
        <w:pStyle w:val="ac"/>
      </w:pPr>
      <w:r w:rsidRPr="001E5461">
        <w:t xml:space="preserve">        backup_</w:t>
      </w:r>
      <w:proofErr w:type="gramStart"/>
      <w:r w:rsidRPr="001E5461">
        <w:t>db(</w:t>
      </w:r>
      <w:proofErr w:type="gramEnd"/>
      <w:r w:rsidRPr="001E5461">
        <w:t>)</w:t>
      </w:r>
    </w:p>
    <w:p w14:paraId="4A0EF8FB" w14:textId="77777777" w:rsidR="001E5461" w:rsidRPr="001E5461" w:rsidRDefault="001E5461" w:rsidP="001E5461">
      <w:pPr>
        <w:pStyle w:val="ac"/>
      </w:pPr>
      <w:r w:rsidRPr="001E5461">
        <w:t xml:space="preserve">    except sqlite3.IntegrityError:</w:t>
      </w:r>
    </w:p>
    <w:p w14:paraId="3B727F5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pass  #</w:t>
      </w:r>
      <w:proofErr w:type="gramEnd"/>
      <w:r w:rsidRPr="001E5461">
        <w:rPr>
          <w:lang w:val="ru-RU"/>
        </w:rPr>
        <w:t xml:space="preserve"> Пользователь уже администратор</w:t>
      </w:r>
    </w:p>
    <w:p w14:paraId="328CE5E2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finally:</w:t>
      </w:r>
    </w:p>
    <w:p w14:paraId="625BD36F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proofErr w:type="gramStart"/>
      <w:r w:rsidRPr="001E5461">
        <w:t>conn.close</w:t>
      </w:r>
      <w:proofErr w:type="gramEnd"/>
      <w:r w:rsidRPr="001E5461">
        <w:t>()</w:t>
      </w:r>
    </w:p>
    <w:p w14:paraId="77CB3C56" w14:textId="77777777" w:rsidR="001E5461" w:rsidRPr="001E5461" w:rsidRDefault="001E5461" w:rsidP="001E5461">
      <w:pPr>
        <w:pStyle w:val="ac"/>
      </w:pPr>
    </w:p>
    <w:p w14:paraId="4AD6A87A" w14:textId="77777777" w:rsidR="001E5461" w:rsidRPr="001E5461" w:rsidRDefault="001E5461" w:rsidP="001E5461">
      <w:pPr>
        <w:pStyle w:val="ac"/>
      </w:pPr>
      <w:r w:rsidRPr="001E5461">
        <w:t>def delete_user(user_id):</w:t>
      </w:r>
    </w:p>
    <w:p w14:paraId="280A2644" w14:textId="77777777" w:rsidR="001E5461" w:rsidRPr="001E5461" w:rsidRDefault="001E5461" w:rsidP="001E5461">
      <w:pPr>
        <w:pStyle w:val="ac"/>
      </w:pPr>
      <w:r w:rsidRPr="001E5461">
        <w:t xml:space="preserve">    conn = sqlite3.connect('users.db')</w:t>
      </w:r>
    </w:p>
    <w:p w14:paraId="286ABF4B" w14:textId="77777777" w:rsidR="001E5461" w:rsidRPr="001E5461" w:rsidRDefault="001E5461" w:rsidP="001E5461">
      <w:pPr>
        <w:pStyle w:val="ac"/>
      </w:pPr>
      <w:r w:rsidRPr="001E5461">
        <w:t xml:space="preserve">    cursor = </w:t>
      </w:r>
      <w:proofErr w:type="gramStart"/>
      <w:r w:rsidRPr="001E5461">
        <w:t>conn.cursor</w:t>
      </w:r>
      <w:proofErr w:type="gramEnd"/>
      <w:r w:rsidRPr="001E5461">
        <w:t>()</w:t>
      </w:r>
    </w:p>
    <w:p w14:paraId="223969C1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('DELETE FROM users WHERE user_id = ?', (user_id,))</w:t>
      </w:r>
    </w:p>
    <w:p w14:paraId="0F9ACBDC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cursor.execute</w:t>
      </w:r>
      <w:proofErr w:type="gramEnd"/>
      <w:r w:rsidRPr="001E5461">
        <w:t>('DELETE FROM admins WHERE user_id = ?', (user_id,))</w:t>
      </w:r>
    </w:p>
    <w:p w14:paraId="408B79FC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conn.commit</w:t>
      </w:r>
      <w:proofErr w:type="gramEnd"/>
      <w:r w:rsidRPr="001E5461">
        <w:t>()</w:t>
      </w:r>
    </w:p>
    <w:p w14:paraId="41D381D4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conn.close</w:t>
      </w:r>
      <w:proofErr w:type="gramEnd"/>
      <w:r w:rsidRPr="001E5461">
        <w:t>()</w:t>
      </w:r>
    </w:p>
    <w:p w14:paraId="6A286E37" w14:textId="77777777" w:rsidR="001E5461" w:rsidRPr="001E5461" w:rsidRDefault="001E5461" w:rsidP="001E5461">
      <w:pPr>
        <w:pStyle w:val="ac"/>
      </w:pPr>
      <w:r w:rsidRPr="001E5461">
        <w:t xml:space="preserve">    backup_</w:t>
      </w:r>
      <w:proofErr w:type="gramStart"/>
      <w:r w:rsidRPr="001E5461">
        <w:t>db(</w:t>
      </w:r>
      <w:proofErr w:type="gramEnd"/>
      <w:r w:rsidRPr="001E5461">
        <w:t>)</w:t>
      </w:r>
    </w:p>
    <w:p w14:paraId="2C1929C5" w14:textId="77777777" w:rsidR="001E5461" w:rsidRPr="001E5461" w:rsidRDefault="001E5461" w:rsidP="001E5461">
      <w:pPr>
        <w:pStyle w:val="ac"/>
      </w:pPr>
    </w:p>
    <w:p w14:paraId="5C6432B9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Инициализация базы данных при старте</w:t>
      </w:r>
    </w:p>
    <w:p w14:paraId="0AFAB9FA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if </w:t>
      </w:r>
      <w:proofErr w:type="gramStart"/>
      <w:r w:rsidRPr="001E5461">
        <w:rPr>
          <w:lang w:val="ru-RU"/>
        </w:rPr>
        <w:t>os.path</w:t>
      </w:r>
      <w:proofErr w:type="gramEnd"/>
      <w:r w:rsidRPr="001E5461">
        <w:rPr>
          <w:lang w:val="ru-RU"/>
        </w:rPr>
        <w:t>.exists('users.db'):</w:t>
      </w:r>
    </w:p>
    <w:p w14:paraId="4FBD6C55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proofErr w:type="gramStart"/>
      <w:r w:rsidRPr="001E5461">
        <w:t>os.remove</w:t>
      </w:r>
      <w:proofErr w:type="gramEnd"/>
      <w:r w:rsidRPr="001E5461">
        <w:t>('users.db')</w:t>
      </w:r>
    </w:p>
    <w:p w14:paraId="30F1E1C8" w14:textId="77777777" w:rsidR="001E5461" w:rsidRPr="001E5461" w:rsidRDefault="001E5461" w:rsidP="001E5461">
      <w:pPr>
        <w:pStyle w:val="ac"/>
      </w:pPr>
      <w:r w:rsidRPr="001E5461">
        <w:t xml:space="preserve">if </w:t>
      </w:r>
      <w:proofErr w:type="gramStart"/>
      <w:r w:rsidRPr="001E5461">
        <w:t>os.path</w:t>
      </w:r>
      <w:proofErr w:type="gramEnd"/>
      <w:r w:rsidRPr="001E5461">
        <w:t>.exists('backup'):</w:t>
      </w:r>
    </w:p>
    <w:p w14:paraId="4A6F7485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shutil.rmtree</w:t>
      </w:r>
      <w:proofErr w:type="gramEnd"/>
      <w:r w:rsidRPr="001E5461">
        <w:t>('backup')</w:t>
      </w:r>
    </w:p>
    <w:p w14:paraId="30D5FB5E" w14:textId="77777777" w:rsidR="001E5461" w:rsidRPr="001E5461" w:rsidRDefault="001E5461" w:rsidP="001E5461">
      <w:pPr>
        <w:pStyle w:val="ac"/>
      </w:pPr>
      <w:r w:rsidRPr="001E5461">
        <w:t>init_</w:t>
      </w:r>
      <w:proofErr w:type="gramStart"/>
      <w:r w:rsidRPr="001E5461">
        <w:t>db(</w:t>
      </w:r>
      <w:proofErr w:type="gramEnd"/>
      <w:r w:rsidRPr="001E5461">
        <w:t>)</w:t>
      </w:r>
    </w:p>
    <w:p w14:paraId="1C1911F4" w14:textId="77777777" w:rsidR="001E5461" w:rsidRPr="001E5461" w:rsidRDefault="001E5461" w:rsidP="001E5461">
      <w:pPr>
        <w:pStyle w:val="ac"/>
      </w:pPr>
    </w:p>
    <w:p w14:paraId="08D27817" w14:textId="77777777" w:rsidR="001E5461" w:rsidRPr="001E5461" w:rsidRDefault="001E5461" w:rsidP="001E5461">
      <w:pPr>
        <w:pStyle w:val="ac"/>
      </w:pPr>
      <w:r w:rsidRPr="001E5461">
        <w:t xml:space="preserve"># Webhook </w:t>
      </w:r>
      <w:r w:rsidRPr="001E5461">
        <w:rPr>
          <w:lang w:val="ru-RU"/>
        </w:rPr>
        <w:t>функции</w:t>
      </w:r>
    </w:p>
    <w:p w14:paraId="0D55B18C" w14:textId="77777777" w:rsidR="001E5461" w:rsidRPr="001E5461" w:rsidRDefault="001E5461" w:rsidP="001E5461">
      <w:pPr>
        <w:pStyle w:val="ac"/>
      </w:pPr>
      <w:r w:rsidRPr="001E5461">
        <w:t>def set_telegram_</w:t>
      </w:r>
      <w:proofErr w:type="gramStart"/>
      <w:r w:rsidRPr="001E5461">
        <w:t>webhook(</w:t>
      </w:r>
      <w:proofErr w:type="gramEnd"/>
      <w:r w:rsidRPr="001E5461">
        <w:t>):</w:t>
      </w:r>
    </w:p>
    <w:p w14:paraId="2B88FB43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r w:rsidRPr="001E5461">
        <w:rPr>
          <w:lang w:val="ru-RU"/>
        </w:rPr>
        <w:t>"""Функция для регистрации вебхука"""</w:t>
      </w:r>
    </w:p>
    <w:p w14:paraId="411C040B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try:</w:t>
      </w:r>
    </w:p>
    <w:p w14:paraId="6AD3F781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 xml:space="preserve">response = </w:t>
      </w:r>
      <w:proofErr w:type="gramStart"/>
      <w:r w:rsidRPr="001E5461">
        <w:t>requests.get(</w:t>
      </w:r>
      <w:proofErr w:type="gramEnd"/>
    </w:p>
    <w:p w14:paraId="60CB0413" w14:textId="77777777" w:rsidR="001E5461" w:rsidRPr="001E5461" w:rsidRDefault="001E5461" w:rsidP="001E5461">
      <w:pPr>
        <w:pStyle w:val="ac"/>
      </w:pPr>
      <w:r w:rsidRPr="001E5461">
        <w:t xml:space="preserve">            f"https://api.telegram.org/bot{TOKEN}/setWebhook",</w:t>
      </w:r>
    </w:p>
    <w:p w14:paraId="6768429D" w14:textId="77777777" w:rsidR="001E5461" w:rsidRPr="001E5461" w:rsidRDefault="001E5461" w:rsidP="001E5461">
      <w:pPr>
        <w:pStyle w:val="ac"/>
      </w:pPr>
      <w:r w:rsidRPr="001E5461">
        <w:t xml:space="preserve">            params</w:t>
      </w:r>
      <w:proofErr w:type="gramStart"/>
      <w:r w:rsidRPr="001E5461">
        <w:t>={</w:t>
      </w:r>
      <w:proofErr w:type="gramEnd"/>
      <w:r w:rsidRPr="001E5461">
        <w:t>'url': WEBHOOK_URL}</w:t>
      </w:r>
    </w:p>
    <w:p w14:paraId="25D06897" w14:textId="77777777" w:rsidR="001E5461" w:rsidRPr="001E5461" w:rsidRDefault="001E5461" w:rsidP="001E5461">
      <w:pPr>
        <w:pStyle w:val="ac"/>
      </w:pPr>
      <w:r w:rsidRPr="001E5461">
        <w:t xml:space="preserve">        )</w:t>
      </w:r>
    </w:p>
    <w:p w14:paraId="47491D61" w14:textId="77777777" w:rsidR="001E5461" w:rsidRPr="001E5461" w:rsidRDefault="001E5461" w:rsidP="001E5461">
      <w:pPr>
        <w:pStyle w:val="ac"/>
      </w:pPr>
      <w:r w:rsidRPr="001E5461">
        <w:t xml:space="preserve">        result = </w:t>
      </w:r>
      <w:proofErr w:type="gramStart"/>
      <w:r w:rsidRPr="001E5461">
        <w:t>response.json</w:t>
      </w:r>
      <w:proofErr w:type="gramEnd"/>
      <w:r w:rsidRPr="001E5461">
        <w:t>()</w:t>
      </w:r>
    </w:p>
    <w:p w14:paraId="5AF8F8BD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print(</w:t>
      </w:r>
      <w:proofErr w:type="gramEnd"/>
      <w:r w:rsidRPr="001E5461">
        <w:t>"Webhook setup result:", result)</w:t>
      </w:r>
    </w:p>
    <w:p w14:paraId="1C6B5715" w14:textId="77777777" w:rsidR="001E5461" w:rsidRPr="001E5461" w:rsidRDefault="001E5461" w:rsidP="001E5461">
      <w:pPr>
        <w:pStyle w:val="ac"/>
      </w:pPr>
      <w:r w:rsidRPr="001E5461">
        <w:t xml:space="preserve">        return </w:t>
      </w:r>
      <w:proofErr w:type="gramStart"/>
      <w:r w:rsidRPr="001E5461">
        <w:t>result.get(</w:t>
      </w:r>
      <w:proofErr w:type="gramEnd"/>
      <w:r w:rsidRPr="001E5461">
        <w:t>'description', 'Webhook registered successfully')</w:t>
      </w:r>
    </w:p>
    <w:p w14:paraId="5CF89419" w14:textId="77777777" w:rsidR="001E5461" w:rsidRPr="001E5461" w:rsidRDefault="001E5461" w:rsidP="001E5461">
      <w:pPr>
        <w:pStyle w:val="ac"/>
      </w:pPr>
      <w:r w:rsidRPr="001E5461">
        <w:t xml:space="preserve">    except Exception as e:</w:t>
      </w:r>
    </w:p>
    <w:p w14:paraId="47566A42" w14:textId="77777777" w:rsidR="001E5461" w:rsidRPr="001E5461" w:rsidRDefault="001E5461" w:rsidP="001E5461">
      <w:pPr>
        <w:pStyle w:val="ac"/>
      </w:pPr>
      <w:r w:rsidRPr="001E5461">
        <w:t xml:space="preserve">        return f"Error setting webhook: {str(e)}"</w:t>
      </w:r>
    </w:p>
    <w:p w14:paraId="59374463" w14:textId="77777777" w:rsidR="001E5461" w:rsidRPr="001E5461" w:rsidRDefault="001E5461" w:rsidP="001E5461">
      <w:pPr>
        <w:pStyle w:val="ac"/>
      </w:pPr>
    </w:p>
    <w:p w14:paraId="38475EB6" w14:textId="77777777" w:rsidR="001E5461" w:rsidRPr="001E5461" w:rsidRDefault="001E5461" w:rsidP="001E5461">
      <w:pPr>
        <w:pStyle w:val="ac"/>
      </w:pPr>
      <w:r w:rsidRPr="001E5461">
        <w:t xml:space="preserve"># </w:t>
      </w:r>
      <w:r w:rsidRPr="001E5461">
        <w:rPr>
          <w:lang w:val="ru-RU"/>
        </w:rPr>
        <w:t>Обработчики</w:t>
      </w:r>
      <w:r w:rsidRPr="001E5461">
        <w:t xml:space="preserve"> </w:t>
      </w:r>
      <w:r w:rsidRPr="001E5461">
        <w:rPr>
          <w:lang w:val="ru-RU"/>
        </w:rPr>
        <w:t>команд</w:t>
      </w:r>
    </w:p>
    <w:p w14:paraId="2509304E" w14:textId="77777777" w:rsidR="001E5461" w:rsidRPr="001E5461" w:rsidRDefault="001E5461" w:rsidP="001E5461">
      <w:pPr>
        <w:pStyle w:val="ac"/>
      </w:pPr>
      <w:r w:rsidRPr="001E5461">
        <w:t>def handle_start(chat_id):</w:t>
      </w:r>
    </w:p>
    <w:p w14:paraId="6C8EDF0C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lang w:val="ru-RU"/>
        </w:rPr>
        <w:t>Привет</w:t>
      </w:r>
      <w:r w:rsidRPr="001E5461">
        <w:t xml:space="preserve">! </w:t>
      </w:r>
      <w:r w:rsidRPr="001E5461">
        <w:rPr>
          <w:lang w:val="ru-RU"/>
        </w:rPr>
        <w:t>Я бот для классификации изображений. Используй /help для списка команд.")</w:t>
      </w:r>
    </w:p>
    <w:p w14:paraId="400FD0D6" w14:textId="77777777" w:rsidR="001E5461" w:rsidRPr="001E5461" w:rsidRDefault="001E5461" w:rsidP="001E5461">
      <w:pPr>
        <w:pStyle w:val="ac"/>
        <w:rPr>
          <w:lang w:val="ru-RU"/>
        </w:rPr>
      </w:pPr>
    </w:p>
    <w:p w14:paraId="39CB76C9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def handle_help(chat_id):</w:t>
      </w:r>
    </w:p>
    <w:p w14:paraId="4D98DD14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help_text = """</w:t>
      </w:r>
    </w:p>
    <w:p w14:paraId="7C661CDB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rFonts w:ascii="Segoe UI Emoji" w:hAnsi="Segoe UI Emoji" w:cs="Segoe UI Emoji"/>
          <w:lang w:val="ru-RU"/>
        </w:rPr>
        <w:t>📌</w:t>
      </w:r>
      <w:r w:rsidRPr="001E5461">
        <w:rPr>
          <w:lang w:val="ru-RU"/>
        </w:rPr>
        <w:t xml:space="preserve"> Доступные команды:</w:t>
      </w:r>
    </w:p>
    <w:p w14:paraId="746E0088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/register - Зарегистрироваться (установить пароль)</w:t>
      </w:r>
    </w:p>
    <w:p w14:paraId="3B174EBA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/login - Войти в систему (ввести пароль)</w:t>
      </w:r>
    </w:p>
    <w:p w14:paraId="08341003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/logout - Выйти из системы</w:t>
      </w:r>
    </w:p>
    <w:p w14:paraId="5056FFC8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/predict - Классифицировать изображение (требуется авторизация)</w:t>
      </w:r>
    </w:p>
    <w:p w14:paraId="349F7A71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/become_admin &lt;code&gt; - Стать первым администратором (требуется секретный код)</w:t>
      </w:r>
    </w:p>
    <w:p w14:paraId="65291245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/help_admin - Показать команды администратора </w:t>
      </w:r>
    </w:p>
    <w:p w14:paraId="73AEDD5F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/help - Показать это сообщение</w:t>
      </w:r>
    </w:p>
    <w:p w14:paraId="166F6C77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r w:rsidRPr="001E5461">
        <w:t>"""</w:t>
      </w:r>
    </w:p>
    <w:p w14:paraId="4BA0DAE2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bot.send</w:t>
      </w:r>
      <w:proofErr w:type="gramEnd"/>
      <w:r w:rsidRPr="001E5461">
        <w:t>_message(chat_id, help_text)</w:t>
      </w:r>
    </w:p>
    <w:p w14:paraId="74F9FF24" w14:textId="77777777" w:rsidR="001E5461" w:rsidRPr="001E5461" w:rsidRDefault="001E5461" w:rsidP="001E5461">
      <w:pPr>
        <w:pStyle w:val="ac"/>
      </w:pPr>
    </w:p>
    <w:p w14:paraId="35BE0FA0" w14:textId="77777777" w:rsidR="001E5461" w:rsidRPr="001E5461" w:rsidRDefault="001E5461" w:rsidP="001E5461">
      <w:pPr>
        <w:pStyle w:val="ac"/>
      </w:pPr>
      <w:r w:rsidRPr="001E5461">
        <w:t>def handle_register(chat_id):</w:t>
      </w:r>
    </w:p>
    <w:p w14:paraId="576A373A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20D59E90" w14:textId="77777777" w:rsidR="001E5461" w:rsidRPr="001E5461" w:rsidRDefault="001E5461" w:rsidP="001E5461">
      <w:pPr>
        <w:pStyle w:val="ac"/>
      </w:pPr>
      <w:r w:rsidRPr="001E5461">
        <w:t xml:space="preserve">    if chat_id in users:</w:t>
      </w:r>
    </w:p>
    <w:p w14:paraId="3E30C2C5" w14:textId="77777777" w:rsidR="001E5461" w:rsidRPr="001E5461" w:rsidRDefault="001E5461" w:rsidP="001E5461">
      <w:pPr>
        <w:pStyle w:val="ac"/>
      </w:pPr>
      <w:r w:rsidRPr="001E5461">
        <w:lastRenderedPageBreak/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уже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зарегистрированы</w:t>
      </w:r>
      <w:r w:rsidRPr="001E5461">
        <w:rPr>
          <w:lang w:val="ru-RU"/>
        </w:rPr>
        <w:t xml:space="preserve">! </w:t>
      </w:r>
      <w:r w:rsidRPr="001E5461">
        <w:rPr>
          <w:rFonts w:cs="Courier New"/>
          <w:lang w:val="ru-RU"/>
        </w:rPr>
        <w:t>Используйте</w:t>
      </w:r>
      <w:r w:rsidRPr="001E5461">
        <w:t xml:space="preserve"> /login.")</w:t>
      </w:r>
    </w:p>
    <w:p w14:paraId="6FACCBD7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5314F3DC" w14:textId="77777777" w:rsidR="001E5461" w:rsidRPr="001E5461" w:rsidRDefault="001E5461" w:rsidP="001E5461">
      <w:pPr>
        <w:pStyle w:val="ac"/>
      </w:pPr>
      <w:r w:rsidRPr="001E5461">
        <w:t xml:space="preserve">    user_states[chat_id] = 'awaiting_password'</w:t>
      </w:r>
    </w:p>
    <w:p w14:paraId="65DC2965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🔑</w:t>
      </w:r>
      <w:r w:rsidRPr="001E5461">
        <w:rPr>
          <w:lang w:val="ru-RU"/>
        </w:rPr>
        <w:t xml:space="preserve"> Придумайте пароль для регистрации:")</w:t>
      </w:r>
    </w:p>
    <w:p w14:paraId="4A2CE5CD" w14:textId="77777777" w:rsidR="001E5461" w:rsidRPr="001E5461" w:rsidRDefault="001E5461" w:rsidP="001E5461">
      <w:pPr>
        <w:pStyle w:val="ac"/>
        <w:rPr>
          <w:lang w:val="ru-RU"/>
        </w:rPr>
      </w:pPr>
    </w:p>
    <w:p w14:paraId="3778C8B5" w14:textId="77777777" w:rsidR="001E5461" w:rsidRPr="001E5461" w:rsidRDefault="001E5461" w:rsidP="001E5461">
      <w:pPr>
        <w:pStyle w:val="ac"/>
      </w:pPr>
      <w:r w:rsidRPr="001E5461">
        <w:t>def handle_login(chat_id):</w:t>
      </w:r>
    </w:p>
    <w:p w14:paraId="2FB89C6D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5855BED0" w14:textId="77777777" w:rsidR="001E5461" w:rsidRPr="001E5461" w:rsidRDefault="001E5461" w:rsidP="001E5461">
      <w:pPr>
        <w:pStyle w:val="ac"/>
      </w:pPr>
      <w:r w:rsidRPr="001E5461">
        <w:t xml:space="preserve">    if chat_id not in users:</w:t>
      </w:r>
    </w:p>
    <w:p w14:paraId="6C861AC2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зарегистрированы</w:t>
      </w:r>
      <w:r w:rsidRPr="001E5461">
        <w:rPr>
          <w:lang w:val="ru-RU"/>
        </w:rPr>
        <w:t xml:space="preserve">! </w:t>
      </w:r>
      <w:r w:rsidRPr="001E5461">
        <w:rPr>
          <w:rFonts w:cs="Courier New"/>
          <w:lang w:val="ru-RU"/>
        </w:rPr>
        <w:t>Используйте</w:t>
      </w:r>
      <w:r w:rsidRPr="001E5461">
        <w:t xml:space="preserve"> /register.")</w:t>
      </w:r>
    </w:p>
    <w:p w14:paraId="6FBD8593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54BA5768" w14:textId="77777777" w:rsidR="001E5461" w:rsidRPr="001E5461" w:rsidRDefault="001E5461" w:rsidP="001E5461">
      <w:pPr>
        <w:pStyle w:val="ac"/>
      </w:pPr>
      <w:r w:rsidRPr="001E5461">
        <w:t xml:space="preserve">    if chat_id in signed_in_users:</w:t>
      </w:r>
    </w:p>
    <w:p w14:paraId="0BB80621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уже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вошли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систему</w:t>
      </w:r>
      <w:r w:rsidRPr="001E5461">
        <w:rPr>
          <w:lang w:val="ru-RU"/>
        </w:rPr>
        <w:t xml:space="preserve">! </w:t>
      </w:r>
      <w:r w:rsidRPr="001E5461">
        <w:rPr>
          <w:rFonts w:cs="Courier New"/>
          <w:lang w:val="ru-RU"/>
        </w:rPr>
        <w:t>Используйте</w:t>
      </w:r>
      <w:r w:rsidRPr="001E5461">
        <w:t xml:space="preserve"> /logout </w:t>
      </w:r>
      <w:r w:rsidRPr="001E5461">
        <w:rPr>
          <w:rFonts w:cs="Courier New"/>
          <w:lang w:val="ru-RU"/>
        </w:rPr>
        <w:t>для</w:t>
      </w:r>
      <w:r w:rsidRPr="001E5461">
        <w:t xml:space="preserve"> </w:t>
      </w:r>
      <w:r w:rsidRPr="001E5461">
        <w:rPr>
          <w:rFonts w:cs="Courier New"/>
          <w:lang w:val="ru-RU"/>
        </w:rPr>
        <w:t>выхода</w:t>
      </w:r>
      <w:r w:rsidRPr="001E5461">
        <w:t>.")</w:t>
      </w:r>
    </w:p>
    <w:p w14:paraId="2DCFCF32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184C7547" w14:textId="77777777" w:rsidR="001E5461" w:rsidRPr="001E5461" w:rsidRDefault="001E5461" w:rsidP="001E5461">
      <w:pPr>
        <w:pStyle w:val="ac"/>
      </w:pPr>
      <w:r w:rsidRPr="001E5461">
        <w:t xml:space="preserve">    user_states[chat_id] = 'awaiting_login_password'</w:t>
      </w:r>
    </w:p>
    <w:p w14:paraId="483BDC8A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  <w:lang w:val="ru-RU"/>
        </w:rPr>
        <w:t>🔑</w:t>
      </w:r>
      <w:r w:rsidRPr="001E5461">
        <w:t xml:space="preserve"> </w:t>
      </w:r>
      <w:r w:rsidRPr="001E5461">
        <w:rPr>
          <w:lang w:val="ru-RU"/>
        </w:rPr>
        <w:t>Введите</w:t>
      </w:r>
      <w:r w:rsidRPr="001E5461">
        <w:t xml:space="preserve"> </w:t>
      </w:r>
      <w:r w:rsidRPr="001E5461">
        <w:rPr>
          <w:lang w:val="ru-RU"/>
        </w:rPr>
        <w:t>ваш</w:t>
      </w:r>
      <w:r w:rsidRPr="001E5461">
        <w:t xml:space="preserve"> </w:t>
      </w:r>
      <w:r w:rsidRPr="001E5461">
        <w:rPr>
          <w:lang w:val="ru-RU"/>
        </w:rPr>
        <w:t>пароль</w:t>
      </w:r>
      <w:r w:rsidRPr="001E5461">
        <w:t>:")</w:t>
      </w:r>
    </w:p>
    <w:p w14:paraId="3B88795E" w14:textId="77777777" w:rsidR="001E5461" w:rsidRPr="001E5461" w:rsidRDefault="001E5461" w:rsidP="001E5461">
      <w:pPr>
        <w:pStyle w:val="ac"/>
      </w:pPr>
    </w:p>
    <w:p w14:paraId="7DA4DFD0" w14:textId="77777777" w:rsidR="001E5461" w:rsidRPr="001E5461" w:rsidRDefault="001E5461" w:rsidP="001E5461">
      <w:pPr>
        <w:pStyle w:val="ac"/>
      </w:pPr>
      <w:r w:rsidRPr="001E5461">
        <w:t>def handle_logout(chat_id):</w:t>
      </w:r>
    </w:p>
    <w:p w14:paraId="392B3882" w14:textId="77777777" w:rsidR="001E5461" w:rsidRPr="001E5461" w:rsidRDefault="001E5461" w:rsidP="001E5461">
      <w:pPr>
        <w:pStyle w:val="ac"/>
      </w:pPr>
      <w:r w:rsidRPr="001E5461">
        <w:t xml:space="preserve">    if chat_id in signed_in_users:</w:t>
      </w:r>
    </w:p>
    <w:p w14:paraId="4A239623" w14:textId="77777777" w:rsidR="001E5461" w:rsidRPr="001E5461" w:rsidRDefault="001E5461" w:rsidP="001E5461">
      <w:pPr>
        <w:pStyle w:val="ac"/>
      </w:pPr>
      <w:r w:rsidRPr="001E5461">
        <w:t xml:space="preserve">        signed_in_</w:t>
      </w:r>
      <w:proofErr w:type="gramStart"/>
      <w:r w:rsidRPr="001E5461">
        <w:t>users.remove</w:t>
      </w:r>
      <w:proofErr w:type="gramEnd"/>
      <w:r w:rsidRPr="001E5461">
        <w:t>(chat_id)</w:t>
      </w:r>
    </w:p>
    <w:p w14:paraId="52439E6C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✅</w:t>
      </w:r>
      <w:r w:rsidRPr="001E5461">
        <w:t xml:space="preserve"> </w:t>
      </w:r>
      <w:r w:rsidRPr="001E5461">
        <w:rPr>
          <w:rFonts w:cs="Courier New"/>
          <w:lang w:val="ru-RU"/>
        </w:rPr>
        <w:t>Выход</w:t>
      </w:r>
      <w:r w:rsidRPr="001E5461">
        <w:t xml:space="preserve"> </w:t>
      </w:r>
      <w:r w:rsidRPr="001E5461">
        <w:rPr>
          <w:rFonts w:cs="Courier New"/>
          <w:lang w:val="ru-RU"/>
        </w:rPr>
        <w:t>выполнен</w:t>
      </w:r>
      <w:r w:rsidRPr="001E5461">
        <w:t xml:space="preserve">! </w:t>
      </w:r>
      <w:r w:rsidRPr="001E5461">
        <w:rPr>
          <w:rFonts w:cs="Courier New"/>
          <w:lang w:val="ru-RU"/>
        </w:rPr>
        <w:t>Для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использования</w:t>
      </w:r>
      <w:r w:rsidRPr="001E5461">
        <w:rPr>
          <w:lang w:val="ru-RU"/>
        </w:rPr>
        <w:t xml:space="preserve"> /predict </w:t>
      </w:r>
      <w:r w:rsidRPr="001E5461">
        <w:rPr>
          <w:rFonts w:cs="Courier New"/>
          <w:lang w:val="ru-RU"/>
        </w:rPr>
        <w:t>войдите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снова</w:t>
      </w:r>
      <w:r w:rsidRPr="001E5461">
        <w:rPr>
          <w:lang w:val="ru-RU"/>
        </w:rPr>
        <w:t xml:space="preserve"> /login.")</w:t>
      </w:r>
    </w:p>
    <w:p w14:paraId="072169AF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r w:rsidRPr="001E5461">
        <w:t>else:</w:t>
      </w:r>
    </w:p>
    <w:p w14:paraId="27E006E3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Вы</w:t>
      </w:r>
      <w:r w:rsidRPr="001E5461">
        <w:t xml:space="preserve"> </w:t>
      </w:r>
      <w:r w:rsidRPr="001E5461">
        <w:rPr>
          <w:rFonts w:cs="Courier New"/>
          <w:lang w:val="ru-RU"/>
        </w:rPr>
        <w:t>не</w:t>
      </w:r>
      <w:r w:rsidRPr="001E5461">
        <w:t xml:space="preserve"> </w:t>
      </w:r>
      <w:r w:rsidRPr="001E5461">
        <w:rPr>
          <w:rFonts w:cs="Courier New"/>
          <w:lang w:val="ru-RU"/>
        </w:rPr>
        <w:t>вошли</w:t>
      </w:r>
      <w:r w:rsidRPr="001E5461">
        <w:t xml:space="preserve"> </w:t>
      </w:r>
      <w:r w:rsidRPr="001E5461">
        <w:rPr>
          <w:rFonts w:cs="Courier New"/>
          <w:lang w:val="ru-RU"/>
        </w:rPr>
        <w:t>в</w:t>
      </w:r>
      <w:r w:rsidRPr="001E5461">
        <w:t xml:space="preserve"> </w:t>
      </w:r>
      <w:r w:rsidRPr="001E5461">
        <w:rPr>
          <w:rFonts w:cs="Courier New"/>
          <w:lang w:val="ru-RU"/>
        </w:rPr>
        <w:t>систему</w:t>
      </w:r>
      <w:r w:rsidRPr="001E5461">
        <w:t>!")</w:t>
      </w:r>
    </w:p>
    <w:p w14:paraId="587501AA" w14:textId="77777777" w:rsidR="001E5461" w:rsidRPr="001E5461" w:rsidRDefault="001E5461" w:rsidP="001E5461">
      <w:pPr>
        <w:pStyle w:val="ac"/>
      </w:pPr>
    </w:p>
    <w:p w14:paraId="1BCDB060" w14:textId="77777777" w:rsidR="001E5461" w:rsidRPr="001E5461" w:rsidRDefault="001E5461" w:rsidP="001E5461">
      <w:pPr>
        <w:pStyle w:val="ac"/>
      </w:pPr>
      <w:r w:rsidRPr="001E5461">
        <w:t>def handle_predict(chat_id):</w:t>
      </w:r>
    </w:p>
    <w:p w14:paraId="3CF40FA4" w14:textId="77777777" w:rsidR="001E5461" w:rsidRPr="001E5461" w:rsidRDefault="001E5461" w:rsidP="001E5461">
      <w:pPr>
        <w:pStyle w:val="ac"/>
      </w:pPr>
      <w:r w:rsidRPr="001E5461">
        <w:t xml:space="preserve">    if chat_id not in signed_in_users:</w:t>
      </w:r>
    </w:p>
    <w:p w14:paraId="7A08EC54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Доступ</w:t>
      </w:r>
      <w:r w:rsidRPr="001E5461">
        <w:t xml:space="preserve"> </w:t>
      </w:r>
      <w:r w:rsidRPr="001E5461">
        <w:rPr>
          <w:rFonts w:cs="Courier New"/>
          <w:lang w:val="ru-RU"/>
        </w:rPr>
        <w:t>запрещен</w:t>
      </w:r>
      <w:r w:rsidRPr="001E5461">
        <w:t xml:space="preserve">! </w:t>
      </w:r>
      <w:r w:rsidRPr="001E5461">
        <w:rPr>
          <w:rFonts w:cs="Courier New"/>
          <w:lang w:val="ru-RU"/>
        </w:rPr>
        <w:t>Зарегистрируйтесь</w:t>
      </w:r>
      <w:r w:rsidRPr="001E5461">
        <w:rPr>
          <w:lang w:val="ru-RU"/>
        </w:rPr>
        <w:t xml:space="preserve"> /register </w:t>
      </w:r>
      <w:r w:rsidRPr="001E5461">
        <w:rPr>
          <w:rFonts w:cs="Courier New"/>
          <w:lang w:val="ru-RU"/>
        </w:rPr>
        <w:t>и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войдите</w:t>
      </w:r>
      <w:r w:rsidRPr="001E5461">
        <w:rPr>
          <w:lang w:val="ru-RU"/>
        </w:rPr>
        <w:t xml:space="preserve"> /login.")</w:t>
      </w:r>
    </w:p>
    <w:p w14:paraId="435F45FB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390C8494" w14:textId="77777777" w:rsidR="001E5461" w:rsidRPr="001E5461" w:rsidRDefault="001E5461" w:rsidP="001E5461">
      <w:pPr>
        <w:pStyle w:val="ac"/>
      </w:pPr>
      <w:r w:rsidRPr="001E5461">
        <w:t xml:space="preserve">    user_states[chat_id] = 'awaiting_image'</w:t>
      </w:r>
    </w:p>
    <w:p w14:paraId="3046E5C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📷</w:t>
      </w:r>
      <w:r w:rsidRPr="001E5461">
        <w:rPr>
          <w:lang w:val="ru-RU"/>
        </w:rPr>
        <w:t xml:space="preserve"> Отправьте изображение для классификации:")</w:t>
      </w:r>
    </w:p>
    <w:p w14:paraId="2AEAC09E" w14:textId="77777777" w:rsidR="001E5461" w:rsidRPr="001E5461" w:rsidRDefault="001E5461" w:rsidP="001E5461">
      <w:pPr>
        <w:pStyle w:val="ac"/>
        <w:rPr>
          <w:lang w:val="ru-RU"/>
        </w:rPr>
      </w:pPr>
    </w:p>
    <w:p w14:paraId="0AEC2A65" w14:textId="77777777" w:rsidR="001E5461" w:rsidRPr="001E5461" w:rsidRDefault="001E5461" w:rsidP="001E5461">
      <w:pPr>
        <w:pStyle w:val="ac"/>
      </w:pPr>
      <w:r w:rsidRPr="001E5461">
        <w:t>def handle_help_admin(chat_id):</w:t>
      </w:r>
    </w:p>
    <w:p w14:paraId="212312A0" w14:textId="77777777" w:rsidR="001E5461" w:rsidRPr="001E5461" w:rsidRDefault="001E5461" w:rsidP="001E5461">
      <w:pPr>
        <w:pStyle w:val="ac"/>
      </w:pPr>
      <w:r w:rsidRPr="001E5461">
        <w:t xml:space="preserve">    if not is_admin(chat_id):</w:t>
      </w:r>
    </w:p>
    <w:p w14:paraId="598E44D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администратор</w:t>
      </w:r>
      <w:r w:rsidRPr="001E5461">
        <w:rPr>
          <w:lang w:val="ru-RU"/>
        </w:rPr>
        <w:t>!")</w:t>
      </w:r>
    </w:p>
    <w:p w14:paraId="41F4A9BA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    return</w:t>
      </w:r>
    </w:p>
    <w:p w14:paraId="62201D6F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help_text = """</w:t>
      </w:r>
    </w:p>
    <w:p w14:paraId="0516158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rFonts w:ascii="Segoe UI Emoji" w:hAnsi="Segoe UI Emoji" w:cs="Segoe UI Emoji"/>
          <w:lang w:val="ru-RU"/>
        </w:rPr>
        <w:t>📌</w:t>
      </w:r>
      <w:r w:rsidRPr="001E5461">
        <w:rPr>
          <w:lang w:val="ru-RU"/>
        </w:rPr>
        <w:t xml:space="preserve"> Команды администратора:</w:t>
      </w:r>
    </w:p>
    <w:p w14:paraId="3B4391B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lastRenderedPageBreak/>
        <w:t>/admin_list - Показать список пользователей и количество их предсказаний</w:t>
      </w:r>
    </w:p>
    <w:p w14:paraId="2A3AC904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/admin_delete &lt;user_id&gt; - Удалить пользователя</w:t>
      </w:r>
    </w:p>
    <w:p w14:paraId="2C3E71A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/admin_add &lt;user_id&gt; - Добавить администратора</w:t>
      </w:r>
    </w:p>
    <w:p w14:paraId="7299D26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/help_admin - Показать это сообщение</w:t>
      </w:r>
    </w:p>
    <w:p w14:paraId="122A8E7F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"""</w:t>
      </w:r>
    </w:p>
    <w:p w14:paraId="05A94B06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proofErr w:type="gramStart"/>
      <w:r w:rsidRPr="001E5461">
        <w:t>bot.send</w:t>
      </w:r>
      <w:proofErr w:type="gramEnd"/>
      <w:r w:rsidRPr="001E5461">
        <w:t>_message(chat_id, help_text)</w:t>
      </w:r>
    </w:p>
    <w:p w14:paraId="4AAFD116" w14:textId="77777777" w:rsidR="001E5461" w:rsidRPr="001E5461" w:rsidRDefault="001E5461" w:rsidP="001E5461">
      <w:pPr>
        <w:pStyle w:val="ac"/>
      </w:pPr>
    </w:p>
    <w:p w14:paraId="55F523C4" w14:textId="77777777" w:rsidR="001E5461" w:rsidRPr="001E5461" w:rsidRDefault="001E5461" w:rsidP="001E5461">
      <w:pPr>
        <w:pStyle w:val="ac"/>
      </w:pPr>
      <w:r w:rsidRPr="001E5461">
        <w:t>def handle_become_</w:t>
      </w:r>
      <w:proofErr w:type="gramStart"/>
      <w:r w:rsidRPr="001E5461">
        <w:t>admin(</w:t>
      </w:r>
      <w:proofErr w:type="gramEnd"/>
      <w:r w:rsidRPr="001E5461">
        <w:t>chat_id, text):</w:t>
      </w:r>
    </w:p>
    <w:p w14:paraId="3869E9D3" w14:textId="77777777" w:rsidR="001E5461" w:rsidRPr="001E5461" w:rsidRDefault="001E5461" w:rsidP="001E5461">
      <w:pPr>
        <w:pStyle w:val="ac"/>
      </w:pPr>
      <w:r w:rsidRPr="001E5461">
        <w:t xml:space="preserve">    try:</w:t>
      </w:r>
    </w:p>
    <w:p w14:paraId="523C1267" w14:textId="77777777" w:rsidR="001E5461" w:rsidRPr="001E5461" w:rsidRDefault="001E5461" w:rsidP="001E5461">
      <w:pPr>
        <w:pStyle w:val="ac"/>
      </w:pPr>
      <w:r w:rsidRPr="001E5461">
        <w:t xml:space="preserve">        code = </w:t>
      </w:r>
      <w:proofErr w:type="gramStart"/>
      <w:r w:rsidRPr="001E5461">
        <w:t>text.split</w:t>
      </w:r>
      <w:proofErr w:type="gramEnd"/>
      <w:r w:rsidRPr="001E5461">
        <w:t>()[1]</w:t>
      </w:r>
    </w:p>
    <w:p w14:paraId="659ACF95" w14:textId="77777777" w:rsidR="001E5461" w:rsidRPr="001E5461" w:rsidRDefault="001E5461" w:rsidP="001E5461">
      <w:pPr>
        <w:pStyle w:val="ac"/>
      </w:pPr>
      <w:r w:rsidRPr="001E5461">
        <w:t xml:space="preserve">    except IndexError:</w:t>
      </w:r>
    </w:p>
    <w:p w14:paraId="7F1A82FB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Укажите</w:t>
      </w:r>
      <w:r w:rsidRPr="001E5461">
        <w:t xml:space="preserve"> </w:t>
      </w:r>
      <w:r w:rsidRPr="001E5461">
        <w:rPr>
          <w:rFonts w:cs="Courier New"/>
          <w:lang w:val="ru-RU"/>
        </w:rPr>
        <w:t>секретный</w:t>
      </w:r>
      <w:r w:rsidRPr="001E5461">
        <w:t xml:space="preserve"> </w:t>
      </w:r>
      <w:r w:rsidRPr="001E5461">
        <w:rPr>
          <w:rFonts w:cs="Courier New"/>
          <w:lang w:val="ru-RU"/>
        </w:rPr>
        <w:t>код</w:t>
      </w:r>
      <w:r w:rsidRPr="001E5461">
        <w:t xml:space="preserve">! </w:t>
      </w:r>
      <w:r w:rsidRPr="001E5461">
        <w:rPr>
          <w:rFonts w:cs="Courier New"/>
          <w:lang w:val="ru-RU"/>
        </w:rPr>
        <w:t>Пример</w:t>
      </w:r>
      <w:r w:rsidRPr="001E5461">
        <w:t>: /become_admin SUPERSECRET123")</w:t>
      </w:r>
    </w:p>
    <w:p w14:paraId="371FE10D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5D0991F4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53311C80" w14:textId="77777777" w:rsidR="001E5461" w:rsidRPr="001E5461" w:rsidRDefault="001E5461" w:rsidP="001E5461">
      <w:pPr>
        <w:pStyle w:val="ac"/>
      </w:pPr>
      <w:r w:rsidRPr="001E5461">
        <w:t xml:space="preserve">    if chat_id not in users:</w:t>
      </w:r>
    </w:p>
    <w:p w14:paraId="1E1F32B1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должны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быть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зарегистрированы</w:t>
      </w:r>
      <w:r w:rsidRPr="001E5461">
        <w:rPr>
          <w:lang w:val="ru-RU"/>
        </w:rPr>
        <w:t xml:space="preserve">! </w:t>
      </w:r>
      <w:r w:rsidRPr="001E5461">
        <w:rPr>
          <w:rFonts w:cs="Courier New"/>
          <w:lang w:val="ru-RU"/>
        </w:rPr>
        <w:t>Используйте</w:t>
      </w:r>
      <w:r w:rsidRPr="001E5461">
        <w:t xml:space="preserve"> /register.")</w:t>
      </w:r>
    </w:p>
    <w:p w14:paraId="2DE88220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4BD4C696" w14:textId="77777777" w:rsidR="001E5461" w:rsidRPr="001E5461" w:rsidRDefault="001E5461" w:rsidP="001E5461">
      <w:pPr>
        <w:pStyle w:val="ac"/>
      </w:pPr>
      <w:r w:rsidRPr="001E5461">
        <w:t xml:space="preserve">    if has_</w:t>
      </w:r>
      <w:proofErr w:type="gramStart"/>
      <w:r w:rsidRPr="001E5461">
        <w:t>admins(</w:t>
      </w:r>
      <w:proofErr w:type="gramEnd"/>
      <w:r w:rsidRPr="001E5461">
        <w:t>):</w:t>
      </w:r>
    </w:p>
    <w:p w14:paraId="3CD354D7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Администратор</w:t>
      </w:r>
      <w:r w:rsidRPr="001E5461">
        <w:t xml:space="preserve"> </w:t>
      </w:r>
      <w:r w:rsidRPr="001E5461">
        <w:rPr>
          <w:rFonts w:cs="Courier New"/>
          <w:lang w:val="ru-RU"/>
        </w:rPr>
        <w:t>уже</w:t>
      </w:r>
      <w:r w:rsidRPr="001E5461">
        <w:t xml:space="preserve"> </w:t>
      </w:r>
      <w:r w:rsidRPr="001E5461">
        <w:rPr>
          <w:rFonts w:cs="Courier New"/>
          <w:lang w:val="ru-RU"/>
        </w:rPr>
        <w:t>назначен</w:t>
      </w:r>
      <w:r w:rsidRPr="001E5461">
        <w:t>!")</w:t>
      </w:r>
    </w:p>
    <w:p w14:paraId="126A889C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1C078D9C" w14:textId="77777777" w:rsidR="001E5461" w:rsidRPr="001E5461" w:rsidRDefault="001E5461" w:rsidP="001E5461">
      <w:pPr>
        <w:pStyle w:val="ac"/>
      </w:pPr>
      <w:r w:rsidRPr="001E5461">
        <w:t xml:space="preserve">    if </w:t>
      </w:r>
      <w:proofErr w:type="gramStart"/>
      <w:r w:rsidRPr="001E5461">
        <w:t>code !</w:t>
      </w:r>
      <w:proofErr w:type="gramEnd"/>
      <w:r w:rsidRPr="001E5461">
        <w:t>= SECRET_CODE:</w:t>
      </w:r>
    </w:p>
    <w:p w14:paraId="68D05157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Неверный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секретный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код</w:t>
      </w:r>
      <w:r w:rsidRPr="001E5461">
        <w:rPr>
          <w:lang w:val="ru-RU"/>
        </w:rPr>
        <w:t>!")</w:t>
      </w:r>
    </w:p>
    <w:p w14:paraId="1ACD753D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57175796" w14:textId="77777777" w:rsidR="001E5461" w:rsidRPr="001E5461" w:rsidRDefault="001E5461" w:rsidP="001E5461">
      <w:pPr>
        <w:pStyle w:val="ac"/>
      </w:pPr>
      <w:r w:rsidRPr="001E5461">
        <w:t xml:space="preserve">    add_admin(chat_id)</w:t>
      </w:r>
    </w:p>
    <w:p w14:paraId="3587F8B3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🎉</w:t>
      </w:r>
      <w:r w:rsidRPr="001E5461">
        <w:rPr>
          <w:lang w:val="ru-RU"/>
        </w:rPr>
        <w:t xml:space="preserve"> Вы назначены первым администратором!")</w:t>
      </w:r>
    </w:p>
    <w:p w14:paraId="3C5CB163" w14:textId="77777777" w:rsidR="001E5461" w:rsidRPr="001E5461" w:rsidRDefault="001E5461" w:rsidP="001E5461">
      <w:pPr>
        <w:pStyle w:val="ac"/>
        <w:rPr>
          <w:lang w:val="ru-RU"/>
        </w:rPr>
      </w:pPr>
    </w:p>
    <w:p w14:paraId="4B0DEBF2" w14:textId="77777777" w:rsidR="001E5461" w:rsidRPr="001E5461" w:rsidRDefault="001E5461" w:rsidP="001E5461">
      <w:pPr>
        <w:pStyle w:val="ac"/>
      </w:pPr>
      <w:r w:rsidRPr="001E5461">
        <w:t>def handle_admin_list(chat_id):</w:t>
      </w:r>
    </w:p>
    <w:p w14:paraId="7021799A" w14:textId="77777777" w:rsidR="001E5461" w:rsidRPr="001E5461" w:rsidRDefault="001E5461" w:rsidP="001E5461">
      <w:pPr>
        <w:pStyle w:val="ac"/>
      </w:pPr>
      <w:r w:rsidRPr="001E5461">
        <w:t xml:space="preserve">    if not is_admin(chat_id):</w:t>
      </w:r>
    </w:p>
    <w:p w14:paraId="4F430F37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администратор</w:t>
      </w:r>
      <w:r w:rsidRPr="001E5461">
        <w:rPr>
          <w:lang w:val="ru-RU"/>
        </w:rPr>
        <w:t>!")</w:t>
      </w:r>
    </w:p>
    <w:p w14:paraId="5AAB9E00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04D94ADB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1F1979C5" w14:textId="77777777" w:rsidR="001E5461" w:rsidRPr="001E5461" w:rsidRDefault="001E5461" w:rsidP="001E5461">
      <w:pPr>
        <w:pStyle w:val="ac"/>
      </w:pPr>
      <w:r w:rsidRPr="001E5461">
        <w:t xml:space="preserve">    if not users:</w:t>
      </w:r>
    </w:p>
    <w:p w14:paraId="2F61359C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  <w:lang w:val="ru-RU"/>
        </w:rPr>
        <w:t>📋</w:t>
      </w:r>
      <w:r w:rsidRPr="001E5461">
        <w:t xml:space="preserve"> </w:t>
      </w:r>
      <w:r w:rsidRPr="001E5461">
        <w:rPr>
          <w:lang w:val="ru-RU"/>
        </w:rPr>
        <w:t>Список</w:t>
      </w:r>
      <w:r w:rsidRPr="001E5461">
        <w:t xml:space="preserve"> </w:t>
      </w:r>
      <w:r w:rsidRPr="001E5461">
        <w:rPr>
          <w:lang w:val="ru-RU"/>
        </w:rPr>
        <w:t>пользователей</w:t>
      </w:r>
      <w:r w:rsidRPr="001E5461">
        <w:t xml:space="preserve"> </w:t>
      </w:r>
      <w:r w:rsidRPr="001E5461">
        <w:rPr>
          <w:lang w:val="ru-RU"/>
        </w:rPr>
        <w:t>пуст</w:t>
      </w:r>
      <w:r w:rsidRPr="001E5461">
        <w:t>.")</w:t>
      </w:r>
    </w:p>
    <w:p w14:paraId="3F52809B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5B1C9977" w14:textId="77777777" w:rsidR="001E5461" w:rsidRPr="001E5461" w:rsidRDefault="001E5461" w:rsidP="001E5461">
      <w:pPr>
        <w:pStyle w:val="ac"/>
      </w:pPr>
      <w:r w:rsidRPr="001E5461">
        <w:t xml:space="preserve">    user_list = "\n</w:t>
      </w:r>
      <w:proofErr w:type="gramStart"/>
      <w:r w:rsidRPr="001E5461">
        <w:t>".join</w:t>
      </w:r>
      <w:proofErr w:type="gramEnd"/>
      <w:r w:rsidRPr="001E5461">
        <w:t xml:space="preserve">([f"ID: {uid}, </w:t>
      </w:r>
      <w:r w:rsidRPr="001E5461">
        <w:rPr>
          <w:lang w:val="ru-RU"/>
        </w:rPr>
        <w:t>Предсказаний</w:t>
      </w:r>
      <w:r w:rsidRPr="001E5461">
        <w:t>: {data['prediction_count']}" for uid, data in users.items()])</w:t>
      </w:r>
    </w:p>
    <w:p w14:paraId="73385E4B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bot.send</w:t>
      </w:r>
      <w:proofErr w:type="gramEnd"/>
      <w:r w:rsidRPr="001E5461">
        <w:t>_message(chat_id, f"</w:t>
      </w:r>
      <w:r w:rsidRPr="001E5461">
        <w:rPr>
          <w:rFonts w:ascii="Segoe UI Emoji" w:hAnsi="Segoe UI Emoji" w:cs="Segoe UI Emoji"/>
          <w:lang w:val="ru-RU"/>
        </w:rPr>
        <w:t>📋</w:t>
      </w:r>
      <w:r w:rsidRPr="001E5461">
        <w:t xml:space="preserve"> </w:t>
      </w:r>
      <w:r w:rsidRPr="001E5461">
        <w:rPr>
          <w:lang w:val="ru-RU"/>
        </w:rPr>
        <w:t>Список</w:t>
      </w:r>
      <w:r w:rsidRPr="001E5461">
        <w:t xml:space="preserve"> </w:t>
      </w:r>
      <w:r w:rsidRPr="001E5461">
        <w:rPr>
          <w:lang w:val="ru-RU"/>
        </w:rPr>
        <w:t>пользователей</w:t>
      </w:r>
      <w:r w:rsidRPr="001E5461">
        <w:t>:\n{user_list}")</w:t>
      </w:r>
    </w:p>
    <w:p w14:paraId="54864AF2" w14:textId="77777777" w:rsidR="001E5461" w:rsidRPr="001E5461" w:rsidRDefault="001E5461" w:rsidP="001E5461">
      <w:pPr>
        <w:pStyle w:val="ac"/>
      </w:pPr>
    </w:p>
    <w:p w14:paraId="3EF60EBD" w14:textId="77777777" w:rsidR="001E5461" w:rsidRPr="001E5461" w:rsidRDefault="001E5461" w:rsidP="001E5461">
      <w:pPr>
        <w:pStyle w:val="ac"/>
      </w:pPr>
      <w:r w:rsidRPr="001E5461">
        <w:t>def handle_admin_</w:t>
      </w:r>
      <w:proofErr w:type="gramStart"/>
      <w:r w:rsidRPr="001E5461">
        <w:t>delete(</w:t>
      </w:r>
      <w:proofErr w:type="gramEnd"/>
      <w:r w:rsidRPr="001E5461">
        <w:t>chat_id, text):</w:t>
      </w:r>
    </w:p>
    <w:p w14:paraId="00A046ED" w14:textId="77777777" w:rsidR="001E5461" w:rsidRPr="001E5461" w:rsidRDefault="001E5461" w:rsidP="001E5461">
      <w:pPr>
        <w:pStyle w:val="ac"/>
      </w:pPr>
      <w:r w:rsidRPr="001E5461">
        <w:t xml:space="preserve">    if not is_admin(chat_id):</w:t>
      </w:r>
    </w:p>
    <w:p w14:paraId="1FCD928B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lastRenderedPageBreak/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администратор</w:t>
      </w:r>
      <w:r w:rsidRPr="001E5461">
        <w:rPr>
          <w:lang w:val="ru-RU"/>
        </w:rPr>
        <w:t>!")</w:t>
      </w:r>
    </w:p>
    <w:p w14:paraId="2C7BAAED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1F590F91" w14:textId="77777777" w:rsidR="001E5461" w:rsidRPr="001E5461" w:rsidRDefault="001E5461" w:rsidP="001E5461">
      <w:pPr>
        <w:pStyle w:val="ac"/>
      </w:pPr>
      <w:r w:rsidRPr="001E5461">
        <w:t xml:space="preserve">    try:</w:t>
      </w:r>
    </w:p>
    <w:p w14:paraId="36B6F81E" w14:textId="77777777" w:rsidR="001E5461" w:rsidRPr="001E5461" w:rsidRDefault="001E5461" w:rsidP="001E5461">
      <w:pPr>
        <w:pStyle w:val="ac"/>
      </w:pPr>
      <w:r w:rsidRPr="001E5461">
        <w:t xml:space="preserve">        user_id = </w:t>
      </w:r>
      <w:proofErr w:type="gramStart"/>
      <w:r w:rsidRPr="001E5461">
        <w:t>text.split</w:t>
      </w:r>
      <w:proofErr w:type="gramEnd"/>
      <w:r w:rsidRPr="001E5461">
        <w:t>()[1]</w:t>
      </w:r>
    </w:p>
    <w:p w14:paraId="24596F34" w14:textId="77777777" w:rsidR="001E5461" w:rsidRPr="001E5461" w:rsidRDefault="001E5461" w:rsidP="001E5461">
      <w:pPr>
        <w:pStyle w:val="ac"/>
      </w:pPr>
      <w:r w:rsidRPr="001E5461">
        <w:t xml:space="preserve">    except IndexError:</w:t>
      </w:r>
    </w:p>
    <w:p w14:paraId="160BE706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Укажите</w:t>
      </w:r>
      <w:r w:rsidRPr="001E5461">
        <w:t xml:space="preserve"> ID </w:t>
      </w:r>
      <w:r w:rsidRPr="001E5461">
        <w:rPr>
          <w:rFonts w:cs="Courier New"/>
          <w:lang w:val="ru-RU"/>
        </w:rPr>
        <w:t>пользователя</w:t>
      </w:r>
      <w:r w:rsidRPr="001E5461">
        <w:t xml:space="preserve">! </w:t>
      </w:r>
      <w:r w:rsidRPr="001E5461">
        <w:rPr>
          <w:rFonts w:cs="Courier New"/>
          <w:lang w:val="ru-RU"/>
        </w:rPr>
        <w:t>Пример</w:t>
      </w:r>
      <w:r w:rsidRPr="001E5461">
        <w:t>: /admin_delete 123456789")</w:t>
      </w:r>
    </w:p>
    <w:p w14:paraId="61AA8F72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674DE014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319A4D09" w14:textId="77777777" w:rsidR="001E5461" w:rsidRPr="001E5461" w:rsidRDefault="001E5461" w:rsidP="001E5461">
      <w:pPr>
        <w:pStyle w:val="ac"/>
      </w:pPr>
      <w:r w:rsidRPr="001E5461">
        <w:t xml:space="preserve">    if user_id not in users:</w:t>
      </w:r>
    </w:p>
    <w:p w14:paraId="078A3015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Пользователь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найден</w:t>
      </w:r>
      <w:r w:rsidRPr="001E5461">
        <w:rPr>
          <w:lang w:val="ru-RU"/>
        </w:rPr>
        <w:t>!")</w:t>
      </w:r>
    </w:p>
    <w:p w14:paraId="5B6358FD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0D59C711" w14:textId="77777777" w:rsidR="001E5461" w:rsidRPr="001E5461" w:rsidRDefault="001E5461" w:rsidP="001E5461">
      <w:pPr>
        <w:pStyle w:val="ac"/>
      </w:pPr>
      <w:r w:rsidRPr="001E5461">
        <w:t xml:space="preserve">    delete_user(user_id)</w:t>
      </w:r>
    </w:p>
    <w:p w14:paraId="483692E5" w14:textId="77777777" w:rsidR="001E5461" w:rsidRPr="001E5461" w:rsidRDefault="001E5461" w:rsidP="001E5461">
      <w:pPr>
        <w:pStyle w:val="ac"/>
      </w:pPr>
      <w:r w:rsidRPr="001E5461">
        <w:t xml:space="preserve">    if user_id in signed_in_users:</w:t>
      </w:r>
    </w:p>
    <w:p w14:paraId="70AE2C1C" w14:textId="77777777" w:rsidR="001E5461" w:rsidRPr="001E5461" w:rsidRDefault="001E5461" w:rsidP="001E5461">
      <w:pPr>
        <w:pStyle w:val="ac"/>
      </w:pPr>
      <w:r w:rsidRPr="001E5461">
        <w:t xml:space="preserve">        signed_in_</w:t>
      </w:r>
      <w:proofErr w:type="gramStart"/>
      <w:r w:rsidRPr="001E5461">
        <w:t>users.remove</w:t>
      </w:r>
      <w:proofErr w:type="gramEnd"/>
      <w:r w:rsidRPr="001E5461">
        <w:t>(user_id)</w:t>
      </w:r>
    </w:p>
    <w:p w14:paraId="64DF34F7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bot.send</w:t>
      </w:r>
      <w:proofErr w:type="gramEnd"/>
      <w:r w:rsidRPr="001E5461">
        <w:t>_message(chat_id, f"</w:t>
      </w:r>
      <w:r w:rsidRPr="001E5461">
        <w:rPr>
          <w:rFonts w:ascii="Segoe UI Emoji" w:hAnsi="Segoe UI Emoji" w:cs="Segoe UI Emoji"/>
        </w:rPr>
        <w:t>✅</w:t>
      </w:r>
      <w:r w:rsidRPr="001E5461">
        <w:t xml:space="preserve"> </w:t>
      </w:r>
      <w:r w:rsidRPr="001E5461">
        <w:rPr>
          <w:rFonts w:cs="Courier New"/>
          <w:lang w:val="ru-RU"/>
        </w:rPr>
        <w:t>Пользователь</w:t>
      </w:r>
      <w:r w:rsidRPr="001E5461">
        <w:t xml:space="preserve"> {user_id} </w:t>
      </w:r>
      <w:r w:rsidRPr="001E5461">
        <w:rPr>
          <w:lang w:val="ru-RU"/>
        </w:rPr>
        <w:t>удалён</w:t>
      </w:r>
      <w:r w:rsidRPr="001E5461">
        <w:t>!")</w:t>
      </w:r>
    </w:p>
    <w:p w14:paraId="61FFDF3D" w14:textId="77777777" w:rsidR="001E5461" w:rsidRPr="001E5461" w:rsidRDefault="001E5461" w:rsidP="001E5461">
      <w:pPr>
        <w:pStyle w:val="ac"/>
      </w:pPr>
    </w:p>
    <w:p w14:paraId="30241C80" w14:textId="77777777" w:rsidR="001E5461" w:rsidRPr="001E5461" w:rsidRDefault="001E5461" w:rsidP="001E5461">
      <w:pPr>
        <w:pStyle w:val="ac"/>
      </w:pPr>
      <w:r w:rsidRPr="001E5461">
        <w:t>def handle_admin_</w:t>
      </w:r>
      <w:proofErr w:type="gramStart"/>
      <w:r w:rsidRPr="001E5461">
        <w:t>add(</w:t>
      </w:r>
      <w:proofErr w:type="gramEnd"/>
      <w:r w:rsidRPr="001E5461">
        <w:t>chat_id, text):</w:t>
      </w:r>
    </w:p>
    <w:p w14:paraId="74661F35" w14:textId="77777777" w:rsidR="001E5461" w:rsidRPr="001E5461" w:rsidRDefault="001E5461" w:rsidP="001E5461">
      <w:pPr>
        <w:pStyle w:val="ac"/>
      </w:pPr>
      <w:r w:rsidRPr="001E5461">
        <w:t xml:space="preserve">    if not is_admin(chat_id):</w:t>
      </w:r>
    </w:p>
    <w:p w14:paraId="0CC823C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администратор</w:t>
      </w:r>
      <w:r w:rsidRPr="001E5461">
        <w:rPr>
          <w:lang w:val="ru-RU"/>
        </w:rPr>
        <w:t>!")</w:t>
      </w:r>
    </w:p>
    <w:p w14:paraId="75103B03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0AB4E01F" w14:textId="77777777" w:rsidR="001E5461" w:rsidRPr="001E5461" w:rsidRDefault="001E5461" w:rsidP="001E5461">
      <w:pPr>
        <w:pStyle w:val="ac"/>
      </w:pPr>
      <w:r w:rsidRPr="001E5461">
        <w:t xml:space="preserve">    try:</w:t>
      </w:r>
    </w:p>
    <w:p w14:paraId="5806CCD1" w14:textId="77777777" w:rsidR="001E5461" w:rsidRPr="001E5461" w:rsidRDefault="001E5461" w:rsidP="001E5461">
      <w:pPr>
        <w:pStyle w:val="ac"/>
      </w:pPr>
      <w:r w:rsidRPr="001E5461">
        <w:t xml:space="preserve">        user_id = </w:t>
      </w:r>
      <w:proofErr w:type="gramStart"/>
      <w:r w:rsidRPr="001E5461">
        <w:t>text.split</w:t>
      </w:r>
      <w:proofErr w:type="gramEnd"/>
      <w:r w:rsidRPr="001E5461">
        <w:t>()[1]</w:t>
      </w:r>
    </w:p>
    <w:p w14:paraId="17EC59AD" w14:textId="77777777" w:rsidR="001E5461" w:rsidRPr="001E5461" w:rsidRDefault="001E5461" w:rsidP="001E5461">
      <w:pPr>
        <w:pStyle w:val="ac"/>
      </w:pPr>
      <w:r w:rsidRPr="001E5461">
        <w:t xml:space="preserve">    except IndexError:</w:t>
      </w:r>
    </w:p>
    <w:p w14:paraId="6138FCF7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Укажите</w:t>
      </w:r>
      <w:r w:rsidRPr="001E5461">
        <w:t xml:space="preserve"> ID </w:t>
      </w:r>
      <w:r w:rsidRPr="001E5461">
        <w:rPr>
          <w:rFonts w:cs="Courier New"/>
          <w:lang w:val="ru-RU"/>
        </w:rPr>
        <w:t>пользователя</w:t>
      </w:r>
      <w:r w:rsidRPr="001E5461">
        <w:t xml:space="preserve">! </w:t>
      </w:r>
      <w:r w:rsidRPr="001E5461">
        <w:rPr>
          <w:rFonts w:cs="Courier New"/>
          <w:lang w:val="ru-RU"/>
        </w:rPr>
        <w:t>Пример</w:t>
      </w:r>
      <w:r w:rsidRPr="001E5461">
        <w:t>: /admin_add 123456789")</w:t>
      </w:r>
    </w:p>
    <w:p w14:paraId="624D75A2" w14:textId="77777777" w:rsidR="001E5461" w:rsidRPr="001E5461" w:rsidRDefault="001E5461" w:rsidP="001E5461">
      <w:pPr>
        <w:pStyle w:val="ac"/>
      </w:pPr>
      <w:r w:rsidRPr="001E5461">
        <w:t xml:space="preserve">        return</w:t>
      </w:r>
    </w:p>
    <w:p w14:paraId="50A6A2E4" w14:textId="77777777" w:rsidR="001E5461" w:rsidRPr="001E5461" w:rsidRDefault="001E5461" w:rsidP="001E5461">
      <w:pPr>
        <w:pStyle w:val="ac"/>
      </w:pPr>
      <w:r w:rsidRPr="001E5461">
        <w:t xml:space="preserve">    users = load_</w:t>
      </w:r>
      <w:proofErr w:type="gramStart"/>
      <w:r w:rsidRPr="001E5461">
        <w:t>users(</w:t>
      </w:r>
      <w:proofErr w:type="gramEnd"/>
      <w:r w:rsidRPr="001E5461">
        <w:t>)</w:t>
      </w:r>
    </w:p>
    <w:p w14:paraId="23C3D2E8" w14:textId="77777777" w:rsidR="001E5461" w:rsidRPr="001E5461" w:rsidRDefault="001E5461" w:rsidP="001E5461">
      <w:pPr>
        <w:pStyle w:val="ac"/>
      </w:pPr>
      <w:r w:rsidRPr="001E5461">
        <w:t xml:space="preserve">    if user_id not in users:</w:t>
      </w:r>
    </w:p>
    <w:p w14:paraId="2A7ECC19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Пользователь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найден</w:t>
      </w:r>
      <w:r w:rsidRPr="001E5461">
        <w:rPr>
          <w:lang w:val="ru-RU"/>
        </w:rPr>
        <w:t>!")</w:t>
      </w:r>
    </w:p>
    <w:p w14:paraId="5D68AF4D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return</w:t>
      </w:r>
    </w:p>
    <w:p w14:paraId="1419FD1C" w14:textId="77777777" w:rsidR="001E5461" w:rsidRPr="001E5461" w:rsidRDefault="001E5461" w:rsidP="001E5461">
      <w:pPr>
        <w:pStyle w:val="ac"/>
      </w:pPr>
      <w:r w:rsidRPr="001E5461">
        <w:t xml:space="preserve">    add_admin(user_id)</w:t>
      </w:r>
    </w:p>
    <w:p w14:paraId="440FD05F" w14:textId="77777777" w:rsidR="001E5461" w:rsidRPr="001E5461" w:rsidRDefault="001E5461" w:rsidP="001E5461">
      <w:pPr>
        <w:pStyle w:val="ac"/>
      </w:pPr>
      <w:r w:rsidRPr="001E5461">
        <w:t xml:space="preserve">    </w:t>
      </w:r>
      <w:proofErr w:type="gramStart"/>
      <w:r w:rsidRPr="001E5461">
        <w:t>bot.send</w:t>
      </w:r>
      <w:proofErr w:type="gramEnd"/>
      <w:r w:rsidRPr="001E5461">
        <w:t>_message(chat_id, f"</w:t>
      </w:r>
      <w:r w:rsidRPr="001E5461">
        <w:rPr>
          <w:rFonts w:ascii="Segoe UI Emoji" w:hAnsi="Segoe UI Emoji" w:cs="Segoe UI Emoji"/>
        </w:rPr>
        <w:t>✅</w:t>
      </w:r>
      <w:r w:rsidRPr="001E5461">
        <w:t xml:space="preserve"> </w:t>
      </w:r>
      <w:r w:rsidRPr="001E5461">
        <w:rPr>
          <w:rFonts w:cs="Courier New"/>
          <w:lang w:val="ru-RU"/>
        </w:rPr>
        <w:t>Пользователь</w:t>
      </w:r>
      <w:r w:rsidRPr="001E5461">
        <w:t xml:space="preserve"> {user_id} </w:t>
      </w:r>
      <w:r w:rsidRPr="001E5461">
        <w:rPr>
          <w:lang w:val="ru-RU"/>
        </w:rPr>
        <w:t>назначен</w:t>
      </w:r>
      <w:r w:rsidRPr="001E5461">
        <w:t xml:space="preserve"> </w:t>
      </w:r>
      <w:r w:rsidRPr="001E5461">
        <w:rPr>
          <w:lang w:val="ru-RU"/>
        </w:rPr>
        <w:t>администратором</w:t>
      </w:r>
      <w:r w:rsidRPr="001E5461">
        <w:t>!")</w:t>
      </w:r>
    </w:p>
    <w:p w14:paraId="2DB9A501" w14:textId="77777777" w:rsidR="001E5461" w:rsidRPr="001E5461" w:rsidRDefault="001E5461" w:rsidP="001E5461">
      <w:pPr>
        <w:pStyle w:val="ac"/>
      </w:pPr>
    </w:p>
    <w:p w14:paraId="45FBDEB2" w14:textId="77777777" w:rsidR="001E5461" w:rsidRPr="001E5461" w:rsidRDefault="001E5461" w:rsidP="001E5461">
      <w:pPr>
        <w:pStyle w:val="ac"/>
      </w:pPr>
      <w:r w:rsidRPr="001E5461">
        <w:t>def process_</w:t>
      </w:r>
      <w:proofErr w:type="gramStart"/>
      <w:r w:rsidRPr="001E5461">
        <w:t>image(</w:t>
      </w:r>
      <w:proofErr w:type="gramEnd"/>
      <w:r w:rsidRPr="001E5461">
        <w:t>file_id, chat_id):</w:t>
      </w:r>
    </w:p>
    <w:p w14:paraId="6A9B2981" w14:textId="77777777" w:rsidR="001E5461" w:rsidRPr="001E5461" w:rsidRDefault="001E5461" w:rsidP="001E5461">
      <w:pPr>
        <w:pStyle w:val="ac"/>
      </w:pPr>
      <w:r w:rsidRPr="001E5461">
        <w:t xml:space="preserve">    if model is None:</w:t>
      </w:r>
    </w:p>
    <w:p w14:paraId="5D9427B5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Модель</w:t>
      </w:r>
      <w:r w:rsidRPr="001E5461">
        <w:t xml:space="preserve"> </w:t>
      </w:r>
      <w:r w:rsidRPr="001E5461">
        <w:rPr>
          <w:rFonts w:cs="Courier New"/>
          <w:lang w:val="ru-RU"/>
        </w:rPr>
        <w:t>не</w:t>
      </w:r>
      <w:r w:rsidRPr="001E5461">
        <w:t xml:space="preserve"> </w:t>
      </w:r>
      <w:r w:rsidRPr="001E5461">
        <w:rPr>
          <w:rFonts w:cs="Courier New"/>
          <w:lang w:val="ru-RU"/>
        </w:rPr>
        <w:t>загружена</w:t>
      </w:r>
      <w:r w:rsidRPr="001E5461">
        <w:t xml:space="preserve">. </w:t>
      </w:r>
      <w:r w:rsidRPr="001E5461">
        <w:rPr>
          <w:rFonts w:cs="Courier New"/>
          <w:lang w:val="ru-RU"/>
        </w:rPr>
        <w:t>Пожалуйста</w:t>
      </w:r>
      <w:r w:rsidRPr="001E5461">
        <w:rPr>
          <w:lang w:val="ru-RU"/>
        </w:rPr>
        <w:t xml:space="preserve">, </w:t>
      </w:r>
      <w:r w:rsidRPr="001E5461">
        <w:rPr>
          <w:rFonts w:cs="Courier New"/>
          <w:lang w:val="ru-RU"/>
        </w:rPr>
        <w:t>свяжитесь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с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администратором</w:t>
      </w:r>
      <w:r w:rsidRPr="001E5461">
        <w:rPr>
          <w:lang w:val="ru-RU"/>
        </w:rPr>
        <w:t>.")</w:t>
      </w:r>
    </w:p>
    <w:p w14:paraId="17C42F89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    return</w:t>
      </w:r>
    </w:p>
    <w:p w14:paraId="5C605A02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</w:t>
      </w:r>
    </w:p>
    <w:p w14:paraId="7769E44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try:</w:t>
      </w:r>
    </w:p>
    <w:p w14:paraId="3466702D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 xml:space="preserve"># </w:t>
      </w:r>
      <w:r w:rsidRPr="001E5461">
        <w:rPr>
          <w:lang w:val="ru-RU"/>
        </w:rPr>
        <w:t>Получаем</w:t>
      </w:r>
      <w:r w:rsidRPr="001E5461">
        <w:t xml:space="preserve"> </w:t>
      </w:r>
      <w:r w:rsidRPr="001E5461">
        <w:rPr>
          <w:lang w:val="ru-RU"/>
        </w:rPr>
        <w:t>файл</w:t>
      </w:r>
      <w:r w:rsidRPr="001E5461">
        <w:t xml:space="preserve"> </w:t>
      </w:r>
      <w:r w:rsidRPr="001E5461">
        <w:rPr>
          <w:lang w:val="ru-RU"/>
        </w:rPr>
        <w:t>изображения</w:t>
      </w:r>
    </w:p>
    <w:p w14:paraId="58EA2AD0" w14:textId="77777777" w:rsidR="001E5461" w:rsidRPr="001E5461" w:rsidRDefault="001E5461" w:rsidP="001E5461">
      <w:pPr>
        <w:pStyle w:val="ac"/>
      </w:pPr>
      <w:r w:rsidRPr="001E5461">
        <w:t xml:space="preserve">        file_info = bot.get_file(file_id)</w:t>
      </w:r>
    </w:p>
    <w:p w14:paraId="2A795DCF" w14:textId="77777777" w:rsidR="001E5461" w:rsidRPr="001E5461" w:rsidRDefault="001E5461" w:rsidP="001E5461">
      <w:pPr>
        <w:pStyle w:val="ac"/>
      </w:pPr>
      <w:r w:rsidRPr="001E5461">
        <w:lastRenderedPageBreak/>
        <w:t xml:space="preserve">        file_url = f"https://api.telegram.org/file/bot{TOKEN}/{file_</w:t>
      </w:r>
      <w:proofErr w:type="gramStart"/>
      <w:r w:rsidRPr="001E5461">
        <w:t>info.file</w:t>
      </w:r>
      <w:proofErr w:type="gramEnd"/>
      <w:r w:rsidRPr="001E5461">
        <w:t>_path}"</w:t>
      </w:r>
    </w:p>
    <w:p w14:paraId="0D10856D" w14:textId="77777777" w:rsidR="001E5461" w:rsidRPr="001E5461" w:rsidRDefault="001E5461" w:rsidP="001E5461">
      <w:pPr>
        <w:pStyle w:val="ac"/>
      </w:pPr>
      <w:r w:rsidRPr="001E5461">
        <w:t xml:space="preserve">        response = requests.get(file_url)</w:t>
      </w:r>
    </w:p>
    <w:p w14:paraId="4DDB550D" w14:textId="77777777" w:rsidR="001E5461" w:rsidRPr="001E5461" w:rsidRDefault="001E5461" w:rsidP="001E5461">
      <w:pPr>
        <w:pStyle w:val="ac"/>
      </w:pPr>
      <w:r w:rsidRPr="001E5461">
        <w:t xml:space="preserve">        img = Image.open(</w:t>
      </w:r>
      <w:proofErr w:type="gramStart"/>
      <w:r w:rsidRPr="001E5461">
        <w:t>io.BytesIO</w:t>
      </w:r>
      <w:proofErr w:type="gramEnd"/>
      <w:r w:rsidRPr="001E5461">
        <w:t>(response.content))</w:t>
      </w:r>
    </w:p>
    <w:p w14:paraId="725AC53C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1F4D961F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r w:rsidRPr="001E5461">
        <w:rPr>
          <w:lang w:val="ru-RU"/>
        </w:rPr>
        <w:t># Конвертируем изображение в нужный формат</w:t>
      </w:r>
    </w:p>
    <w:p w14:paraId="7E84D888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    img = </w:t>
      </w:r>
      <w:proofErr w:type="gramStart"/>
      <w:r w:rsidRPr="001E5461">
        <w:rPr>
          <w:lang w:val="ru-RU"/>
        </w:rPr>
        <w:t>img.resize</w:t>
      </w:r>
      <w:proofErr w:type="gramEnd"/>
      <w:r w:rsidRPr="001E5461">
        <w:rPr>
          <w:lang w:val="ru-RU"/>
        </w:rPr>
        <w:t>((200, 200))</w:t>
      </w:r>
    </w:p>
    <w:p w14:paraId="4973DF3A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>x = image.img_to_array(img)</w:t>
      </w:r>
    </w:p>
    <w:p w14:paraId="7D479DCA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r w:rsidRPr="001E5461">
        <w:rPr>
          <w:lang w:val="ru-RU"/>
        </w:rPr>
        <w:t xml:space="preserve">x = x / </w:t>
      </w:r>
      <w:proofErr w:type="gramStart"/>
      <w:r w:rsidRPr="001E5461">
        <w:rPr>
          <w:lang w:val="ru-RU"/>
        </w:rPr>
        <w:t>255.0  #</w:t>
      </w:r>
      <w:proofErr w:type="gramEnd"/>
      <w:r w:rsidRPr="001E5461">
        <w:rPr>
          <w:lang w:val="ru-RU"/>
        </w:rPr>
        <w:t xml:space="preserve"> Нормализация</w:t>
      </w:r>
    </w:p>
    <w:p w14:paraId="3F7D59E6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    x = </w:t>
      </w:r>
      <w:proofErr w:type="gramStart"/>
      <w:r w:rsidRPr="001E5461">
        <w:rPr>
          <w:lang w:val="ru-RU"/>
        </w:rPr>
        <w:t>np.expand</w:t>
      </w:r>
      <w:proofErr w:type="gramEnd"/>
      <w:r w:rsidRPr="001E5461">
        <w:rPr>
          <w:lang w:val="ru-RU"/>
        </w:rPr>
        <w:t>_dims(x, axis=0)</w:t>
      </w:r>
    </w:p>
    <w:p w14:paraId="46EEAEC9" w14:textId="77777777" w:rsidR="001E5461" w:rsidRPr="001E5461" w:rsidRDefault="001E5461" w:rsidP="001E5461">
      <w:pPr>
        <w:pStyle w:val="ac"/>
        <w:rPr>
          <w:lang w:val="ru-RU"/>
        </w:rPr>
      </w:pPr>
    </w:p>
    <w:p w14:paraId="4DB433E1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    # Предсказание</w:t>
      </w:r>
    </w:p>
    <w:p w14:paraId="153716EF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    </w:t>
      </w:r>
      <w:r w:rsidRPr="001E5461">
        <w:t xml:space="preserve">classes = </w:t>
      </w:r>
      <w:proofErr w:type="gramStart"/>
      <w:r w:rsidRPr="001E5461">
        <w:t>model.predict</w:t>
      </w:r>
      <w:proofErr w:type="gramEnd"/>
      <w:r w:rsidRPr="001E5461">
        <w:t>(x, batch_size=1)</w:t>
      </w:r>
    </w:p>
    <w:p w14:paraId="7D777A47" w14:textId="77777777" w:rsidR="001E5461" w:rsidRPr="001E5461" w:rsidRDefault="001E5461" w:rsidP="001E5461">
      <w:pPr>
        <w:pStyle w:val="ac"/>
      </w:pPr>
      <w:r w:rsidRPr="001E5461">
        <w:t xml:space="preserve">        probability = </w:t>
      </w:r>
      <w:proofErr w:type="gramStart"/>
      <w:r w:rsidRPr="001E5461">
        <w:t>classes[</w:t>
      </w:r>
      <w:proofErr w:type="gramEnd"/>
      <w:r w:rsidRPr="001E5461">
        <w:t>0][0]</w:t>
      </w:r>
    </w:p>
    <w:p w14:paraId="6B9B037B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34E1721B" w14:textId="77777777" w:rsidR="001E5461" w:rsidRPr="001E5461" w:rsidRDefault="001E5461" w:rsidP="001E5461">
      <w:pPr>
        <w:pStyle w:val="ac"/>
      </w:pPr>
      <w:r w:rsidRPr="001E5461">
        <w:t xml:space="preserve">        # </w:t>
      </w:r>
      <w:r w:rsidRPr="001E5461">
        <w:rPr>
          <w:lang w:val="ru-RU"/>
        </w:rPr>
        <w:t>Определяем</w:t>
      </w:r>
      <w:r w:rsidRPr="001E5461">
        <w:t xml:space="preserve"> </w:t>
      </w:r>
      <w:r w:rsidRPr="001E5461">
        <w:rPr>
          <w:lang w:val="ru-RU"/>
        </w:rPr>
        <w:t>класс</w:t>
      </w:r>
    </w:p>
    <w:p w14:paraId="47E3495A" w14:textId="77777777" w:rsidR="001E5461" w:rsidRPr="001E5461" w:rsidRDefault="001E5461" w:rsidP="001E5461">
      <w:pPr>
        <w:pStyle w:val="ac"/>
      </w:pPr>
      <w:r w:rsidRPr="001E5461">
        <w:t xml:space="preserve">        if probability &lt; 0.5:</w:t>
      </w:r>
    </w:p>
    <w:p w14:paraId="7581EFD6" w14:textId="77777777" w:rsidR="001E5461" w:rsidRPr="001E5461" w:rsidRDefault="001E5461" w:rsidP="001E5461">
      <w:pPr>
        <w:pStyle w:val="ac"/>
      </w:pPr>
      <w:r w:rsidRPr="001E5461">
        <w:t xml:space="preserve">            result = "human"</w:t>
      </w:r>
    </w:p>
    <w:p w14:paraId="14DAE566" w14:textId="77777777" w:rsidR="001E5461" w:rsidRPr="001E5461" w:rsidRDefault="001E5461" w:rsidP="001E5461">
      <w:pPr>
        <w:pStyle w:val="ac"/>
      </w:pPr>
      <w:r w:rsidRPr="001E5461">
        <w:t xml:space="preserve">            prob_text = f"</w:t>
      </w:r>
      <w:r w:rsidRPr="001E5461">
        <w:rPr>
          <w:rFonts w:ascii="Segoe UI Emoji" w:hAnsi="Segoe UI Emoji" w:cs="Segoe UI Emoji"/>
          <w:lang w:val="ru-RU"/>
        </w:rPr>
        <w:t>🧍</w:t>
      </w:r>
      <w:r w:rsidRPr="001E5461">
        <w:t>‍♂</w:t>
      </w:r>
      <w:r w:rsidRPr="001E5461">
        <w:rPr>
          <w:lang w:val="ru-RU"/>
        </w:rPr>
        <w:t>️</w:t>
      </w:r>
      <w:r w:rsidRPr="001E5461">
        <w:rPr>
          <w:rFonts w:ascii="Segoe UI Emoji" w:hAnsi="Segoe UI Emoji" w:cs="Segoe UI Emoji"/>
          <w:lang w:val="ru-RU"/>
        </w:rPr>
        <w:t>🧍</w:t>
      </w:r>
      <w:r w:rsidRPr="001E5461">
        <w:t>‍♀</w:t>
      </w:r>
      <w:r w:rsidRPr="001E5461">
        <w:rPr>
          <w:lang w:val="ru-RU"/>
        </w:rPr>
        <w:t>️</w:t>
      </w:r>
      <w:r w:rsidRPr="001E5461">
        <w:t xml:space="preserve"> </w:t>
      </w:r>
      <w:r w:rsidRPr="001E5461">
        <w:rPr>
          <w:lang w:val="ru-RU"/>
        </w:rPr>
        <w:t>Вероятность</w:t>
      </w:r>
      <w:r w:rsidRPr="001E5461">
        <w:t xml:space="preserve"> </w:t>
      </w:r>
      <w:r w:rsidRPr="001E5461">
        <w:rPr>
          <w:lang w:val="ru-RU"/>
        </w:rPr>
        <w:t>человека</w:t>
      </w:r>
      <w:r w:rsidRPr="001E5461">
        <w:t>: {(1 - probability):.4</w:t>
      </w:r>
      <w:proofErr w:type="gramStart"/>
      <w:r w:rsidRPr="001E5461">
        <w:t>f}\</w:t>
      </w:r>
      <w:proofErr w:type="gramEnd"/>
      <w:r w:rsidRPr="001E5461">
        <w:t>n</w:t>
      </w:r>
      <w:r w:rsidRPr="001E5461">
        <w:rPr>
          <w:rFonts w:ascii="Segoe UI Emoji" w:hAnsi="Segoe UI Emoji" w:cs="Segoe UI Emoji"/>
          <w:lang w:val="ru-RU"/>
        </w:rPr>
        <w:t>🦒</w:t>
      </w:r>
      <w:r w:rsidRPr="001E5461">
        <w:t xml:space="preserve"> </w:t>
      </w:r>
      <w:r w:rsidRPr="001E5461">
        <w:rPr>
          <w:lang w:val="ru-RU"/>
        </w:rPr>
        <w:t>Вероятность</w:t>
      </w:r>
      <w:r w:rsidRPr="001E5461">
        <w:t xml:space="preserve"> </w:t>
      </w:r>
      <w:r w:rsidRPr="001E5461">
        <w:rPr>
          <w:lang w:val="ru-RU"/>
        </w:rPr>
        <w:t>жирафа</w:t>
      </w:r>
      <w:r w:rsidRPr="001E5461">
        <w:t>: {probability:.4f}"</w:t>
      </w:r>
    </w:p>
    <w:p w14:paraId="2C9F28E3" w14:textId="77777777" w:rsidR="001E5461" w:rsidRPr="001E5461" w:rsidRDefault="001E5461" w:rsidP="001E5461">
      <w:pPr>
        <w:pStyle w:val="ac"/>
      </w:pPr>
      <w:r w:rsidRPr="001E5461">
        <w:t xml:space="preserve">        else:</w:t>
      </w:r>
    </w:p>
    <w:p w14:paraId="70F05418" w14:textId="77777777" w:rsidR="001E5461" w:rsidRPr="001E5461" w:rsidRDefault="001E5461" w:rsidP="001E5461">
      <w:pPr>
        <w:pStyle w:val="ac"/>
      </w:pPr>
      <w:r w:rsidRPr="001E5461">
        <w:t xml:space="preserve">            result = "giraffe"</w:t>
      </w:r>
    </w:p>
    <w:p w14:paraId="4ED70F6F" w14:textId="77777777" w:rsidR="001E5461" w:rsidRPr="001E5461" w:rsidRDefault="001E5461" w:rsidP="001E5461">
      <w:pPr>
        <w:pStyle w:val="ac"/>
      </w:pPr>
      <w:r w:rsidRPr="001E5461">
        <w:t xml:space="preserve">            prob_text = f"</w:t>
      </w:r>
      <w:r w:rsidRPr="001E5461">
        <w:rPr>
          <w:rFonts w:ascii="Segoe UI Emoji" w:hAnsi="Segoe UI Emoji" w:cs="Segoe UI Emoji"/>
          <w:lang w:val="ru-RU"/>
        </w:rPr>
        <w:t>🧍</w:t>
      </w:r>
      <w:r w:rsidRPr="001E5461">
        <w:t>‍♂</w:t>
      </w:r>
      <w:r w:rsidRPr="001E5461">
        <w:rPr>
          <w:lang w:val="ru-RU"/>
        </w:rPr>
        <w:t>️</w:t>
      </w:r>
      <w:r w:rsidRPr="001E5461">
        <w:rPr>
          <w:rFonts w:ascii="Segoe UI Emoji" w:hAnsi="Segoe UI Emoji" w:cs="Segoe UI Emoji"/>
          <w:lang w:val="ru-RU"/>
        </w:rPr>
        <w:t>🧍</w:t>
      </w:r>
      <w:r w:rsidRPr="001E5461">
        <w:t>‍♀</w:t>
      </w:r>
      <w:r w:rsidRPr="001E5461">
        <w:rPr>
          <w:lang w:val="ru-RU"/>
        </w:rPr>
        <w:t>️</w:t>
      </w:r>
      <w:r w:rsidRPr="001E5461">
        <w:t xml:space="preserve"> </w:t>
      </w:r>
      <w:r w:rsidRPr="001E5461">
        <w:rPr>
          <w:lang w:val="ru-RU"/>
        </w:rPr>
        <w:t>Вероятность</w:t>
      </w:r>
      <w:r w:rsidRPr="001E5461">
        <w:t xml:space="preserve"> </w:t>
      </w:r>
      <w:r w:rsidRPr="001E5461">
        <w:rPr>
          <w:lang w:val="ru-RU"/>
        </w:rPr>
        <w:t>человека</w:t>
      </w:r>
      <w:r w:rsidRPr="001E5461">
        <w:t>: {(1 - probability):.4</w:t>
      </w:r>
      <w:proofErr w:type="gramStart"/>
      <w:r w:rsidRPr="001E5461">
        <w:t>f}\</w:t>
      </w:r>
      <w:proofErr w:type="gramEnd"/>
      <w:r w:rsidRPr="001E5461">
        <w:t>n</w:t>
      </w:r>
      <w:r w:rsidRPr="001E5461">
        <w:rPr>
          <w:rFonts w:ascii="Segoe UI Emoji" w:hAnsi="Segoe UI Emoji" w:cs="Segoe UI Emoji"/>
          <w:lang w:val="ru-RU"/>
        </w:rPr>
        <w:t>🦒</w:t>
      </w:r>
      <w:r w:rsidRPr="001E5461">
        <w:t xml:space="preserve"> </w:t>
      </w:r>
      <w:r w:rsidRPr="001E5461">
        <w:rPr>
          <w:lang w:val="ru-RU"/>
        </w:rPr>
        <w:t>Вероятность</w:t>
      </w:r>
      <w:r w:rsidRPr="001E5461">
        <w:t xml:space="preserve"> </w:t>
      </w:r>
      <w:r w:rsidRPr="001E5461">
        <w:rPr>
          <w:lang w:val="ru-RU"/>
        </w:rPr>
        <w:t>жирафа</w:t>
      </w:r>
      <w:r w:rsidRPr="001E5461">
        <w:t>: {probability:.4f}"</w:t>
      </w:r>
    </w:p>
    <w:p w14:paraId="2B77F2C3" w14:textId="77777777" w:rsidR="001E5461" w:rsidRPr="001E5461" w:rsidRDefault="001E5461" w:rsidP="001E5461">
      <w:pPr>
        <w:pStyle w:val="ac"/>
      </w:pPr>
    </w:p>
    <w:p w14:paraId="33A8E9B9" w14:textId="77777777" w:rsidR="001E5461" w:rsidRPr="001E5461" w:rsidRDefault="001E5461" w:rsidP="001E5461">
      <w:pPr>
        <w:pStyle w:val="ac"/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f"</w:t>
      </w:r>
      <w:r w:rsidRPr="001E5461">
        <w:rPr>
          <w:lang w:val="ru-RU"/>
        </w:rPr>
        <w:t>Изображение</w:t>
      </w:r>
      <w:r w:rsidRPr="001E5461">
        <w:t xml:space="preserve"> </w:t>
      </w:r>
      <w:r w:rsidRPr="001E5461">
        <w:rPr>
          <w:lang w:val="ru-RU"/>
        </w:rPr>
        <w:t>классифицировано</w:t>
      </w:r>
      <w:r w:rsidRPr="001E5461">
        <w:t xml:space="preserve"> </w:t>
      </w:r>
      <w:r w:rsidRPr="001E5461">
        <w:rPr>
          <w:lang w:val="ru-RU"/>
        </w:rPr>
        <w:t>как</w:t>
      </w:r>
      <w:r w:rsidRPr="001E5461">
        <w:t xml:space="preserve"> {result}!\n{prob_text}")</w:t>
      </w:r>
    </w:p>
    <w:p w14:paraId="721B3199" w14:textId="77777777" w:rsidR="001E5461" w:rsidRPr="001E5461" w:rsidRDefault="001E5461" w:rsidP="001E5461">
      <w:pPr>
        <w:pStyle w:val="ac"/>
      </w:pPr>
      <w:r w:rsidRPr="001E5461">
        <w:t xml:space="preserve">        increment_prediction_count(chat_id)</w:t>
      </w:r>
    </w:p>
    <w:p w14:paraId="184AC128" w14:textId="77777777" w:rsidR="001E5461" w:rsidRPr="001E5461" w:rsidRDefault="001E5461" w:rsidP="001E5461">
      <w:pPr>
        <w:pStyle w:val="ac"/>
      </w:pPr>
      <w:r w:rsidRPr="001E5461">
        <w:t xml:space="preserve">    </w:t>
      </w:r>
    </w:p>
    <w:p w14:paraId="06E0D7B4" w14:textId="77777777" w:rsidR="001E5461" w:rsidRPr="001E5461" w:rsidRDefault="001E5461" w:rsidP="001E5461">
      <w:pPr>
        <w:pStyle w:val="ac"/>
      </w:pPr>
      <w:r w:rsidRPr="001E5461">
        <w:t xml:space="preserve">    except Exception as e:</w:t>
      </w:r>
    </w:p>
    <w:p w14:paraId="7ABFC265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    </w:t>
      </w:r>
      <w:proofErr w:type="gramStart"/>
      <w:r w:rsidRPr="001E5461">
        <w:t>bot.send</w:t>
      </w:r>
      <w:proofErr w:type="gramEnd"/>
      <w:r w:rsidRPr="001E5461">
        <w:t>_message(chat_id, f"</w:t>
      </w:r>
      <w:r w:rsidRPr="001E5461">
        <w:rPr>
          <w:rFonts w:ascii="Segoe UI Emoji" w:hAnsi="Segoe UI Emoji" w:cs="Segoe UI Emoji"/>
        </w:rPr>
        <w:t>❌</w:t>
      </w:r>
      <w:r w:rsidRPr="001E5461">
        <w:t xml:space="preserve"> </w:t>
      </w:r>
      <w:r w:rsidRPr="001E5461">
        <w:rPr>
          <w:rFonts w:cs="Courier New"/>
          <w:lang w:val="ru-RU"/>
        </w:rPr>
        <w:t>Ошибка</w:t>
      </w:r>
      <w:r w:rsidRPr="001E5461">
        <w:t xml:space="preserve"> </w:t>
      </w:r>
      <w:r w:rsidRPr="001E5461">
        <w:rPr>
          <w:rFonts w:cs="Courier New"/>
          <w:lang w:val="ru-RU"/>
        </w:rPr>
        <w:t>обработки</w:t>
      </w:r>
      <w:r w:rsidRPr="001E5461">
        <w:t xml:space="preserve"> </w:t>
      </w:r>
      <w:r w:rsidRPr="001E5461">
        <w:rPr>
          <w:rFonts w:cs="Courier New"/>
          <w:lang w:val="ru-RU"/>
        </w:rPr>
        <w:t>изображения</w:t>
      </w:r>
      <w:r w:rsidRPr="001E5461">
        <w:t xml:space="preserve">: {str(e)}. </w:t>
      </w:r>
      <w:r w:rsidRPr="001E5461">
        <w:rPr>
          <w:lang w:val="ru-RU"/>
        </w:rPr>
        <w:t>Попробуйте ещё раз.")</w:t>
      </w:r>
    </w:p>
    <w:p w14:paraId="29918AC3" w14:textId="77777777" w:rsidR="001E5461" w:rsidRPr="001E5461" w:rsidRDefault="001E5461" w:rsidP="001E5461">
      <w:pPr>
        <w:pStyle w:val="ac"/>
        <w:rPr>
          <w:lang w:val="ru-RU"/>
        </w:rPr>
      </w:pPr>
    </w:p>
    <w:p w14:paraId="4F852E3C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Основной обработчик вебхука</w:t>
      </w:r>
    </w:p>
    <w:p w14:paraId="434B9401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@</w:t>
      </w:r>
      <w:proofErr w:type="gramStart"/>
      <w:r w:rsidRPr="001E5461">
        <w:rPr>
          <w:lang w:val="ru-RU"/>
        </w:rPr>
        <w:t>app.route</w:t>
      </w:r>
      <w:proofErr w:type="gramEnd"/>
      <w:r w:rsidRPr="001E5461">
        <w:rPr>
          <w:lang w:val="ru-RU"/>
        </w:rPr>
        <w:t>('/telegram_webhook', methods=['POST'])</w:t>
      </w:r>
    </w:p>
    <w:p w14:paraId="4579CCE5" w14:textId="77777777" w:rsidR="001E5461" w:rsidRPr="001E5461" w:rsidRDefault="001E5461" w:rsidP="001E5461">
      <w:pPr>
        <w:pStyle w:val="ac"/>
      </w:pPr>
      <w:r w:rsidRPr="001E5461">
        <w:t>def telegram_</w:t>
      </w:r>
      <w:proofErr w:type="gramStart"/>
      <w:r w:rsidRPr="001E5461">
        <w:t>webhook(</w:t>
      </w:r>
      <w:proofErr w:type="gramEnd"/>
      <w:r w:rsidRPr="001E5461">
        <w:t>):</w:t>
      </w:r>
    </w:p>
    <w:p w14:paraId="6CB6418F" w14:textId="77777777" w:rsidR="001E5461" w:rsidRPr="001E5461" w:rsidRDefault="001E5461" w:rsidP="001E5461">
      <w:pPr>
        <w:pStyle w:val="ac"/>
      </w:pPr>
      <w:r w:rsidRPr="001E5461">
        <w:t xml:space="preserve">    if request.headers.get('content-type') == 'application/json':</w:t>
      </w:r>
    </w:p>
    <w:p w14:paraId="26FDF905" w14:textId="77777777" w:rsidR="001E5461" w:rsidRPr="001E5461" w:rsidRDefault="001E5461" w:rsidP="001E5461">
      <w:pPr>
        <w:pStyle w:val="ac"/>
      </w:pPr>
      <w:r w:rsidRPr="001E5461">
        <w:t xml:space="preserve">        update = request.get_</w:t>
      </w:r>
      <w:proofErr w:type="gramStart"/>
      <w:r w:rsidRPr="001E5461">
        <w:t>json(</w:t>
      </w:r>
      <w:proofErr w:type="gramEnd"/>
      <w:r w:rsidRPr="001E5461">
        <w:t>)</w:t>
      </w:r>
    </w:p>
    <w:p w14:paraId="78470835" w14:textId="77777777" w:rsidR="001E5461" w:rsidRPr="001E5461" w:rsidRDefault="001E5461" w:rsidP="001E5461">
      <w:pPr>
        <w:pStyle w:val="ac"/>
      </w:pPr>
      <w:r w:rsidRPr="001E5461">
        <w:t xml:space="preserve">        handle_update(update)</w:t>
      </w:r>
    </w:p>
    <w:p w14:paraId="5812DFD3" w14:textId="77777777" w:rsidR="001E5461" w:rsidRPr="001E5461" w:rsidRDefault="001E5461" w:rsidP="001E5461">
      <w:pPr>
        <w:pStyle w:val="ac"/>
      </w:pPr>
      <w:r w:rsidRPr="001E5461">
        <w:t xml:space="preserve">        return </w:t>
      </w:r>
      <w:proofErr w:type="gramStart"/>
      <w:r w:rsidRPr="001E5461">
        <w:t>jsonify(</w:t>
      </w:r>
      <w:proofErr w:type="gramEnd"/>
      <w:r w:rsidRPr="001E5461">
        <w:t>{'status': 'ok'})</w:t>
      </w:r>
    </w:p>
    <w:p w14:paraId="6721842E" w14:textId="77777777" w:rsidR="001E5461" w:rsidRPr="001E5461" w:rsidRDefault="001E5461" w:rsidP="001E5461">
      <w:pPr>
        <w:pStyle w:val="ac"/>
      </w:pPr>
      <w:r w:rsidRPr="001E5461">
        <w:t xml:space="preserve">    return </w:t>
      </w:r>
      <w:proofErr w:type="gramStart"/>
      <w:r w:rsidRPr="001E5461">
        <w:t>jsonify(</w:t>
      </w:r>
      <w:proofErr w:type="gramEnd"/>
      <w:r w:rsidRPr="001E5461">
        <w:t>{'status': 'error'}), 403</w:t>
      </w:r>
    </w:p>
    <w:p w14:paraId="0BD8D372" w14:textId="77777777" w:rsidR="001E5461" w:rsidRPr="001E5461" w:rsidRDefault="001E5461" w:rsidP="001E5461">
      <w:pPr>
        <w:pStyle w:val="ac"/>
      </w:pPr>
    </w:p>
    <w:p w14:paraId="18348420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def handle_update(update):</w:t>
      </w:r>
    </w:p>
    <w:p w14:paraId="31BD6C95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 xml:space="preserve">    """Обработка входящего обновления от Telegram"""</w:t>
      </w:r>
    </w:p>
    <w:p w14:paraId="4AFB695E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r w:rsidRPr="001E5461">
        <w:t>if 'message' not in update:</w:t>
      </w:r>
    </w:p>
    <w:p w14:paraId="2A0621CD" w14:textId="77777777" w:rsidR="001E5461" w:rsidRPr="001E5461" w:rsidRDefault="001E5461" w:rsidP="001E5461">
      <w:pPr>
        <w:pStyle w:val="ac"/>
      </w:pPr>
      <w:r w:rsidRPr="001E5461">
        <w:lastRenderedPageBreak/>
        <w:t xml:space="preserve">        return</w:t>
      </w:r>
    </w:p>
    <w:p w14:paraId="484B8978" w14:textId="77777777" w:rsidR="001E5461" w:rsidRPr="001E5461" w:rsidRDefault="001E5461" w:rsidP="001E5461">
      <w:pPr>
        <w:pStyle w:val="ac"/>
      </w:pPr>
      <w:r w:rsidRPr="001E5461">
        <w:t xml:space="preserve">    </w:t>
      </w:r>
    </w:p>
    <w:p w14:paraId="14E58BD3" w14:textId="77777777" w:rsidR="001E5461" w:rsidRPr="001E5461" w:rsidRDefault="001E5461" w:rsidP="001E5461">
      <w:pPr>
        <w:pStyle w:val="ac"/>
      </w:pPr>
      <w:r w:rsidRPr="001E5461">
        <w:t xml:space="preserve">    message = update['message']</w:t>
      </w:r>
    </w:p>
    <w:p w14:paraId="4531DF37" w14:textId="77777777" w:rsidR="001E5461" w:rsidRPr="001E5461" w:rsidRDefault="001E5461" w:rsidP="001E5461">
      <w:pPr>
        <w:pStyle w:val="ac"/>
      </w:pPr>
      <w:r w:rsidRPr="001E5461">
        <w:t xml:space="preserve">    chat_id = str(message['chat</w:t>
      </w:r>
      <w:proofErr w:type="gramStart"/>
      <w:r w:rsidRPr="001E5461">
        <w:t>'][</w:t>
      </w:r>
      <w:proofErr w:type="gramEnd"/>
      <w:r w:rsidRPr="001E5461">
        <w:t>'id'])</w:t>
      </w:r>
    </w:p>
    <w:p w14:paraId="254D1859" w14:textId="77777777" w:rsidR="001E5461" w:rsidRPr="001E5461" w:rsidRDefault="001E5461" w:rsidP="001E5461">
      <w:pPr>
        <w:pStyle w:val="ac"/>
      </w:pPr>
      <w:r w:rsidRPr="001E5461">
        <w:t xml:space="preserve">    text = </w:t>
      </w:r>
      <w:proofErr w:type="gramStart"/>
      <w:r w:rsidRPr="001E5461">
        <w:t>message.get(</w:t>
      </w:r>
      <w:proofErr w:type="gramEnd"/>
      <w:r w:rsidRPr="001E5461">
        <w:t>'text', '')</w:t>
      </w:r>
    </w:p>
    <w:p w14:paraId="19ABE03B" w14:textId="77777777" w:rsidR="001E5461" w:rsidRPr="001E5461" w:rsidRDefault="001E5461" w:rsidP="001E5461">
      <w:pPr>
        <w:pStyle w:val="ac"/>
      </w:pPr>
      <w:r w:rsidRPr="001E5461">
        <w:t xml:space="preserve">    </w:t>
      </w:r>
    </w:p>
    <w:p w14:paraId="71C5FF5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t xml:space="preserve">    </w:t>
      </w:r>
      <w:r w:rsidRPr="001E5461">
        <w:rPr>
          <w:lang w:val="ru-RU"/>
        </w:rPr>
        <w:t># Проверка состояний пользователя перед обработкой команд</w:t>
      </w:r>
    </w:p>
    <w:p w14:paraId="53E27B02" w14:textId="77777777" w:rsidR="001E5461" w:rsidRPr="001E5461" w:rsidRDefault="001E5461" w:rsidP="001E5461">
      <w:pPr>
        <w:pStyle w:val="ac"/>
      </w:pPr>
      <w:r w:rsidRPr="001E5461">
        <w:rPr>
          <w:lang w:val="ru-RU"/>
        </w:rPr>
        <w:t xml:space="preserve">    </w:t>
      </w:r>
      <w:r w:rsidRPr="001E5461">
        <w:t>if chat_id in user_states:</w:t>
      </w:r>
    </w:p>
    <w:p w14:paraId="3295EF0B" w14:textId="77777777" w:rsidR="001E5461" w:rsidRPr="001E5461" w:rsidRDefault="001E5461" w:rsidP="001E5461">
      <w:pPr>
        <w:pStyle w:val="ac"/>
      </w:pPr>
      <w:r w:rsidRPr="001E5461">
        <w:t xml:space="preserve">        state = user_states[chat_id]</w:t>
      </w:r>
    </w:p>
    <w:p w14:paraId="3D004161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4DD8EB8C" w14:textId="77777777" w:rsidR="001E5461" w:rsidRPr="001E5461" w:rsidRDefault="001E5461" w:rsidP="001E5461">
      <w:pPr>
        <w:pStyle w:val="ac"/>
      </w:pPr>
      <w:r w:rsidRPr="001E5461">
        <w:t xml:space="preserve">        if state == 'awaiting_password':</w:t>
      </w:r>
    </w:p>
    <w:p w14:paraId="15D13460" w14:textId="77777777" w:rsidR="001E5461" w:rsidRPr="001E5461" w:rsidRDefault="001E5461" w:rsidP="001E5461">
      <w:pPr>
        <w:pStyle w:val="ac"/>
      </w:pPr>
      <w:r w:rsidRPr="001E5461">
        <w:t xml:space="preserve">            password = </w:t>
      </w:r>
      <w:proofErr w:type="gramStart"/>
      <w:r w:rsidRPr="001E5461">
        <w:t>text.strip</w:t>
      </w:r>
      <w:proofErr w:type="gramEnd"/>
      <w:r w:rsidRPr="001E5461">
        <w:t>()</w:t>
      </w:r>
    </w:p>
    <w:p w14:paraId="15D30A8A" w14:textId="77777777" w:rsidR="001E5461" w:rsidRPr="001E5461" w:rsidRDefault="001E5461" w:rsidP="001E5461">
      <w:pPr>
        <w:pStyle w:val="ac"/>
      </w:pPr>
      <w:r w:rsidRPr="001E5461">
        <w:t xml:space="preserve">            if not is_strong_password(password):</w:t>
      </w:r>
    </w:p>
    <w:p w14:paraId="5C48046E" w14:textId="77777777" w:rsidR="001E5461" w:rsidRPr="001E5461" w:rsidRDefault="001E5461" w:rsidP="001E5461">
      <w:pPr>
        <w:pStyle w:val="ac"/>
      </w:pPr>
      <w:r w:rsidRPr="001E5461">
        <w:t xml:space="preserve">                </w:t>
      </w:r>
      <w:proofErr w:type="gramStart"/>
      <w:r w:rsidRPr="001E5461">
        <w:rPr>
          <w:lang w:val="ru-RU"/>
        </w:rPr>
        <w:t>bot.send</w:t>
      </w:r>
      <w:proofErr w:type="gramEnd"/>
      <w:r w:rsidRPr="001E5461">
        <w:rPr>
          <w:lang w:val="ru-RU"/>
        </w:rPr>
        <w:t>_message(chat_id, "</w:t>
      </w:r>
      <w:r w:rsidRPr="001E5461">
        <w:rPr>
          <w:rFonts w:ascii="Segoe UI Emoji" w:hAnsi="Segoe UI Emoji" w:cs="Segoe UI Emoji"/>
          <w:lang w:val="ru-RU"/>
        </w:rPr>
        <w:t>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Пароль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должен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быть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минимум</w:t>
      </w:r>
      <w:r w:rsidRPr="001E5461">
        <w:rPr>
          <w:lang w:val="ru-RU"/>
        </w:rPr>
        <w:t xml:space="preserve"> 8 </w:t>
      </w:r>
      <w:r w:rsidRPr="001E5461">
        <w:rPr>
          <w:rFonts w:cs="Courier New"/>
          <w:lang w:val="ru-RU"/>
        </w:rPr>
        <w:t>символов</w:t>
      </w:r>
      <w:r w:rsidRPr="001E5461">
        <w:rPr>
          <w:lang w:val="ru-RU"/>
        </w:rPr>
        <w:t xml:space="preserve">, </w:t>
      </w:r>
      <w:r w:rsidRPr="001E5461">
        <w:rPr>
          <w:rFonts w:cs="Courier New"/>
          <w:lang w:val="ru-RU"/>
        </w:rPr>
        <w:t>содержать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буквы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разного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регистра</w:t>
      </w:r>
      <w:r w:rsidRPr="001E5461">
        <w:rPr>
          <w:lang w:val="ru-RU"/>
        </w:rPr>
        <w:t xml:space="preserve">, </w:t>
      </w:r>
      <w:r w:rsidRPr="001E5461">
        <w:rPr>
          <w:rFonts w:cs="Courier New"/>
          <w:lang w:val="ru-RU"/>
        </w:rPr>
        <w:t>цифры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и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специальные</w:t>
      </w:r>
      <w:r w:rsidRPr="001E5461">
        <w:rPr>
          <w:lang w:val="ru-RU"/>
        </w:rPr>
        <w:t xml:space="preserve"> </w:t>
      </w:r>
      <w:r w:rsidRPr="001E5461">
        <w:rPr>
          <w:rFonts w:cs="Courier New"/>
          <w:lang w:val="ru-RU"/>
        </w:rPr>
        <w:t>символы</w:t>
      </w:r>
      <w:r w:rsidRPr="001E5461">
        <w:rPr>
          <w:lang w:val="ru-RU"/>
        </w:rPr>
        <w:t xml:space="preserve">. </w:t>
      </w:r>
      <w:r w:rsidRPr="001E5461">
        <w:rPr>
          <w:rFonts w:cs="Courier New"/>
          <w:lang w:val="ru-RU"/>
        </w:rPr>
        <w:t>Попробуйте</w:t>
      </w:r>
      <w:r w:rsidRPr="001E5461">
        <w:t xml:space="preserve"> </w:t>
      </w:r>
      <w:r w:rsidRPr="001E5461">
        <w:rPr>
          <w:rFonts w:cs="Courier New"/>
          <w:lang w:val="ru-RU"/>
        </w:rPr>
        <w:t>ещё</w:t>
      </w:r>
      <w:r w:rsidRPr="001E5461">
        <w:t xml:space="preserve"> </w:t>
      </w:r>
      <w:r w:rsidRPr="001E5461">
        <w:rPr>
          <w:rFonts w:cs="Courier New"/>
          <w:lang w:val="ru-RU"/>
        </w:rPr>
        <w:t>раз</w:t>
      </w:r>
      <w:r w:rsidRPr="001E5461">
        <w:t>:")</w:t>
      </w:r>
    </w:p>
    <w:p w14:paraId="51DEE7EC" w14:textId="77777777" w:rsidR="001E5461" w:rsidRPr="001E5461" w:rsidRDefault="001E5461" w:rsidP="001E5461">
      <w:pPr>
        <w:pStyle w:val="ac"/>
      </w:pPr>
      <w:r w:rsidRPr="001E5461">
        <w:t xml:space="preserve">                return</w:t>
      </w:r>
    </w:p>
    <w:p w14:paraId="6F741B27" w14:textId="77777777" w:rsidR="001E5461" w:rsidRPr="001E5461" w:rsidRDefault="001E5461" w:rsidP="001E5461">
      <w:pPr>
        <w:pStyle w:val="ac"/>
      </w:pPr>
      <w:r w:rsidRPr="001E5461">
        <w:t xml:space="preserve">            success, msg = save_</w:t>
      </w:r>
      <w:proofErr w:type="gramStart"/>
      <w:r w:rsidRPr="001E5461">
        <w:t>user(</w:t>
      </w:r>
      <w:proofErr w:type="gramEnd"/>
      <w:r w:rsidRPr="001E5461">
        <w:t>chat_id, password)</w:t>
      </w:r>
    </w:p>
    <w:p w14:paraId="54429FE0" w14:textId="77777777" w:rsidR="001E5461" w:rsidRPr="001E5461" w:rsidRDefault="001E5461" w:rsidP="001E5461">
      <w:pPr>
        <w:pStyle w:val="ac"/>
      </w:pPr>
      <w:r w:rsidRPr="001E5461">
        <w:t xml:space="preserve">            </w:t>
      </w:r>
      <w:proofErr w:type="gramStart"/>
      <w:r w:rsidRPr="001E5461">
        <w:t>bot.send</w:t>
      </w:r>
      <w:proofErr w:type="gramEnd"/>
      <w:r w:rsidRPr="001E5461">
        <w:t>_message(chat_id, msg)</w:t>
      </w:r>
    </w:p>
    <w:p w14:paraId="1AFC4632" w14:textId="77777777" w:rsidR="001E5461" w:rsidRPr="001E5461" w:rsidRDefault="001E5461" w:rsidP="001E5461">
      <w:pPr>
        <w:pStyle w:val="ac"/>
      </w:pPr>
      <w:r w:rsidRPr="001E5461">
        <w:t xml:space="preserve">            if success:</w:t>
      </w:r>
    </w:p>
    <w:p w14:paraId="5B1D9C44" w14:textId="77777777" w:rsidR="001E5461" w:rsidRPr="001E5461" w:rsidRDefault="001E5461" w:rsidP="001E5461">
      <w:pPr>
        <w:pStyle w:val="ac"/>
      </w:pPr>
      <w:r w:rsidRPr="001E5461">
        <w:t xml:space="preserve">                </w:t>
      </w:r>
      <w:proofErr w:type="gramStart"/>
      <w:r w:rsidRPr="001E5461">
        <w:t>bot.send</w:t>
      </w:r>
      <w:proofErr w:type="gramEnd"/>
      <w:r w:rsidRPr="001E5461">
        <w:t>_message(chat_id, "</w:t>
      </w:r>
      <w:r w:rsidRPr="001E5461">
        <w:rPr>
          <w:rFonts w:ascii="Segoe UI Emoji" w:hAnsi="Segoe UI Emoji" w:cs="Segoe UI Emoji"/>
        </w:rPr>
        <w:t>✅</w:t>
      </w:r>
      <w:r w:rsidRPr="001E5461">
        <w:t xml:space="preserve"> </w:t>
      </w:r>
      <w:r w:rsidRPr="001E5461">
        <w:rPr>
          <w:rFonts w:cs="Courier New"/>
          <w:lang w:val="ru-RU"/>
        </w:rPr>
        <w:t>Теперь</w:t>
      </w:r>
      <w:r w:rsidRPr="001E5461">
        <w:t xml:space="preserve"> </w:t>
      </w:r>
      <w:r w:rsidRPr="001E5461">
        <w:rPr>
          <w:rFonts w:cs="Courier New"/>
          <w:lang w:val="ru-RU"/>
        </w:rPr>
        <w:t>войдите</w:t>
      </w:r>
      <w:r w:rsidRPr="001E5461">
        <w:t xml:space="preserve"> </w:t>
      </w:r>
      <w:r w:rsidRPr="001E5461">
        <w:rPr>
          <w:rFonts w:cs="Courier New"/>
          <w:lang w:val="ru-RU"/>
        </w:rPr>
        <w:t>с</w:t>
      </w:r>
      <w:r w:rsidRPr="001E5461">
        <w:t xml:space="preserve"> </w:t>
      </w:r>
      <w:r w:rsidRPr="001E5461">
        <w:rPr>
          <w:rFonts w:cs="Courier New"/>
          <w:lang w:val="ru-RU"/>
        </w:rPr>
        <w:t>помощью</w:t>
      </w:r>
      <w:r w:rsidRPr="001E5461">
        <w:t xml:space="preserve"> /login.")</w:t>
      </w:r>
    </w:p>
    <w:p w14:paraId="1A00CE13" w14:textId="77777777" w:rsidR="001E5461" w:rsidRPr="001E5461" w:rsidRDefault="001E5461" w:rsidP="001E5461">
      <w:pPr>
        <w:pStyle w:val="ac"/>
      </w:pPr>
      <w:r w:rsidRPr="001E5461">
        <w:t xml:space="preserve">            del user_states[chat_id]</w:t>
      </w:r>
    </w:p>
    <w:p w14:paraId="2BEE5B90" w14:textId="77777777" w:rsidR="001E5461" w:rsidRPr="001E5461" w:rsidRDefault="001E5461" w:rsidP="001E5461">
      <w:pPr>
        <w:pStyle w:val="ac"/>
      </w:pPr>
      <w:r w:rsidRPr="001E5461">
        <w:t xml:space="preserve">            return</w:t>
      </w:r>
    </w:p>
    <w:p w14:paraId="723B60AD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6AF8C3FB" w14:textId="77777777" w:rsidR="001E5461" w:rsidRPr="001E5461" w:rsidRDefault="001E5461" w:rsidP="001E5461">
      <w:pPr>
        <w:pStyle w:val="ac"/>
      </w:pPr>
      <w:r w:rsidRPr="001E5461">
        <w:t xml:space="preserve">        elif state == 'awaiting_login_password':</w:t>
      </w:r>
    </w:p>
    <w:p w14:paraId="64836D31" w14:textId="77777777" w:rsidR="001E5461" w:rsidRPr="001E5461" w:rsidRDefault="001E5461" w:rsidP="001E5461">
      <w:pPr>
        <w:pStyle w:val="ac"/>
      </w:pPr>
      <w:r w:rsidRPr="001E5461">
        <w:t xml:space="preserve">            input_password = </w:t>
      </w:r>
      <w:proofErr w:type="gramStart"/>
      <w:r w:rsidRPr="001E5461">
        <w:t>text.strip</w:t>
      </w:r>
      <w:proofErr w:type="gramEnd"/>
      <w:r w:rsidRPr="001E5461">
        <w:t>()</w:t>
      </w:r>
    </w:p>
    <w:p w14:paraId="2100D821" w14:textId="77777777" w:rsidR="001E5461" w:rsidRPr="001E5461" w:rsidRDefault="001E5461" w:rsidP="001E5461">
      <w:pPr>
        <w:pStyle w:val="ac"/>
      </w:pPr>
      <w:r w:rsidRPr="001E5461">
        <w:t xml:space="preserve">            success, msg = check_</w:t>
      </w:r>
      <w:proofErr w:type="gramStart"/>
      <w:r w:rsidRPr="001E5461">
        <w:t>login(</w:t>
      </w:r>
      <w:proofErr w:type="gramEnd"/>
      <w:r w:rsidRPr="001E5461">
        <w:t>chat_id, input_password)</w:t>
      </w:r>
    </w:p>
    <w:p w14:paraId="38702FF9" w14:textId="77777777" w:rsidR="001E5461" w:rsidRPr="001E5461" w:rsidRDefault="001E5461" w:rsidP="001E5461">
      <w:pPr>
        <w:pStyle w:val="ac"/>
      </w:pPr>
      <w:r w:rsidRPr="001E5461">
        <w:t xml:space="preserve">            </w:t>
      </w:r>
      <w:proofErr w:type="gramStart"/>
      <w:r w:rsidRPr="001E5461">
        <w:t>bot.send</w:t>
      </w:r>
      <w:proofErr w:type="gramEnd"/>
      <w:r w:rsidRPr="001E5461">
        <w:t>_message(chat_id, msg)</w:t>
      </w:r>
    </w:p>
    <w:p w14:paraId="42ED2FF5" w14:textId="77777777" w:rsidR="001E5461" w:rsidRPr="001E5461" w:rsidRDefault="001E5461" w:rsidP="001E5461">
      <w:pPr>
        <w:pStyle w:val="ac"/>
      </w:pPr>
      <w:r w:rsidRPr="001E5461">
        <w:t xml:space="preserve">            if success:</w:t>
      </w:r>
    </w:p>
    <w:p w14:paraId="2055B54E" w14:textId="77777777" w:rsidR="001E5461" w:rsidRPr="001E5461" w:rsidRDefault="001E5461" w:rsidP="001E5461">
      <w:pPr>
        <w:pStyle w:val="ac"/>
      </w:pPr>
      <w:r w:rsidRPr="001E5461">
        <w:t xml:space="preserve">                signed_in_</w:t>
      </w:r>
      <w:proofErr w:type="gramStart"/>
      <w:r w:rsidRPr="001E5461">
        <w:t>users.append</w:t>
      </w:r>
      <w:proofErr w:type="gramEnd"/>
      <w:r w:rsidRPr="001E5461">
        <w:t>(chat_id)</w:t>
      </w:r>
    </w:p>
    <w:p w14:paraId="13192903" w14:textId="77777777" w:rsidR="001E5461" w:rsidRPr="001E5461" w:rsidRDefault="001E5461" w:rsidP="001E5461">
      <w:pPr>
        <w:pStyle w:val="ac"/>
      </w:pPr>
      <w:r w:rsidRPr="001E5461">
        <w:t xml:space="preserve">            del user_states[chat_id]</w:t>
      </w:r>
    </w:p>
    <w:p w14:paraId="474709FE" w14:textId="77777777" w:rsidR="001E5461" w:rsidRPr="001E5461" w:rsidRDefault="001E5461" w:rsidP="001E5461">
      <w:pPr>
        <w:pStyle w:val="ac"/>
      </w:pPr>
      <w:r w:rsidRPr="001E5461">
        <w:t xml:space="preserve">            return</w:t>
      </w:r>
    </w:p>
    <w:p w14:paraId="0B572E11" w14:textId="77777777" w:rsidR="001E5461" w:rsidRPr="001E5461" w:rsidRDefault="001E5461" w:rsidP="001E5461">
      <w:pPr>
        <w:pStyle w:val="ac"/>
      </w:pPr>
      <w:r w:rsidRPr="001E5461">
        <w:t xml:space="preserve">    </w:t>
      </w:r>
    </w:p>
    <w:p w14:paraId="2A8EFF05" w14:textId="77777777" w:rsidR="001E5461" w:rsidRPr="001E5461" w:rsidRDefault="001E5461" w:rsidP="001E5461">
      <w:pPr>
        <w:pStyle w:val="ac"/>
      </w:pPr>
      <w:r w:rsidRPr="001E5461">
        <w:t xml:space="preserve">    # </w:t>
      </w:r>
      <w:r w:rsidRPr="001E5461">
        <w:rPr>
          <w:lang w:val="ru-RU"/>
        </w:rPr>
        <w:t>Обработка</w:t>
      </w:r>
      <w:r w:rsidRPr="001E5461">
        <w:t xml:space="preserve"> </w:t>
      </w:r>
      <w:r w:rsidRPr="001E5461">
        <w:rPr>
          <w:lang w:val="ru-RU"/>
        </w:rPr>
        <w:t>команд</w:t>
      </w:r>
    </w:p>
    <w:p w14:paraId="4ADA292C" w14:textId="77777777" w:rsidR="001E5461" w:rsidRPr="001E5461" w:rsidRDefault="001E5461" w:rsidP="001E5461">
      <w:pPr>
        <w:pStyle w:val="ac"/>
      </w:pPr>
      <w:r w:rsidRPr="001E5461">
        <w:t xml:space="preserve">    if </w:t>
      </w:r>
      <w:proofErr w:type="gramStart"/>
      <w:r w:rsidRPr="001E5461">
        <w:t>text.startswith</w:t>
      </w:r>
      <w:proofErr w:type="gramEnd"/>
      <w:r w:rsidRPr="001E5461">
        <w:t>('/'):</w:t>
      </w:r>
    </w:p>
    <w:p w14:paraId="2E6A6C54" w14:textId="77777777" w:rsidR="001E5461" w:rsidRPr="001E5461" w:rsidRDefault="001E5461" w:rsidP="001E5461">
      <w:pPr>
        <w:pStyle w:val="ac"/>
      </w:pPr>
      <w:r w:rsidRPr="001E5461">
        <w:t xml:space="preserve">        command = </w:t>
      </w:r>
      <w:proofErr w:type="gramStart"/>
      <w:r w:rsidRPr="001E5461">
        <w:t>text.split</w:t>
      </w:r>
      <w:proofErr w:type="gramEnd"/>
      <w:r w:rsidRPr="001E5461">
        <w:t>()[0].lower()</w:t>
      </w:r>
    </w:p>
    <w:p w14:paraId="43CAA935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50CA3629" w14:textId="77777777" w:rsidR="001E5461" w:rsidRPr="001E5461" w:rsidRDefault="001E5461" w:rsidP="001E5461">
      <w:pPr>
        <w:pStyle w:val="ac"/>
      </w:pPr>
      <w:r w:rsidRPr="001E5461">
        <w:t xml:space="preserve">        if command == '/start':</w:t>
      </w:r>
    </w:p>
    <w:p w14:paraId="788CAFE9" w14:textId="77777777" w:rsidR="001E5461" w:rsidRPr="001E5461" w:rsidRDefault="001E5461" w:rsidP="001E5461">
      <w:pPr>
        <w:pStyle w:val="ac"/>
      </w:pPr>
      <w:r w:rsidRPr="001E5461">
        <w:t xml:space="preserve">            handle_start(chat_id)</w:t>
      </w:r>
    </w:p>
    <w:p w14:paraId="484588DC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2EA04CA5" w14:textId="77777777" w:rsidR="001E5461" w:rsidRPr="001E5461" w:rsidRDefault="001E5461" w:rsidP="001E5461">
      <w:pPr>
        <w:pStyle w:val="ac"/>
      </w:pPr>
      <w:r w:rsidRPr="001E5461">
        <w:t xml:space="preserve">        elif command == '/help':</w:t>
      </w:r>
    </w:p>
    <w:p w14:paraId="56A91EEC" w14:textId="77777777" w:rsidR="001E5461" w:rsidRPr="001E5461" w:rsidRDefault="001E5461" w:rsidP="001E5461">
      <w:pPr>
        <w:pStyle w:val="ac"/>
      </w:pPr>
      <w:r w:rsidRPr="001E5461">
        <w:t xml:space="preserve">            handle_help(chat_id)</w:t>
      </w:r>
    </w:p>
    <w:p w14:paraId="31141A6D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6B46A781" w14:textId="77777777" w:rsidR="001E5461" w:rsidRPr="001E5461" w:rsidRDefault="001E5461" w:rsidP="001E5461">
      <w:pPr>
        <w:pStyle w:val="ac"/>
      </w:pPr>
      <w:r w:rsidRPr="001E5461">
        <w:t xml:space="preserve">        elif command == '/register':</w:t>
      </w:r>
    </w:p>
    <w:p w14:paraId="1094ECE3" w14:textId="77777777" w:rsidR="001E5461" w:rsidRPr="005E0494" w:rsidRDefault="001E5461" w:rsidP="001E5461">
      <w:pPr>
        <w:pStyle w:val="ac"/>
      </w:pPr>
      <w:r w:rsidRPr="001E5461">
        <w:t xml:space="preserve">            </w:t>
      </w:r>
      <w:r w:rsidRPr="005E0494">
        <w:t>handle_register(chat_id)</w:t>
      </w:r>
    </w:p>
    <w:p w14:paraId="3C507F08" w14:textId="77777777" w:rsidR="001E5461" w:rsidRPr="005E0494" w:rsidRDefault="001E5461" w:rsidP="001E5461">
      <w:pPr>
        <w:pStyle w:val="ac"/>
      </w:pPr>
      <w:r w:rsidRPr="005E0494">
        <w:lastRenderedPageBreak/>
        <w:t xml:space="preserve">        </w:t>
      </w:r>
    </w:p>
    <w:p w14:paraId="77262314" w14:textId="77777777" w:rsidR="001E5461" w:rsidRPr="001E5461" w:rsidRDefault="001E5461" w:rsidP="001E5461">
      <w:pPr>
        <w:pStyle w:val="ac"/>
      </w:pPr>
      <w:r w:rsidRPr="005E0494">
        <w:t xml:space="preserve">        </w:t>
      </w:r>
      <w:r w:rsidRPr="001E5461">
        <w:t>elif command == '/login':</w:t>
      </w:r>
    </w:p>
    <w:p w14:paraId="0D1CB9EB" w14:textId="77777777" w:rsidR="001E5461" w:rsidRPr="001E5461" w:rsidRDefault="001E5461" w:rsidP="001E5461">
      <w:pPr>
        <w:pStyle w:val="ac"/>
      </w:pPr>
      <w:r w:rsidRPr="001E5461">
        <w:t xml:space="preserve">            handle_login(chat_id)</w:t>
      </w:r>
    </w:p>
    <w:p w14:paraId="22152565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20484FF0" w14:textId="77777777" w:rsidR="001E5461" w:rsidRPr="001E5461" w:rsidRDefault="001E5461" w:rsidP="001E5461">
      <w:pPr>
        <w:pStyle w:val="ac"/>
      </w:pPr>
      <w:r w:rsidRPr="001E5461">
        <w:t xml:space="preserve">        elif command == '/logout':</w:t>
      </w:r>
    </w:p>
    <w:p w14:paraId="112F5F2A" w14:textId="77777777" w:rsidR="001E5461" w:rsidRPr="001E5461" w:rsidRDefault="001E5461" w:rsidP="001E5461">
      <w:pPr>
        <w:pStyle w:val="ac"/>
      </w:pPr>
      <w:r w:rsidRPr="001E5461">
        <w:t xml:space="preserve">            handle_logout(chat_id)</w:t>
      </w:r>
    </w:p>
    <w:p w14:paraId="616291D7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1D81DF2B" w14:textId="77777777" w:rsidR="001E5461" w:rsidRPr="001E5461" w:rsidRDefault="001E5461" w:rsidP="001E5461">
      <w:pPr>
        <w:pStyle w:val="ac"/>
      </w:pPr>
      <w:r w:rsidRPr="001E5461">
        <w:t xml:space="preserve">        elif command == '/predict':</w:t>
      </w:r>
    </w:p>
    <w:p w14:paraId="1A5B23FA" w14:textId="77777777" w:rsidR="001E5461" w:rsidRPr="001E5461" w:rsidRDefault="001E5461" w:rsidP="001E5461">
      <w:pPr>
        <w:pStyle w:val="ac"/>
      </w:pPr>
      <w:r w:rsidRPr="001E5461">
        <w:t xml:space="preserve">            handle_predict(chat_id)</w:t>
      </w:r>
    </w:p>
    <w:p w14:paraId="357FFFDE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0A87BD85" w14:textId="77777777" w:rsidR="001E5461" w:rsidRPr="001E5461" w:rsidRDefault="001E5461" w:rsidP="001E5461">
      <w:pPr>
        <w:pStyle w:val="ac"/>
      </w:pPr>
      <w:r w:rsidRPr="001E5461">
        <w:t xml:space="preserve">        elif command == '/help_admin':</w:t>
      </w:r>
    </w:p>
    <w:p w14:paraId="147E50F0" w14:textId="77777777" w:rsidR="001E5461" w:rsidRPr="001E5461" w:rsidRDefault="001E5461" w:rsidP="001E5461">
      <w:pPr>
        <w:pStyle w:val="ac"/>
      </w:pPr>
      <w:r w:rsidRPr="001E5461">
        <w:t xml:space="preserve">            handle_help_admin(chat_id)</w:t>
      </w:r>
    </w:p>
    <w:p w14:paraId="4CF3D4D0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4138104C" w14:textId="77777777" w:rsidR="001E5461" w:rsidRPr="001E5461" w:rsidRDefault="001E5461" w:rsidP="001E5461">
      <w:pPr>
        <w:pStyle w:val="ac"/>
      </w:pPr>
      <w:r w:rsidRPr="001E5461">
        <w:t xml:space="preserve">        elif command == '/become_admin':</w:t>
      </w:r>
    </w:p>
    <w:p w14:paraId="1ED5FA32" w14:textId="77777777" w:rsidR="001E5461" w:rsidRPr="001E5461" w:rsidRDefault="001E5461" w:rsidP="001E5461">
      <w:pPr>
        <w:pStyle w:val="ac"/>
      </w:pPr>
      <w:r w:rsidRPr="001E5461">
        <w:t xml:space="preserve">            handle_become_</w:t>
      </w:r>
      <w:proofErr w:type="gramStart"/>
      <w:r w:rsidRPr="001E5461">
        <w:t>admin(</w:t>
      </w:r>
      <w:proofErr w:type="gramEnd"/>
      <w:r w:rsidRPr="001E5461">
        <w:t>chat_id, text)</w:t>
      </w:r>
    </w:p>
    <w:p w14:paraId="11EC07B0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26EFB545" w14:textId="77777777" w:rsidR="001E5461" w:rsidRPr="001E5461" w:rsidRDefault="001E5461" w:rsidP="001E5461">
      <w:pPr>
        <w:pStyle w:val="ac"/>
      </w:pPr>
      <w:r w:rsidRPr="001E5461">
        <w:t xml:space="preserve">        elif command == '/admin_list':</w:t>
      </w:r>
    </w:p>
    <w:p w14:paraId="5509D2BC" w14:textId="77777777" w:rsidR="001E5461" w:rsidRPr="001E5461" w:rsidRDefault="001E5461" w:rsidP="001E5461">
      <w:pPr>
        <w:pStyle w:val="ac"/>
      </w:pPr>
      <w:r w:rsidRPr="001E5461">
        <w:t xml:space="preserve">            handle_admin_list(chat_id)</w:t>
      </w:r>
    </w:p>
    <w:p w14:paraId="74E658C0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43E7B184" w14:textId="77777777" w:rsidR="001E5461" w:rsidRPr="001E5461" w:rsidRDefault="001E5461" w:rsidP="001E5461">
      <w:pPr>
        <w:pStyle w:val="ac"/>
      </w:pPr>
      <w:r w:rsidRPr="001E5461">
        <w:t xml:space="preserve">        elif command == '/admin_delete':</w:t>
      </w:r>
    </w:p>
    <w:p w14:paraId="2A91E0DB" w14:textId="77777777" w:rsidR="001E5461" w:rsidRPr="001E5461" w:rsidRDefault="001E5461" w:rsidP="001E5461">
      <w:pPr>
        <w:pStyle w:val="ac"/>
      </w:pPr>
      <w:r w:rsidRPr="001E5461">
        <w:t xml:space="preserve">            handle_admin_</w:t>
      </w:r>
      <w:proofErr w:type="gramStart"/>
      <w:r w:rsidRPr="001E5461">
        <w:t>delete(</w:t>
      </w:r>
      <w:proofErr w:type="gramEnd"/>
      <w:r w:rsidRPr="001E5461">
        <w:t>chat_id, text)</w:t>
      </w:r>
    </w:p>
    <w:p w14:paraId="396C0B79" w14:textId="77777777" w:rsidR="001E5461" w:rsidRPr="001E5461" w:rsidRDefault="001E5461" w:rsidP="001E5461">
      <w:pPr>
        <w:pStyle w:val="ac"/>
      </w:pPr>
      <w:r w:rsidRPr="001E5461">
        <w:t xml:space="preserve">        </w:t>
      </w:r>
    </w:p>
    <w:p w14:paraId="0100F99A" w14:textId="77777777" w:rsidR="001E5461" w:rsidRPr="001E5461" w:rsidRDefault="001E5461" w:rsidP="001E5461">
      <w:pPr>
        <w:pStyle w:val="ac"/>
      </w:pPr>
      <w:r w:rsidRPr="001E5461">
        <w:t xml:space="preserve">        elif command == '/admin_add':</w:t>
      </w:r>
    </w:p>
    <w:p w14:paraId="1D7437DA" w14:textId="77777777" w:rsidR="001E5461" w:rsidRPr="001E5461" w:rsidRDefault="001E5461" w:rsidP="001E5461">
      <w:pPr>
        <w:pStyle w:val="ac"/>
      </w:pPr>
      <w:r w:rsidRPr="001E5461">
        <w:t xml:space="preserve">            handle_admin_</w:t>
      </w:r>
      <w:proofErr w:type="gramStart"/>
      <w:r w:rsidRPr="001E5461">
        <w:t>add(</w:t>
      </w:r>
      <w:proofErr w:type="gramEnd"/>
      <w:r w:rsidRPr="001E5461">
        <w:t>chat_id, text)</w:t>
      </w:r>
    </w:p>
    <w:p w14:paraId="0E8F74CD" w14:textId="77777777" w:rsidR="001E5461" w:rsidRPr="001E5461" w:rsidRDefault="001E5461" w:rsidP="001E5461">
      <w:pPr>
        <w:pStyle w:val="ac"/>
      </w:pPr>
      <w:r w:rsidRPr="001E5461">
        <w:t xml:space="preserve">    </w:t>
      </w:r>
    </w:p>
    <w:p w14:paraId="308089D8" w14:textId="77777777" w:rsidR="001E5461" w:rsidRPr="001E5461" w:rsidRDefault="001E5461" w:rsidP="001E5461">
      <w:pPr>
        <w:pStyle w:val="ac"/>
      </w:pPr>
      <w:r w:rsidRPr="001E5461">
        <w:t xml:space="preserve">    # </w:t>
      </w:r>
      <w:r w:rsidRPr="001E5461">
        <w:rPr>
          <w:lang w:val="ru-RU"/>
        </w:rPr>
        <w:t>Обработка</w:t>
      </w:r>
      <w:r w:rsidRPr="001E5461">
        <w:t xml:space="preserve"> </w:t>
      </w:r>
      <w:r w:rsidRPr="001E5461">
        <w:rPr>
          <w:lang w:val="ru-RU"/>
        </w:rPr>
        <w:t>изображений</w:t>
      </w:r>
      <w:r w:rsidRPr="001E5461">
        <w:t xml:space="preserve"> </w:t>
      </w:r>
      <w:r w:rsidRPr="001E5461">
        <w:rPr>
          <w:lang w:val="ru-RU"/>
        </w:rPr>
        <w:t>для</w:t>
      </w:r>
      <w:r w:rsidRPr="001E5461">
        <w:t xml:space="preserve"> </w:t>
      </w:r>
      <w:r w:rsidRPr="001E5461">
        <w:rPr>
          <w:lang w:val="ru-RU"/>
        </w:rPr>
        <w:t>команды</w:t>
      </w:r>
      <w:r w:rsidRPr="001E5461">
        <w:t xml:space="preserve"> /predict</w:t>
      </w:r>
    </w:p>
    <w:p w14:paraId="4E34E97D" w14:textId="77777777" w:rsidR="001E5461" w:rsidRPr="001E5461" w:rsidRDefault="001E5461" w:rsidP="001E5461">
      <w:pPr>
        <w:pStyle w:val="ac"/>
      </w:pPr>
      <w:r w:rsidRPr="001E5461">
        <w:t xml:space="preserve">    elif 'photo' in message and chat_id in signed_in_users and user_states.get(chat_id) == 'awaiting_image':</w:t>
      </w:r>
    </w:p>
    <w:p w14:paraId="5EEE4394" w14:textId="77777777" w:rsidR="001E5461" w:rsidRPr="001E5461" w:rsidRDefault="001E5461" w:rsidP="001E5461">
      <w:pPr>
        <w:pStyle w:val="ac"/>
      </w:pPr>
      <w:r w:rsidRPr="001E5461">
        <w:t xml:space="preserve">        file_id = message['photo</w:t>
      </w:r>
      <w:proofErr w:type="gramStart"/>
      <w:r w:rsidRPr="001E5461">
        <w:t>'][</w:t>
      </w:r>
      <w:proofErr w:type="gramEnd"/>
      <w:r w:rsidRPr="001E5461">
        <w:t>-1]['file_id']</w:t>
      </w:r>
    </w:p>
    <w:p w14:paraId="75A35AC8" w14:textId="77777777" w:rsidR="001E5461" w:rsidRPr="001E5461" w:rsidRDefault="001E5461" w:rsidP="001E5461">
      <w:pPr>
        <w:pStyle w:val="ac"/>
      </w:pPr>
      <w:r w:rsidRPr="001E5461">
        <w:t xml:space="preserve">        process_</w:t>
      </w:r>
      <w:proofErr w:type="gramStart"/>
      <w:r w:rsidRPr="001E5461">
        <w:t>image(</w:t>
      </w:r>
      <w:proofErr w:type="gramEnd"/>
      <w:r w:rsidRPr="001E5461">
        <w:t>file_id, chat_id)</w:t>
      </w:r>
    </w:p>
    <w:p w14:paraId="16DE9894" w14:textId="77777777" w:rsidR="001E5461" w:rsidRPr="001E5461" w:rsidRDefault="001E5461" w:rsidP="001E5461">
      <w:pPr>
        <w:pStyle w:val="ac"/>
      </w:pPr>
      <w:r w:rsidRPr="001E5461">
        <w:t xml:space="preserve">        del user_states[chat_id]</w:t>
      </w:r>
    </w:p>
    <w:p w14:paraId="74902B39" w14:textId="77777777" w:rsidR="001E5461" w:rsidRPr="001E5461" w:rsidRDefault="001E5461" w:rsidP="001E5461">
      <w:pPr>
        <w:pStyle w:val="ac"/>
      </w:pPr>
    </w:p>
    <w:p w14:paraId="59D71228" w14:textId="77777777" w:rsidR="001E5461" w:rsidRPr="001E5461" w:rsidRDefault="001E5461" w:rsidP="001E5461">
      <w:pPr>
        <w:pStyle w:val="ac"/>
      </w:pPr>
      <w:r w:rsidRPr="001E5461">
        <w:t>@</w:t>
      </w:r>
      <w:proofErr w:type="gramStart"/>
      <w:r w:rsidRPr="001E5461">
        <w:t>app.route</w:t>
      </w:r>
      <w:proofErr w:type="gramEnd"/>
      <w:r w:rsidRPr="001E5461">
        <w:t>('/')</w:t>
      </w:r>
    </w:p>
    <w:p w14:paraId="2AE06A77" w14:textId="77777777" w:rsidR="001E5461" w:rsidRPr="001E5461" w:rsidRDefault="001E5461" w:rsidP="001E5461">
      <w:pPr>
        <w:pStyle w:val="ac"/>
      </w:pPr>
      <w:r w:rsidRPr="001E5461">
        <w:t xml:space="preserve">def </w:t>
      </w:r>
      <w:proofErr w:type="gramStart"/>
      <w:r w:rsidRPr="001E5461">
        <w:t>home(</w:t>
      </w:r>
      <w:proofErr w:type="gramEnd"/>
      <w:r w:rsidRPr="001E5461">
        <w:t>):</w:t>
      </w:r>
    </w:p>
    <w:p w14:paraId="7E611A36" w14:textId="77777777" w:rsidR="001E5461" w:rsidRPr="001E5461" w:rsidRDefault="001E5461" w:rsidP="001E5461">
      <w:pPr>
        <w:pStyle w:val="ac"/>
      </w:pPr>
      <w:r w:rsidRPr="001E5461">
        <w:t xml:space="preserve">    return "Webhook Server is Running"</w:t>
      </w:r>
    </w:p>
    <w:p w14:paraId="6E3798A7" w14:textId="77777777" w:rsidR="001E5461" w:rsidRPr="001E5461" w:rsidRDefault="001E5461" w:rsidP="001E5461">
      <w:pPr>
        <w:pStyle w:val="ac"/>
      </w:pPr>
    </w:p>
    <w:p w14:paraId="65E8356D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# Регистрируем вебхук при старте приложения</w:t>
      </w:r>
    </w:p>
    <w:p w14:paraId="1856930E" w14:textId="77777777" w:rsidR="001E5461" w:rsidRPr="001E5461" w:rsidRDefault="001E5461" w:rsidP="001E5461">
      <w:pPr>
        <w:pStyle w:val="ac"/>
        <w:rPr>
          <w:lang w:val="ru-RU"/>
        </w:rPr>
      </w:pPr>
      <w:r w:rsidRPr="001E5461">
        <w:rPr>
          <w:lang w:val="ru-RU"/>
        </w:rPr>
        <w:t>set_telegram_</w:t>
      </w:r>
      <w:proofErr w:type="gramStart"/>
      <w:r w:rsidRPr="001E5461">
        <w:rPr>
          <w:lang w:val="ru-RU"/>
        </w:rPr>
        <w:t>webhook(</w:t>
      </w:r>
      <w:proofErr w:type="gramEnd"/>
      <w:r w:rsidRPr="001E5461">
        <w:rPr>
          <w:lang w:val="ru-RU"/>
        </w:rPr>
        <w:t>)</w:t>
      </w:r>
    </w:p>
    <w:p w14:paraId="7CAFD42E" w14:textId="77777777" w:rsidR="001E5461" w:rsidRPr="001E5461" w:rsidRDefault="001E5461" w:rsidP="001E5461">
      <w:pPr>
        <w:pStyle w:val="ac"/>
        <w:rPr>
          <w:lang w:val="ru-RU"/>
        </w:rPr>
      </w:pPr>
    </w:p>
    <w:sectPr w:rsidR="001E5461" w:rsidRPr="001E5461" w:rsidSect="002F14DB">
      <w:headerReference w:type="default" r:id="rId20"/>
      <w:pgSz w:w="11900" w:h="16840"/>
      <w:pgMar w:top="1134" w:right="567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67A68" w14:textId="77777777" w:rsidR="008F44AA" w:rsidRPr="00D60F71" w:rsidRDefault="008F44AA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DFE1A6E" w14:textId="77777777" w:rsidR="008F44AA" w:rsidRPr="00D60F71" w:rsidRDefault="008F44AA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61661" w14:textId="77777777" w:rsidR="008F44AA" w:rsidRPr="00D60F71" w:rsidRDefault="008F44AA" w:rsidP="00D60F71">
      <w:pPr>
        <w:pStyle w:val="ab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B0706E1" w14:textId="77777777" w:rsidR="008F44AA" w:rsidRPr="00D60F71" w:rsidRDefault="008F44AA" w:rsidP="00D60F71">
      <w:pPr>
        <w:pStyle w:val="ab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4B7C6" w14:textId="20F1E247" w:rsidR="005E0494" w:rsidRDefault="005E0494" w:rsidP="000F3B88">
    <w:pPr>
      <w:pStyle w:val="afa"/>
      <w:framePr w:wrap="none" w:vAnchor="text" w:hAnchor="margin" w:xAlign="right" w:y="1"/>
      <w:rPr>
        <w:rStyle w:val="afff0"/>
      </w:rPr>
    </w:pPr>
  </w:p>
  <w:p w14:paraId="3E4EEBE0" w14:textId="77777777" w:rsidR="005E0494" w:rsidRDefault="005E0494" w:rsidP="003E225F">
    <w:pPr>
      <w:pStyle w:val="af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34708C"/>
    <w:multiLevelType w:val="hybridMultilevel"/>
    <w:tmpl w:val="DC4AA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77F4152"/>
    <w:multiLevelType w:val="multilevel"/>
    <w:tmpl w:val="4956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18A22856"/>
    <w:multiLevelType w:val="multilevel"/>
    <w:tmpl w:val="543A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8074D"/>
    <w:multiLevelType w:val="hybridMultilevel"/>
    <w:tmpl w:val="78805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DD062D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4B37AB"/>
    <w:multiLevelType w:val="multilevel"/>
    <w:tmpl w:val="C858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51E1C60"/>
    <w:multiLevelType w:val="hybridMultilevel"/>
    <w:tmpl w:val="57A0113E"/>
    <w:lvl w:ilvl="0" w:tplc="13A29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5A1A01"/>
    <w:multiLevelType w:val="hybridMultilevel"/>
    <w:tmpl w:val="BB786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682069"/>
    <w:multiLevelType w:val="hybridMultilevel"/>
    <w:tmpl w:val="247644F8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26AD6264"/>
    <w:multiLevelType w:val="multilevel"/>
    <w:tmpl w:val="D94A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F90F4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521944"/>
    <w:multiLevelType w:val="multilevel"/>
    <w:tmpl w:val="D6D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A060C"/>
    <w:multiLevelType w:val="multilevel"/>
    <w:tmpl w:val="3FF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730DE"/>
    <w:multiLevelType w:val="hybridMultilevel"/>
    <w:tmpl w:val="8A28C246"/>
    <w:lvl w:ilvl="0" w:tplc="6A7EB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785CAE"/>
    <w:multiLevelType w:val="hybridMultilevel"/>
    <w:tmpl w:val="FB5C8DE4"/>
    <w:lvl w:ilvl="0" w:tplc="53A4486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2839D2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8C20C3"/>
    <w:multiLevelType w:val="hybridMultilevel"/>
    <w:tmpl w:val="FECC5BC6"/>
    <w:lvl w:ilvl="0" w:tplc="BC5A5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643F0"/>
    <w:multiLevelType w:val="multilevel"/>
    <w:tmpl w:val="2128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E236A4"/>
    <w:multiLevelType w:val="multilevel"/>
    <w:tmpl w:val="CA8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123824"/>
    <w:multiLevelType w:val="multilevel"/>
    <w:tmpl w:val="41BACC86"/>
    <w:lvl w:ilvl="0">
      <w:start w:val="1"/>
      <w:numFmt w:val="decimal"/>
      <w:pStyle w:val="a2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26" w15:restartNumberingAfterBreak="0">
    <w:nsid w:val="5E3A1330"/>
    <w:multiLevelType w:val="multilevel"/>
    <w:tmpl w:val="BA5E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B28EC"/>
    <w:multiLevelType w:val="multilevel"/>
    <w:tmpl w:val="50EC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76CFB"/>
    <w:multiLevelType w:val="multilevel"/>
    <w:tmpl w:val="60C6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FC70B2"/>
    <w:multiLevelType w:val="hybridMultilevel"/>
    <w:tmpl w:val="39249A36"/>
    <w:lvl w:ilvl="0" w:tplc="E7E8363E">
      <w:start w:val="1"/>
      <w:numFmt w:val="decimal"/>
      <w:pStyle w:val="a3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2E6709"/>
    <w:multiLevelType w:val="multilevel"/>
    <w:tmpl w:val="107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9C336FB"/>
    <w:multiLevelType w:val="multilevel"/>
    <w:tmpl w:val="15CA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4921D4"/>
    <w:multiLevelType w:val="multilevel"/>
    <w:tmpl w:val="0B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5F64C2"/>
    <w:multiLevelType w:val="multilevel"/>
    <w:tmpl w:val="5E9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334A7"/>
    <w:multiLevelType w:val="hybridMultilevel"/>
    <w:tmpl w:val="754C3FA4"/>
    <w:lvl w:ilvl="0" w:tplc="DD1CFD2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9CA161A"/>
    <w:multiLevelType w:val="multilevel"/>
    <w:tmpl w:val="46F0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E40C4"/>
    <w:multiLevelType w:val="multilevel"/>
    <w:tmpl w:val="D042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33"/>
  </w:num>
  <w:num w:numId="4">
    <w:abstractNumId w:val="4"/>
  </w:num>
  <w:num w:numId="5">
    <w:abstractNumId w:val="10"/>
  </w:num>
  <w:num w:numId="6">
    <w:abstractNumId w:val="7"/>
  </w:num>
  <w:num w:numId="7">
    <w:abstractNumId w:val="25"/>
  </w:num>
  <w:num w:numId="8">
    <w:abstractNumId w:val="2"/>
  </w:num>
  <w:num w:numId="9">
    <w:abstractNumId w:val="29"/>
  </w:num>
  <w:num w:numId="10">
    <w:abstractNumId w:val="31"/>
  </w:num>
  <w:num w:numId="11">
    <w:abstractNumId w:val="16"/>
  </w:num>
  <w:num w:numId="12">
    <w:abstractNumId w:val="36"/>
  </w:num>
  <w:num w:numId="13">
    <w:abstractNumId w:val="21"/>
  </w:num>
  <w:num w:numId="14">
    <w:abstractNumId w:val="8"/>
  </w:num>
  <w:num w:numId="15">
    <w:abstractNumId w:val="19"/>
  </w:num>
  <w:num w:numId="16">
    <w:abstractNumId w:val="12"/>
  </w:num>
  <w:num w:numId="17">
    <w:abstractNumId w:val="6"/>
  </w:num>
  <w:num w:numId="18">
    <w:abstractNumId w:val="1"/>
  </w:num>
  <w:num w:numId="19">
    <w:abstractNumId w:val="14"/>
  </w:num>
  <w:num w:numId="20">
    <w:abstractNumId w:val="23"/>
  </w:num>
  <w:num w:numId="21">
    <w:abstractNumId w:val="35"/>
  </w:num>
  <w:num w:numId="22">
    <w:abstractNumId w:val="17"/>
  </w:num>
  <w:num w:numId="23">
    <w:abstractNumId w:val="38"/>
  </w:num>
  <w:num w:numId="24">
    <w:abstractNumId w:val="9"/>
  </w:num>
  <w:num w:numId="25">
    <w:abstractNumId w:val="37"/>
  </w:num>
  <w:num w:numId="26">
    <w:abstractNumId w:val="20"/>
  </w:num>
  <w:num w:numId="27">
    <w:abstractNumId w:val="3"/>
  </w:num>
  <w:num w:numId="28">
    <w:abstractNumId w:val="30"/>
  </w:num>
  <w:num w:numId="29">
    <w:abstractNumId w:val="34"/>
  </w:num>
  <w:num w:numId="30">
    <w:abstractNumId w:val="24"/>
  </w:num>
  <w:num w:numId="31">
    <w:abstractNumId w:val="15"/>
  </w:num>
  <w:num w:numId="32">
    <w:abstractNumId w:val="32"/>
  </w:num>
  <w:num w:numId="33">
    <w:abstractNumId w:val="28"/>
  </w:num>
  <w:num w:numId="34">
    <w:abstractNumId w:val="18"/>
  </w:num>
  <w:num w:numId="35">
    <w:abstractNumId w:val="26"/>
  </w:num>
  <w:num w:numId="36">
    <w:abstractNumId w:val="27"/>
  </w:num>
  <w:num w:numId="37">
    <w:abstractNumId w:val="5"/>
  </w:num>
  <w:num w:numId="38">
    <w:abstractNumId w:val="13"/>
  </w:num>
  <w:num w:numId="3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F7"/>
    <w:rsid w:val="00001785"/>
    <w:rsid w:val="00001CA8"/>
    <w:rsid w:val="000020C4"/>
    <w:rsid w:val="00002E23"/>
    <w:rsid w:val="00010515"/>
    <w:rsid w:val="0001462F"/>
    <w:rsid w:val="000151E9"/>
    <w:rsid w:val="000203A5"/>
    <w:rsid w:val="00020639"/>
    <w:rsid w:val="0002174C"/>
    <w:rsid w:val="00022825"/>
    <w:rsid w:val="000237C0"/>
    <w:rsid w:val="00025C40"/>
    <w:rsid w:val="00027389"/>
    <w:rsid w:val="00030957"/>
    <w:rsid w:val="00032F6E"/>
    <w:rsid w:val="000341E1"/>
    <w:rsid w:val="00035C4C"/>
    <w:rsid w:val="00043F98"/>
    <w:rsid w:val="00054411"/>
    <w:rsid w:val="00055049"/>
    <w:rsid w:val="00057016"/>
    <w:rsid w:val="000577D8"/>
    <w:rsid w:val="00057CE8"/>
    <w:rsid w:val="0006172D"/>
    <w:rsid w:val="000638FC"/>
    <w:rsid w:val="000644D9"/>
    <w:rsid w:val="0006657E"/>
    <w:rsid w:val="0007299A"/>
    <w:rsid w:val="00074C54"/>
    <w:rsid w:val="00076310"/>
    <w:rsid w:val="0007684B"/>
    <w:rsid w:val="00081A52"/>
    <w:rsid w:val="00082CB7"/>
    <w:rsid w:val="00090579"/>
    <w:rsid w:val="000910D4"/>
    <w:rsid w:val="0009343B"/>
    <w:rsid w:val="00095518"/>
    <w:rsid w:val="00096CFB"/>
    <w:rsid w:val="000B1F41"/>
    <w:rsid w:val="000B227E"/>
    <w:rsid w:val="000B3542"/>
    <w:rsid w:val="000B7C42"/>
    <w:rsid w:val="000C45A5"/>
    <w:rsid w:val="000C7C87"/>
    <w:rsid w:val="000D3DC7"/>
    <w:rsid w:val="000D67FA"/>
    <w:rsid w:val="000E2692"/>
    <w:rsid w:val="000E33F3"/>
    <w:rsid w:val="000E3FB7"/>
    <w:rsid w:val="000E58CD"/>
    <w:rsid w:val="000F0EC5"/>
    <w:rsid w:val="000F3B88"/>
    <w:rsid w:val="000F3D67"/>
    <w:rsid w:val="000F7ED4"/>
    <w:rsid w:val="0011100B"/>
    <w:rsid w:val="0011211C"/>
    <w:rsid w:val="001157B4"/>
    <w:rsid w:val="001172A1"/>
    <w:rsid w:val="0012018E"/>
    <w:rsid w:val="00134EF7"/>
    <w:rsid w:val="00151BEC"/>
    <w:rsid w:val="00155E5A"/>
    <w:rsid w:val="0016072B"/>
    <w:rsid w:val="00162375"/>
    <w:rsid w:val="00162E63"/>
    <w:rsid w:val="0016667A"/>
    <w:rsid w:val="00170C00"/>
    <w:rsid w:val="00172C25"/>
    <w:rsid w:val="0017591F"/>
    <w:rsid w:val="00183FB0"/>
    <w:rsid w:val="001844C1"/>
    <w:rsid w:val="001849D5"/>
    <w:rsid w:val="001868DA"/>
    <w:rsid w:val="00187A63"/>
    <w:rsid w:val="0019437A"/>
    <w:rsid w:val="00194478"/>
    <w:rsid w:val="00197A0A"/>
    <w:rsid w:val="001A0606"/>
    <w:rsid w:val="001A2ED7"/>
    <w:rsid w:val="001A79A5"/>
    <w:rsid w:val="001B0A98"/>
    <w:rsid w:val="001B1B03"/>
    <w:rsid w:val="001B32F7"/>
    <w:rsid w:val="001C0F9E"/>
    <w:rsid w:val="001C2164"/>
    <w:rsid w:val="001C7C66"/>
    <w:rsid w:val="001D43F1"/>
    <w:rsid w:val="001D4F1B"/>
    <w:rsid w:val="001D60E1"/>
    <w:rsid w:val="001E5461"/>
    <w:rsid w:val="001E606F"/>
    <w:rsid w:val="001E63FC"/>
    <w:rsid w:val="001E6E38"/>
    <w:rsid w:val="001E7FF5"/>
    <w:rsid w:val="001F247C"/>
    <w:rsid w:val="001F5920"/>
    <w:rsid w:val="001F5E4E"/>
    <w:rsid w:val="001F5F65"/>
    <w:rsid w:val="0020070E"/>
    <w:rsid w:val="002007BA"/>
    <w:rsid w:val="00201C1A"/>
    <w:rsid w:val="002036D2"/>
    <w:rsid w:val="00207A09"/>
    <w:rsid w:val="00213E45"/>
    <w:rsid w:val="002149CB"/>
    <w:rsid w:val="0021543E"/>
    <w:rsid w:val="00217036"/>
    <w:rsid w:val="00220467"/>
    <w:rsid w:val="00225E5A"/>
    <w:rsid w:val="00240F93"/>
    <w:rsid w:val="002523D2"/>
    <w:rsid w:val="0025334A"/>
    <w:rsid w:val="00253D11"/>
    <w:rsid w:val="002561EF"/>
    <w:rsid w:val="00263992"/>
    <w:rsid w:val="00264118"/>
    <w:rsid w:val="0026555D"/>
    <w:rsid w:val="002714E0"/>
    <w:rsid w:val="00284A14"/>
    <w:rsid w:val="0029417B"/>
    <w:rsid w:val="002A033C"/>
    <w:rsid w:val="002A23BC"/>
    <w:rsid w:val="002B0394"/>
    <w:rsid w:val="002B182F"/>
    <w:rsid w:val="002B6AA2"/>
    <w:rsid w:val="002B7349"/>
    <w:rsid w:val="002C21F5"/>
    <w:rsid w:val="002C2D8F"/>
    <w:rsid w:val="002D1672"/>
    <w:rsid w:val="002D1E04"/>
    <w:rsid w:val="002D5C58"/>
    <w:rsid w:val="002D64AB"/>
    <w:rsid w:val="002D6995"/>
    <w:rsid w:val="002E09A2"/>
    <w:rsid w:val="002E233F"/>
    <w:rsid w:val="002E373A"/>
    <w:rsid w:val="002E4F9B"/>
    <w:rsid w:val="002E55EC"/>
    <w:rsid w:val="002E7374"/>
    <w:rsid w:val="002F047D"/>
    <w:rsid w:val="002F14DB"/>
    <w:rsid w:val="00302333"/>
    <w:rsid w:val="00302AEB"/>
    <w:rsid w:val="0030422A"/>
    <w:rsid w:val="00305C98"/>
    <w:rsid w:val="00307D9A"/>
    <w:rsid w:val="00312B77"/>
    <w:rsid w:val="0031314B"/>
    <w:rsid w:val="0032415E"/>
    <w:rsid w:val="00324EC7"/>
    <w:rsid w:val="003270F1"/>
    <w:rsid w:val="00327A23"/>
    <w:rsid w:val="00342811"/>
    <w:rsid w:val="00342E6B"/>
    <w:rsid w:val="00346CC5"/>
    <w:rsid w:val="0035072F"/>
    <w:rsid w:val="00363065"/>
    <w:rsid w:val="00364BC7"/>
    <w:rsid w:val="00366F52"/>
    <w:rsid w:val="00367AEF"/>
    <w:rsid w:val="00370D5E"/>
    <w:rsid w:val="00371DC8"/>
    <w:rsid w:val="00374855"/>
    <w:rsid w:val="00375232"/>
    <w:rsid w:val="00376416"/>
    <w:rsid w:val="00376C9F"/>
    <w:rsid w:val="0037774C"/>
    <w:rsid w:val="00380F74"/>
    <w:rsid w:val="00384B65"/>
    <w:rsid w:val="00384CAB"/>
    <w:rsid w:val="00384E11"/>
    <w:rsid w:val="00384ECC"/>
    <w:rsid w:val="00390220"/>
    <w:rsid w:val="00392C9A"/>
    <w:rsid w:val="00395E78"/>
    <w:rsid w:val="003A0B01"/>
    <w:rsid w:val="003A687C"/>
    <w:rsid w:val="003A7090"/>
    <w:rsid w:val="003B179B"/>
    <w:rsid w:val="003B2153"/>
    <w:rsid w:val="003B46EF"/>
    <w:rsid w:val="003B58A3"/>
    <w:rsid w:val="003B7418"/>
    <w:rsid w:val="003C0C94"/>
    <w:rsid w:val="003D3998"/>
    <w:rsid w:val="003E0352"/>
    <w:rsid w:val="003E225F"/>
    <w:rsid w:val="003E3FE9"/>
    <w:rsid w:val="003E4132"/>
    <w:rsid w:val="003F7172"/>
    <w:rsid w:val="00401F55"/>
    <w:rsid w:val="00402F91"/>
    <w:rsid w:val="0040671E"/>
    <w:rsid w:val="004077B9"/>
    <w:rsid w:val="004107BE"/>
    <w:rsid w:val="00411A9A"/>
    <w:rsid w:val="004126E6"/>
    <w:rsid w:val="004156CB"/>
    <w:rsid w:val="00421CCB"/>
    <w:rsid w:val="00421CEA"/>
    <w:rsid w:val="00425324"/>
    <w:rsid w:val="00430F2B"/>
    <w:rsid w:val="00433435"/>
    <w:rsid w:val="004335CD"/>
    <w:rsid w:val="004342CE"/>
    <w:rsid w:val="00434F3C"/>
    <w:rsid w:val="00435FF5"/>
    <w:rsid w:val="00441D2C"/>
    <w:rsid w:val="0044489D"/>
    <w:rsid w:val="0044519E"/>
    <w:rsid w:val="004472A4"/>
    <w:rsid w:val="0045647C"/>
    <w:rsid w:val="00460CAE"/>
    <w:rsid w:val="00463107"/>
    <w:rsid w:val="00464865"/>
    <w:rsid w:val="004740EC"/>
    <w:rsid w:val="00475C3D"/>
    <w:rsid w:val="004834AE"/>
    <w:rsid w:val="00491926"/>
    <w:rsid w:val="00497F6F"/>
    <w:rsid w:val="004A0CB9"/>
    <w:rsid w:val="004A1ED9"/>
    <w:rsid w:val="004A2EA0"/>
    <w:rsid w:val="004A4563"/>
    <w:rsid w:val="004A5CE7"/>
    <w:rsid w:val="004B03B2"/>
    <w:rsid w:val="004B37E8"/>
    <w:rsid w:val="004B5CD2"/>
    <w:rsid w:val="004B6C68"/>
    <w:rsid w:val="004C0C59"/>
    <w:rsid w:val="004D13C4"/>
    <w:rsid w:val="004E5C03"/>
    <w:rsid w:val="004F2A89"/>
    <w:rsid w:val="004F5989"/>
    <w:rsid w:val="004F7F88"/>
    <w:rsid w:val="00503918"/>
    <w:rsid w:val="00507D0A"/>
    <w:rsid w:val="005133A2"/>
    <w:rsid w:val="00516DFF"/>
    <w:rsid w:val="0052012C"/>
    <w:rsid w:val="00523174"/>
    <w:rsid w:val="005238F0"/>
    <w:rsid w:val="00524236"/>
    <w:rsid w:val="00532FFA"/>
    <w:rsid w:val="005337C5"/>
    <w:rsid w:val="00533DF9"/>
    <w:rsid w:val="00534467"/>
    <w:rsid w:val="00534690"/>
    <w:rsid w:val="00535B7C"/>
    <w:rsid w:val="00543F39"/>
    <w:rsid w:val="00544F2D"/>
    <w:rsid w:val="00546DE0"/>
    <w:rsid w:val="005472E8"/>
    <w:rsid w:val="00556B34"/>
    <w:rsid w:val="00557681"/>
    <w:rsid w:val="005642CF"/>
    <w:rsid w:val="0056562A"/>
    <w:rsid w:val="005668D6"/>
    <w:rsid w:val="0058029F"/>
    <w:rsid w:val="0058134C"/>
    <w:rsid w:val="005814B6"/>
    <w:rsid w:val="0058689D"/>
    <w:rsid w:val="0059343D"/>
    <w:rsid w:val="005971E8"/>
    <w:rsid w:val="005A00E2"/>
    <w:rsid w:val="005A06D4"/>
    <w:rsid w:val="005A427A"/>
    <w:rsid w:val="005B22CC"/>
    <w:rsid w:val="005B380D"/>
    <w:rsid w:val="005C08DA"/>
    <w:rsid w:val="005C5021"/>
    <w:rsid w:val="005D2800"/>
    <w:rsid w:val="005D78FA"/>
    <w:rsid w:val="005E0418"/>
    <w:rsid w:val="005E0494"/>
    <w:rsid w:val="005E27E4"/>
    <w:rsid w:val="005E4F2A"/>
    <w:rsid w:val="005F192A"/>
    <w:rsid w:val="005F4468"/>
    <w:rsid w:val="005F700F"/>
    <w:rsid w:val="00600CE7"/>
    <w:rsid w:val="00605EE1"/>
    <w:rsid w:val="00610212"/>
    <w:rsid w:val="00610C8C"/>
    <w:rsid w:val="006121F2"/>
    <w:rsid w:val="00623795"/>
    <w:rsid w:val="006255C0"/>
    <w:rsid w:val="00626302"/>
    <w:rsid w:val="00626ABF"/>
    <w:rsid w:val="00643020"/>
    <w:rsid w:val="0064333A"/>
    <w:rsid w:val="00643625"/>
    <w:rsid w:val="00645649"/>
    <w:rsid w:val="00655C38"/>
    <w:rsid w:val="00656059"/>
    <w:rsid w:val="00656079"/>
    <w:rsid w:val="00667644"/>
    <w:rsid w:val="006701DB"/>
    <w:rsid w:val="0067042C"/>
    <w:rsid w:val="006715CB"/>
    <w:rsid w:val="00674524"/>
    <w:rsid w:val="00680E6C"/>
    <w:rsid w:val="00684D83"/>
    <w:rsid w:val="006861D5"/>
    <w:rsid w:val="00686960"/>
    <w:rsid w:val="00691E7E"/>
    <w:rsid w:val="00691F5B"/>
    <w:rsid w:val="00692BDD"/>
    <w:rsid w:val="00693A8C"/>
    <w:rsid w:val="00697282"/>
    <w:rsid w:val="006A7124"/>
    <w:rsid w:val="006A7EC0"/>
    <w:rsid w:val="006B2CE4"/>
    <w:rsid w:val="006B3381"/>
    <w:rsid w:val="006B3CE9"/>
    <w:rsid w:val="006B3E75"/>
    <w:rsid w:val="006C37DE"/>
    <w:rsid w:val="006C54B1"/>
    <w:rsid w:val="006C67A2"/>
    <w:rsid w:val="006C7214"/>
    <w:rsid w:val="006C7A54"/>
    <w:rsid w:val="006D0C3D"/>
    <w:rsid w:val="006E0495"/>
    <w:rsid w:val="006E52A8"/>
    <w:rsid w:val="006E5C1B"/>
    <w:rsid w:val="006E7B40"/>
    <w:rsid w:val="006F44AB"/>
    <w:rsid w:val="006F5F48"/>
    <w:rsid w:val="007029B2"/>
    <w:rsid w:val="00703BE6"/>
    <w:rsid w:val="007042FF"/>
    <w:rsid w:val="0071183B"/>
    <w:rsid w:val="00714157"/>
    <w:rsid w:val="00714A4A"/>
    <w:rsid w:val="00717014"/>
    <w:rsid w:val="00717524"/>
    <w:rsid w:val="007200CA"/>
    <w:rsid w:val="007246FB"/>
    <w:rsid w:val="00726977"/>
    <w:rsid w:val="007312DF"/>
    <w:rsid w:val="00736DAF"/>
    <w:rsid w:val="007379D1"/>
    <w:rsid w:val="00737E21"/>
    <w:rsid w:val="00740677"/>
    <w:rsid w:val="00743E9E"/>
    <w:rsid w:val="00745240"/>
    <w:rsid w:val="0075409B"/>
    <w:rsid w:val="007617FD"/>
    <w:rsid w:val="00761E7E"/>
    <w:rsid w:val="007627EE"/>
    <w:rsid w:val="00765310"/>
    <w:rsid w:val="007711E6"/>
    <w:rsid w:val="00774B97"/>
    <w:rsid w:val="00776480"/>
    <w:rsid w:val="0078397C"/>
    <w:rsid w:val="0078465D"/>
    <w:rsid w:val="00785C7D"/>
    <w:rsid w:val="0079217C"/>
    <w:rsid w:val="007A0402"/>
    <w:rsid w:val="007A5C8C"/>
    <w:rsid w:val="007A7AF1"/>
    <w:rsid w:val="007B5681"/>
    <w:rsid w:val="007B5865"/>
    <w:rsid w:val="007C0CD3"/>
    <w:rsid w:val="007C378E"/>
    <w:rsid w:val="007C37CD"/>
    <w:rsid w:val="007D0609"/>
    <w:rsid w:val="007D5935"/>
    <w:rsid w:val="007D607D"/>
    <w:rsid w:val="007D7450"/>
    <w:rsid w:val="007D74CD"/>
    <w:rsid w:val="007D74EB"/>
    <w:rsid w:val="007D7EBF"/>
    <w:rsid w:val="007E15C8"/>
    <w:rsid w:val="007E19E9"/>
    <w:rsid w:val="007E4C5E"/>
    <w:rsid w:val="007E73CF"/>
    <w:rsid w:val="007F0027"/>
    <w:rsid w:val="007F0E6F"/>
    <w:rsid w:val="007F3A07"/>
    <w:rsid w:val="007F69D2"/>
    <w:rsid w:val="008045D8"/>
    <w:rsid w:val="0080518E"/>
    <w:rsid w:val="008068FA"/>
    <w:rsid w:val="00807928"/>
    <w:rsid w:val="00807DC1"/>
    <w:rsid w:val="00813AE2"/>
    <w:rsid w:val="00817BBF"/>
    <w:rsid w:val="00820F6E"/>
    <w:rsid w:val="00822A27"/>
    <w:rsid w:val="008240D0"/>
    <w:rsid w:val="008244CC"/>
    <w:rsid w:val="008302C7"/>
    <w:rsid w:val="008336F0"/>
    <w:rsid w:val="00834306"/>
    <w:rsid w:val="008358FF"/>
    <w:rsid w:val="00841343"/>
    <w:rsid w:val="00842C2B"/>
    <w:rsid w:val="008442B5"/>
    <w:rsid w:val="00845DFF"/>
    <w:rsid w:val="00846F79"/>
    <w:rsid w:val="00850144"/>
    <w:rsid w:val="00851878"/>
    <w:rsid w:val="00853432"/>
    <w:rsid w:val="0085437F"/>
    <w:rsid w:val="00854B78"/>
    <w:rsid w:val="00855E6A"/>
    <w:rsid w:val="00856000"/>
    <w:rsid w:val="00856144"/>
    <w:rsid w:val="00866D60"/>
    <w:rsid w:val="008705F8"/>
    <w:rsid w:val="00870DB7"/>
    <w:rsid w:val="00877103"/>
    <w:rsid w:val="00886918"/>
    <w:rsid w:val="00886D27"/>
    <w:rsid w:val="008933A2"/>
    <w:rsid w:val="00895E0A"/>
    <w:rsid w:val="008A0A44"/>
    <w:rsid w:val="008A0F1B"/>
    <w:rsid w:val="008A1CC8"/>
    <w:rsid w:val="008A3B72"/>
    <w:rsid w:val="008A4D54"/>
    <w:rsid w:val="008B3E43"/>
    <w:rsid w:val="008B4197"/>
    <w:rsid w:val="008B5E65"/>
    <w:rsid w:val="008C361A"/>
    <w:rsid w:val="008D1DA4"/>
    <w:rsid w:val="008D1E8B"/>
    <w:rsid w:val="008D5C80"/>
    <w:rsid w:val="008D6FE6"/>
    <w:rsid w:val="008D77FD"/>
    <w:rsid w:val="008F016A"/>
    <w:rsid w:val="008F2F95"/>
    <w:rsid w:val="008F3784"/>
    <w:rsid w:val="008F3F8A"/>
    <w:rsid w:val="008F44AA"/>
    <w:rsid w:val="00906D84"/>
    <w:rsid w:val="00910653"/>
    <w:rsid w:val="00917645"/>
    <w:rsid w:val="00917D90"/>
    <w:rsid w:val="00921933"/>
    <w:rsid w:val="00925602"/>
    <w:rsid w:val="0092763D"/>
    <w:rsid w:val="00930D5A"/>
    <w:rsid w:val="00931086"/>
    <w:rsid w:val="00932E4C"/>
    <w:rsid w:val="00933C87"/>
    <w:rsid w:val="0093477C"/>
    <w:rsid w:val="0093549C"/>
    <w:rsid w:val="00936777"/>
    <w:rsid w:val="00937D66"/>
    <w:rsid w:val="00945714"/>
    <w:rsid w:val="00952C8E"/>
    <w:rsid w:val="009530E2"/>
    <w:rsid w:val="009542B2"/>
    <w:rsid w:val="00954C16"/>
    <w:rsid w:val="00960E22"/>
    <w:rsid w:val="00966CC1"/>
    <w:rsid w:val="00971177"/>
    <w:rsid w:val="00975459"/>
    <w:rsid w:val="0098324B"/>
    <w:rsid w:val="00983307"/>
    <w:rsid w:val="00985035"/>
    <w:rsid w:val="0099179B"/>
    <w:rsid w:val="00994A65"/>
    <w:rsid w:val="00997F42"/>
    <w:rsid w:val="009A0A6E"/>
    <w:rsid w:val="009A1F86"/>
    <w:rsid w:val="009A3F8C"/>
    <w:rsid w:val="009A4010"/>
    <w:rsid w:val="009A4816"/>
    <w:rsid w:val="009A643D"/>
    <w:rsid w:val="009A77CB"/>
    <w:rsid w:val="009B0491"/>
    <w:rsid w:val="009B1702"/>
    <w:rsid w:val="009B2226"/>
    <w:rsid w:val="009B68D1"/>
    <w:rsid w:val="009B743E"/>
    <w:rsid w:val="009B77E3"/>
    <w:rsid w:val="009C0CF1"/>
    <w:rsid w:val="009C1C43"/>
    <w:rsid w:val="009C3E1E"/>
    <w:rsid w:val="009D03C7"/>
    <w:rsid w:val="009E0807"/>
    <w:rsid w:val="009E2DA2"/>
    <w:rsid w:val="009E568E"/>
    <w:rsid w:val="009E5E43"/>
    <w:rsid w:val="009E79EF"/>
    <w:rsid w:val="009E7E70"/>
    <w:rsid w:val="009F24B3"/>
    <w:rsid w:val="009F270C"/>
    <w:rsid w:val="009F4EB9"/>
    <w:rsid w:val="009F5065"/>
    <w:rsid w:val="00A03899"/>
    <w:rsid w:val="00A064D7"/>
    <w:rsid w:val="00A06E36"/>
    <w:rsid w:val="00A10064"/>
    <w:rsid w:val="00A13933"/>
    <w:rsid w:val="00A1432E"/>
    <w:rsid w:val="00A2101F"/>
    <w:rsid w:val="00A2111C"/>
    <w:rsid w:val="00A233A8"/>
    <w:rsid w:val="00A279F2"/>
    <w:rsid w:val="00A30A46"/>
    <w:rsid w:val="00A33FF9"/>
    <w:rsid w:val="00A36DB2"/>
    <w:rsid w:val="00A439DE"/>
    <w:rsid w:val="00A510E9"/>
    <w:rsid w:val="00A51F02"/>
    <w:rsid w:val="00A5645C"/>
    <w:rsid w:val="00A57A72"/>
    <w:rsid w:val="00A615DB"/>
    <w:rsid w:val="00A62B24"/>
    <w:rsid w:val="00A638FD"/>
    <w:rsid w:val="00A64183"/>
    <w:rsid w:val="00A64EA5"/>
    <w:rsid w:val="00A83C71"/>
    <w:rsid w:val="00A84E18"/>
    <w:rsid w:val="00A85096"/>
    <w:rsid w:val="00A9031E"/>
    <w:rsid w:val="00A93F49"/>
    <w:rsid w:val="00AA01A4"/>
    <w:rsid w:val="00AA127D"/>
    <w:rsid w:val="00AA51D8"/>
    <w:rsid w:val="00AB6E90"/>
    <w:rsid w:val="00AC66D3"/>
    <w:rsid w:val="00AD03E2"/>
    <w:rsid w:val="00AD246C"/>
    <w:rsid w:val="00AD5957"/>
    <w:rsid w:val="00AD7532"/>
    <w:rsid w:val="00AE0EA9"/>
    <w:rsid w:val="00AE1361"/>
    <w:rsid w:val="00AE243B"/>
    <w:rsid w:val="00AE53D9"/>
    <w:rsid w:val="00AE78CB"/>
    <w:rsid w:val="00AF4ACC"/>
    <w:rsid w:val="00B01D83"/>
    <w:rsid w:val="00B0262D"/>
    <w:rsid w:val="00B030B5"/>
    <w:rsid w:val="00B07423"/>
    <w:rsid w:val="00B110E9"/>
    <w:rsid w:val="00B11DEB"/>
    <w:rsid w:val="00B13B4B"/>
    <w:rsid w:val="00B15FDB"/>
    <w:rsid w:val="00B21F02"/>
    <w:rsid w:val="00B23824"/>
    <w:rsid w:val="00B24965"/>
    <w:rsid w:val="00B301DF"/>
    <w:rsid w:val="00B32F6C"/>
    <w:rsid w:val="00B35E6C"/>
    <w:rsid w:val="00B36D15"/>
    <w:rsid w:val="00B45E8F"/>
    <w:rsid w:val="00B46E89"/>
    <w:rsid w:val="00B518BA"/>
    <w:rsid w:val="00B542FB"/>
    <w:rsid w:val="00B61784"/>
    <w:rsid w:val="00B6709D"/>
    <w:rsid w:val="00B724DE"/>
    <w:rsid w:val="00B80224"/>
    <w:rsid w:val="00B80F9E"/>
    <w:rsid w:val="00B814C6"/>
    <w:rsid w:val="00B819D1"/>
    <w:rsid w:val="00B81C50"/>
    <w:rsid w:val="00B8476C"/>
    <w:rsid w:val="00B85A3A"/>
    <w:rsid w:val="00B869BE"/>
    <w:rsid w:val="00B911F2"/>
    <w:rsid w:val="00B91459"/>
    <w:rsid w:val="00B95169"/>
    <w:rsid w:val="00B96B93"/>
    <w:rsid w:val="00BA0E8A"/>
    <w:rsid w:val="00BB183B"/>
    <w:rsid w:val="00BB2297"/>
    <w:rsid w:val="00BB274C"/>
    <w:rsid w:val="00BC0511"/>
    <w:rsid w:val="00BC40B0"/>
    <w:rsid w:val="00BC694A"/>
    <w:rsid w:val="00BD1862"/>
    <w:rsid w:val="00BD1DF7"/>
    <w:rsid w:val="00BE09E3"/>
    <w:rsid w:val="00BE19C9"/>
    <w:rsid w:val="00BE1C48"/>
    <w:rsid w:val="00BE2B06"/>
    <w:rsid w:val="00BF3FE5"/>
    <w:rsid w:val="00BF49C1"/>
    <w:rsid w:val="00BF50C0"/>
    <w:rsid w:val="00BF5686"/>
    <w:rsid w:val="00BF5B76"/>
    <w:rsid w:val="00BF5F07"/>
    <w:rsid w:val="00C01B64"/>
    <w:rsid w:val="00C1078B"/>
    <w:rsid w:val="00C1183F"/>
    <w:rsid w:val="00C12700"/>
    <w:rsid w:val="00C1738C"/>
    <w:rsid w:val="00C174D6"/>
    <w:rsid w:val="00C20DF9"/>
    <w:rsid w:val="00C20F41"/>
    <w:rsid w:val="00C36F05"/>
    <w:rsid w:val="00C405CA"/>
    <w:rsid w:val="00C41F35"/>
    <w:rsid w:val="00C438E9"/>
    <w:rsid w:val="00C469D8"/>
    <w:rsid w:val="00C5031D"/>
    <w:rsid w:val="00C55743"/>
    <w:rsid w:val="00C56DC5"/>
    <w:rsid w:val="00C61D89"/>
    <w:rsid w:val="00C65E06"/>
    <w:rsid w:val="00C66CA5"/>
    <w:rsid w:val="00C66DBC"/>
    <w:rsid w:val="00C67724"/>
    <w:rsid w:val="00C705AD"/>
    <w:rsid w:val="00C739B5"/>
    <w:rsid w:val="00C7486B"/>
    <w:rsid w:val="00C77E41"/>
    <w:rsid w:val="00C82ACD"/>
    <w:rsid w:val="00C82B43"/>
    <w:rsid w:val="00C85375"/>
    <w:rsid w:val="00C86CA4"/>
    <w:rsid w:val="00C87FD0"/>
    <w:rsid w:val="00C911FF"/>
    <w:rsid w:val="00C95102"/>
    <w:rsid w:val="00CB11FD"/>
    <w:rsid w:val="00CB1C66"/>
    <w:rsid w:val="00CB542F"/>
    <w:rsid w:val="00CB6399"/>
    <w:rsid w:val="00CC2834"/>
    <w:rsid w:val="00CC32AA"/>
    <w:rsid w:val="00CC4E8D"/>
    <w:rsid w:val="00CC7612"/>
    <w:rsid w:val="00CC7FB2"/>
    <w:rsid w:val="00CD2414"/>
    <w:rsid w:val="00CD2918"/>
    <w:rsid w:val="00CD4E6F"/>
    <w:rsid w:val="00CD6227"/>
    <w:rsid w:val="00CD759D"/>
    <w:rsid w:val="00CE1E0B"/>
    <w:rsid w:val="00CE4009"/>
    <w:rsid w:val="00D048DE"/>
    <w:rsid w:val="00D05E41"/>
    <w:rsid w:val="00D0711F"/>
    <w:rsid w:val="00D07638"/>
    <w:rsid w:val="00D12188"/>
    <w:rsid w:val="00D139C3"/>
    <w:rsid w:val="00D155AC"/>
    <w:rsid w:val="00D15C5C"/>
    <w:rsid w:val="00D21F7E"/>
    <w:rsid w:val="00D272BE"/>
    <w:rsid w:val="00D32446"/>
    <w:rsid w:val="00D33AC0"/>
    <w:rsid w:val="00D404AC"/>
    <w:rsid w:val="00D46D3B"/>
    <w:rsid w:val="00D50CE5"/>
    <w:rsid w:val="00D5217D"/>
    <w:rsid w:val="00D54FF0"/>
    <w:rsid w:val="00D55E47"/>
    <w:rsid w:val="00D56AC8"/>
    <w:rsid w:val="00D579AE"/>
    <w:rsid w:val="00D60F71"/>
    <w:rsid w:val="00D622AD"/>
    <w:rsid w:val="00D626C5"/>
    <w:rsid w:val="00D630A9"/>
    <w:rsid w:val="00D642EC"/>
    <w:rsid w:val="00D71F09"/>
    <w:rsid w:val="00D76406"/>
    <w:rsid w:val="00D845D2"/>
    <w:rsid w:val="00D86313"/>
    <w:rsid w:val="00D86CFB"/>
    <w:rsid w:val="00DA3253"/>
    <w:rsid w:val="00DA3FD8"/>
    <w:rsid w:val="00DA41A6"/>
    <w:rsid w:val="00DA4755"/>
    <w:rsid w:val="00DB05C3"/>
    <w:rsid w:val="00DB1F28"/>
    <w:rsid w:val="00DB4C6C"/>
    <w:rsid w:val="00DB66C1"/>
    <w:rsid w:val="00DB7765"/>
    <w:rsid w:val="00DC75FE"/>
    <w:rsid w:val="00DD4491"/>
    <w:rsid w:val="00DD4919"/>
    <w:rsid w:val="00DE23FA"/>
    <w:rsid w:val="00DE33CD"/>
    <w:rsid w:val="00DE68A2"/>
    <w:rsid w:val="00DE68F7"/>
    <w:rsid w:val="00DF22A3"/>
    <w:rsid w:val="00DF3B56"/>
    <w:rsid w:val="00DF3C40"/>
    <w:rsid w:val="00E03E1B"/>
    <w:rsid w:val="00E0518C"/>
    <w:rsid w:val="00E12500"/>
    <w:rsid w:val="00E164F2"/>
    <w:rsid w:val="00E25C74"/>
    <w:rsid w:val="00E27D50"/>
    <w:rsid w:val="00E3086F"/>
    <w:rsid w:val="00E32943"/>
    <w:rsid w:val="00E34347"/>
    <w:rsid w:val="00E34B29"/>
    <w:rsid w:val="00E40FEE"/>
    <w:rsid w:val="00E419F5"/>
    <w:rsid w:val="00E41FDD"/>
    <w:rsid w:val="00E44792"/>
    <w:rsid w:val="00E558EF"/>
    <w:rsid w:val="00E64414"/>
    <w:rsid w:val="00E65827"/>
    <w:rsid w:val="00E675B9"/>
    <w:rsid w:val="00E802CE"/>
    <w:rsid w:val="00E80FFE"/>
    <w:rsid w:val="00E82ED6"/>
    <w:rsid w:val="00E83A61"/>
    <w:rsid w:val="00E85282"/>
    <w:rsid w:val="00EA283B"/>
    <w:rsid w:val="00EC03D0"/>
    <w:rsid w:val="00EC1DAB"/>
    <w:rsid w:val="00EC36DF"/>
    <w:rsid w:val="00ED1F8D"/>
    <w:rsid w:val="00ED27E5"/>
    <w:rsid w:val="00ED310B"/>
    <w:rsid w:val="00ED3A48"/>
    <w:rsid w:val="00EE008C"/>
    <w:rsid w:val="00EE255C"/>
    <w:rsid w:val="00EE61FA"/>
    <w:rsid w:val="00EE6435"/>
    <w:rsid w:val="00EF2754"/>
    <w:rsid w:val="00EF4ADA"/>
    <w:rsid w:val="00EF55C7"/>
    <w:rsid w:val="00EF636D"/>
    <w:rsid w:val="00F01F41"/>
    <w:rsid w:val="00F020A5"/>
    <w:rsid w:val="00F03722"/>
    <w:rsid w:val="00F03929"/>
    <w:rsid w:val="00F07AF9"/>
    <w:rsid w:val="00F108B4"/>
    <w:rsid w:val="00F12A6A"/>
    <w:rsid w:val="00F14F75"/>
    <w:rsid w:val="00F2105D"/>
    <w:rsid w:val="00F226EA"/>
    <w:rsid w:val="00F260DE"/>
    <w:rsid w:val="00F3086F"/>
    <w:rsid w:val="00F32B08"/>
    <w:rsid w:val="00F35610"/>
    <w:rsid w:val="00F367A2"/>
    <w:rsid w:val="00F3709A"/>
    <w:rsid w:val="00F42C8C"/>
    <w:rsid w:val="00F4406F"/>
    <w:rsid w:val="00F458F0"/>
    <w:rsid w:val="00F51842"/>
    <w:rsid w:val="00F51C7B"/>
    <w:rsid w:val="00F524C8"/>
    <w:rsid w:val="00F52F00"/>
    <w:rsid w:val="00F5588E"/>
    <w:rsid w:val="00F570B7"/>
    <w:rsid w:val="00F61D55"/>
    <w:rsid w:val="00F6367B"/>
    <w:rsid w:val="00F65C3C"/>
    <w:rsid w:val="00F67AC2"/>
    <w:rsid w:val="00F71F13"/>
    <w:rsid w:val="00F72418"/>
    <w:rsid w:val="00F72D85"/>
    <w:rsid w:val="00F7377D"/>
    <w:rsid w:val="00F73FE4"/>
    <w:rsid w:val="00F74364"/>
    <w:rsid w:val="00F76408"/>
    <w:rsid w:val="00F9028B"/>
    <w:rsid w:val="00F91730"/>
    <w:rsid w:val="00F91A1E"/>
    <w:rsid w:val="00FA0F62"/>
    <w:rsid w:val="00FA2D00"/>
    <w:rsid w:val="00FB020D"/>
    <w:rsid w:val="00FB2BCF"/>
    <w:rsid w:val="00FB5D42"/>
    <w:rsid w:val="00FD08A1"/>
    <w:rsid w:val="00FD118E"/>
    <w:rsid w:val="00FD498F"/>
    <w:rsid w:val="00FE1005"/>
    <w:rsid w:val="00FE1B77"/>
    <w:rsid w:val="00FE528A"/>
    <w:rsid w:val="00FF4BEA"/>
    <w:rsid w:val="00FF6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E503A"/>
  <w15:docId w15:val="{0FD39F8E-1B54-465C-80A9-ADD0716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BB2297"/>
    <w:pPr>
      <w:spacing w:line="360" w:lineRule="auto"/>
      <w:ind w:firstLine="709"/>
    </w:pPr>
    <w:rPr>
      <w:rFonts w:ascii="Times New Roman" w:hAnsi="Times New Roman"/>
      <w:sz w:val="28"/>
      <w:lang w:val="en-US" w:eastAsia="en-US"/>
    </w:rPr>
  </w:style>
  <w:style w:type="paragraph" w:styleId="1">
    <w:name w:val="heading 1"/>
    <w:basedOn w:val="a4"/>
    <w:next w:val="a4"/>
    <w:link w:val="10"/>
    <w:uiPriority w:val="1"/>
    <w:qFormat/>
    <w:rsid w:val="00054411"/>
    <w:pPr>
      <w:pageBreakBefore/>
      <w:numPr>
        <w:numId w:val="4"/>
      </w:numPr>
      <w:tabs>
        <w:tab w:val="left" w:pos="567"/>
      </w:tabs>
      <w:suppressAutoHyphens/>
      <w:ind w:left="0" w:firstLine="0"/>
      <w:jc w:val="center"/>
      <w:outlineLvl w:val="0"/>
    </w:pPr>
    <w:rPr>
      <w:rFonts w:eastAsia="Times New Roman" w:cs="Times New Roman"/>
      <w:b/>
      <w:bCs/>
      <w:caps/>
      <w:kern w:val="32"/>
      <w:szCs w:val="32"/>
      <w:lang w:val="ru-RU" w:eastAsia="ru-RU"/>
    </w:rPr>
  </w:style>
  <w:style w:type="paragraph" w:styleId="21">
    <w:name w:val="heading 2"/>
    <w:basedOn w:val="a4"/>
    <w:next w:val="a4"/>
    <w:link w:val="23"/>
    <w:uiPriority w:val="1"/>
    <w:qFormat/>
    <w:rsid w:val="00E25C74"/>
    <w:pPr>
      <w:keepNext/>
      <w:numPr>
        <w:ilvl w:val="1"/>
        <w:numId w:val="4"/>
      </w:numPr>
      <w:tabs>
        <w:tab w:val="left" w:pos="810"/>
      </w:tabs>
      <w:ind w:left="0" w:firstLine="0"/>
      <w:jc w:val="center"/>
      <w:outlineLvl w:val="1"/>
    </w:pPr>
    <w:rPr>
      <w:rFonts w:eastAsia="Times New Roman" w:cs="Times New Roman"/>
      <w:b/>
      <w:bCs/>
      <w:szCs w:val="36"/>
      <w:lang w:val="ru-RU" w:eastAsia="ru-RU"/>
    </w:rPr>
  </w:style>
  <w:style w:type="paragraph" w:styleId="3">
    <w:name w:val="heading 3"/>
    <w:basedOn w:val="a4"/>
    <w:next w:val="a4"/>
    <w:link w:val="30"/>
    <w:uiPriority w:val="1"/>
    <w:qFormat/>
    <w:rsid w:val="00E25C74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0"/>
      <w:jc w:val="center"/>
      <w:outlineLvl w:val="2"/>
    </w:pPr>
    <w:rPr>
      <w:rFonts w:eastAsia="Times New Roman" w:cs="Times New Roman"/>
      <w:b/>
      <w:bCs/>
      <w:i/>
      <w:szCs w:val="26"/>
      <w:lang w:val="ru-RU" w:eastAsia="ru-RU"/>
    </w:rPr>
  </w:style>
  <w:style w:type="paragraph" w:styleId="4">
    <w:name w:val="heading 4"/>
    <w:basedOn w:val="a4"/>
    <w:next w:val="a4"/>
    <w:link w:val="40"/>
    <w:uiPriority w:val="1"/>
    <w:qFormat/>
    <w:rsid w:val="00E25C74"/>
    <w:pPr>
      <w:keepNext/>
      <w:numPr>
        <w:ilvl w:val="3"/>
        <w:numId w:val="4"/>
      </w:numPr>
      <w:ind w:left="0" w:firstLine="0"/>
      <w:jc w:val="center"/>
      <w:outlineLvl w:val="3"/>
    </w:pPr>
    <w:rPr>
      <w:rFonts w:eastAsia="Times New Roman" w:cs="Times New Roman"/>
      <w:b/>
      <w:bCs/>
      <w:i/>
      <w:szCs w:val="28"/>
      <w:lang w:val="ru-RU" w:eastAsia="ru-RU"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spacing w:line="240" w:lineRule="auto"/>
      <w:ind w:left="0" w:firstLine="851"/>
      <w:outlineLvl w:val="4"/>
    </w:pPr>
    <w:rPr>
      <w:rFonts w:eastAsia="Times New Roman" w:cs="Times New Roman"/>
      <w:b/>
      <w:bCs/>
      <w:iCs/>
      <w:szCs w:val="26"/>
      <w:lang w:val="ru-RU" w:eastAsia="ru-RU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 w:line="240" w:lineRule="auto"/>
      <w:outlineLvl w:val="5"/>
    </w:pPr>
    <w:rPr>
      <w:rFonts w:eastAsia="Times New Roman" w:cs="Times New Roman"/>
      <w:b/>
      <w:bCs/>
      <w:sz w:val="20"/>
      <w:szCs w:val="20"/>
      <w:lang w:val="ru-RU" w:eastAsia="ru-RU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ru-RU" w:eastAsia="ru-RU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 w:line="240" w:lineRule="auto"/>
      <w:outlineLvl w:val="8"/>
    </w:pPr>
    <w:rPr>
      <w:rFonts w:ascii="Cambria" w:eastAsia="Times New Roman" w:hAnsi="Cambria" w:cs="Times New Roman"/>
      <w:sz w:val="20"/>
      <w:szCs w:val="20"/>
      <w:lang w:val="ru-RU"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customStyle="1" w:styleId="aa">
    <w:name w:val="Название рисунка"/>
    <w:basedOn w:val="a4"/>
    <w:next w:val="a4"/>
    <w:uiPriority w:val="2"/>
    <w:qFormat/>
    <w:rsid w:val="00845DFF"/>
    <w:pPr>
      <w:keepLines/>
      <w:spacing w:line="240" w:lineRule="auto"/>
      <w:ind w:firstLine="0"/>
      <w:jc w:val="center"/>
    </w:pPr>
    <w:rPr>
      <w:rFonts w:eastAsia="Times New Roman" w:cs="Times New Roman"/>
      <w:bCs/>
      <w:szCs w:val="20"/>
      <w:lang w:val="ru-RU" w:eastAsia="ru-RU"/>
    </w:rPr>
  </w:style>
  <w:style w:type="paragraph" w:customStyle="1" w:styleId="ab">
    <w:name w:val="Название таблицы"/>
    <w:basedOn w:val="a4"/>
    <w:next w:val="a4"/>
    <w:uiPriority w:val="2"/>
    <w:qFormat/>
    <w:rsid w:val="005C08DA"/>
    <w:pPr>
      <w:keepNext/>
      <w:keepLines/>
      <w:spacing w:line="240" w:lineRule="auto"/>
      <w:ind w:firstLine="0"/>
    </w:pPr>
    <w:rPr>
      <w:rFonts w:eastAsia="Times New Roman" w:cs="Times New Roman"/>
      <w:bCs/>
      <w:szCs w:val="20"/>
      <w:lang w:val="ru-RU" w:eastAsia="ru-RU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954C16"/>
    <w:pPr>
      <w:spacing w:line="276" w:lineRule="auto"/>
      <w:ind w:firstLine="0"/>
      <w:contextualSpacing/>
    </w:pPr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d">
    <w:name w:val="Текст внутри таблицы"/>
    <w:basedOn w:val="a4"/>
    <w:uiPriority w:val="2"/>
    <w:rsid w:val="005C08DA"/>
    <w:pPr>
      <w:spacing w:line="23" w:lineRule="atLeast"/>
      <w:ind w:firstLine="0"/>
      <w:jc w:val="left"/>
    </w:pPr>
    <w:rPr>
      <w:rFonts w:eastAsia="Times New Roman" w:cs="Times New Roman"/>
      <w:szCs w:val="28"/>
      <w:lang w:val="ru-RU" w:eastAsia="ru-RU"/>
    </w:rPr>
  </w:style>
  <w:style w:type="character" w:customStyle="1" w:styleId="10">
    <w:name w:val="Заголовок 1 Знак"/>
    <w:basedOn w:val="a5"/>
    <w:link w:val="1"/>
    <w:uiPriority w:val="1"/>
    <w:rsid w:val="0005441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E25C74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E25C74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E25C74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  <w:spacing w:line="240" w:lineRule="auto"/>
    </w:pPr>
    <w:rPr>
      <w:rFonts w:eastAsia="Times New Roman" w:cs="Times New Roman"/>
      <w:sz w:val="24"/>
      <w:szCs w:val="20"/>
      <w:lang w:val="ru-RU" w:eastAsia="ru-RU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  <w:szCs w:val="28"/>
      <w:lang w:val="ru-RU" w:eastAsia="ru-RU"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  <w:rPr>
      <w:szCs w:val="28"/>
      <w:lang w:val="ru-RU" w:eastAsia="ru-RU"/>
    </w:r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  <w:rPr>
      <w:szCs w:val="28"/>
      <w:lang w:val="ru-RU" w:eastAsia="ru-RU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spacing w:line="240" w:lineRule="auto"/>
      <w:contextualSpacing/>
    </w:pPr>
    <w:rPr>
      <w:szCs w:val="28"/>
      <w:lang w:val="ru-RU" w:eastAsia="ru-RU"/>
    </w:rPr>
  </w:style>
  <w:style w:type="paragraph" w:styleId="af3">
    <w:name w:val="List Paragraph"/>
    <w:basedOn w:val="a4"/>
    <w:link w:val="af4"/>
    <w:uiPriority w:val="34"/>
    <w:qFormat/>
    <w:locked/>
    <w:rsid w:val="00F52F00"/>
    <w:pPr>
      <w:spacing w:line="240" w:lineRule="auto"/>
      <w:ind w:left="720"/>
      <w:contextualSpacing/>
    </w:pPr>
    <w:rPr>
      <w:szCs w:val="28"/>
      <w:lang w:val="ru-RU" w:eastAsia="ru-RU"/>
    </w:rPr>
  </w:style>
  <w:style w:type="table" w:styleId="af5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524236"/>
    <w:pPr>
      <w:keepNext/>
      <w:spacing w:line="240" w:lineRule="auto"/>
      <w:jc w:val="center"/>
    </w:pPr>
    <w:rPr>
      <w:szCs w:val="28"/>
      <w:lang w:val="ru-RU" w:eastAsia="ru-RU"/>
    </w:r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524236"/>
    <w:pPr>
      <w:numPr>
        <w:numId w:val="0"/>
      </w:numPr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8D1E8B"/>
    <w:pPr>
      <w:numPr>
        <w:numId w:val="5"/>
      </w:numPr>
      <w:tabs>
        <w:tab w:val="left" w:pos="1134"/>
      </w:tabs>
      <w:ind w:left="0" w:firstLine="709"/>
    </w:pPr>
    <w:rPr>
      <w:szCs w:val="28"/>
      <w:lang w:val="ru-RU" w:eastAsia="ru-RU"/>
    </w:rPr>
  </w:style>
  <w:style w:type="paragraph" w:customStyle="1" w:styleId="a">
    <w:name w:val="Список_БУКВЫ"/>
    <w:basedOn w:val="a0"/>
    <w:qFormat/>
    <w:rsid w:val="008D1E8B"/>
    <w:pPr>
      <w:numPr>
        <w:numId w:val="6"/>
      </w:numPr>
      <w:ind w:left="0" w:firstLine="709"/>
    </w:pPr>
  </w:style>
  <w:style w:type="paragraph" w:customStyle="1" w:styleId="a2">
    <w:name w:val="Список_ЦИФРЫ"/>
    <w:basedOn w:val="a"/>
    <w:qFormat/>
    <w:rsid w:val="008D1E8B"/>
    <w:pPr>
      <w:numPr>
        <w:numId w:val="7"/>
      </w:numPr>
      <w:ind w:left="0" w:firstLine="709"/>
    </w:pPr>
  </w:style>
  <w:style w:type="paragraph" w:customStyle="1" w:styleId="20">
    <w:name w:val="Список_2_уровня"/>
    <w:basedOn w:val="a"/>
    <w:qFormat/>
    <w:rsid w:val="008D1E8B"/>
    <w:pPr>
      <w:numPr>
        <w:numId w:val="8"/>
      </w:numPr>
      <w:ind w:left="0" w:firstLine="709"/>
    </w:pPr>
  </w:style>
  <w:style w:type="paragraph" w:customStyle="1" w:styleId="a3">
    <w:name w:val="Источники"/>
    <w:basedOn w:val="a4"/>
    <w:qFormat/>
    <w:rsid w:val="001F5920"/>
    <w:pPr>
      <w:numPr>
        <w:numId w:val="9"/>
      </w:numPr>
      <w:tabs>
        <w:tab w:val="left" w:pos="1276"/>
      </w:tabs>
      <w:suppressAutoHyphens/>
      <w:ind w:left="0" w:firstLine="709"/>
    </w:pPr>
    <w:rPr>
      <w:szCs w:val="28"/>
      <w:lang w:val="ru-RU" w:eastAsia="ru-RU"/>
    </w:r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semiHidden/>
    <w:locked/>
    <w:rsid w:val="00D60F71"/>
    <w:pPr>
      <w:tabs>
        <w:tab w:val="center" w:pos="4677"/>
        <w:tab w:val="right" w:pos="9355"/>
      </w:tabs>
      <w:spacing w:line="240" w:lineRule="auto"/>
    </w:pPr>
    <w:rPr>
      <w:szCs w:val="28"/>
      <w:lang w:val="ru-RU" w:eastAsia="ru-RU"/>
    </w:rPr>
  </w:style>
  <w:style w:type="character" w:customStyle="1" w:styleId="afd">
    <w:name w:val="Нижний колонтитул Знак"/>
    <w:basedOn w:val="a5"/>
    <w:link w:val="afc"/>
    <w:uiPriority w:val="99"/>
    <w:semiHidden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 w:line="240" w:lineRule="auto"/>
      <w:ind w:firstLine="720"/>
    </w:pPr>
    <w:rPr>
      <w:rFonts w:eastAsia="Times New Roman" w:cs="Times New Roman"/>
      <w:szCs w:val="28"/>
      <w:lang w:val="ru-RU" w:eastAsia="ru-RU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spacing w:line="240" w:lineRule="auto"/>
      <w:jc w:val="center"/>
    </w:pPr>
    <w:rPr>
      <w:rFonts w:eastAsia="Times New Roman" w:cs="Times New Roman"/>
      <w:szCs w:val="28"/>
      <w:lang w:val="ru-RU" w:eastAsia="ru-RU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  <w:lang w:val="ru-RU" w:eastAsia="ru-RU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  <w:lang w:val="ru-RU" w:eastAsia="ru-RU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</w:pPr>
    <w:rPr>
      <w:rFonts w:cs="Times New Roman"/>
      <w:sz w:val="21"/>
      <w:szCs w:val="21"/>
      <w:lang w:val="ru-RU" w:eastAsia="ru-RU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</w:pPr>
    <w:rPr>
      <w:rFonts w:ascii="MS Mincho" w:eastAsia="MS Mincho" w:cs="MS Mincho"/>
      <w:spacing w:val="10"/>
      <w:sz w:val="21"/>
      <w:szCs w:val="21"/>
      <w:lang w:eastAsia="ru-RU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a">
    <w:name w:val="annotation reference"/>
    <w:basedOn w:val="a5"/>
    <w:uiPriority w:val="99"/>
    <w:semiHidden/>
    <w:unhideWhenUsed/>
    <w:locked/>
    <w:rsid w:val="006701DB"/>
    <w:rPr>
      <w:sz w:val="16"/>
      <w:szCs w:val="16"/>
    </w:rPr>
  </w:style>
  <w:style w:type="paragraph" w:styleId="affb">
    <w:name w:val="annotation text"/>
    <w:basedOn w:val="a4"/>
    <w:link w:val="affc"/>
    <w:uiPriority w:val="99"/>
    <w:unhideWhenUsed/>
    <w:locked/>
    <w:rsid w:val="006701DB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5"/>
    <w:link w:val="affb"/>
    <w:uiPriority w:val="99"/>
    <w:rsid w:val="006701DB"/>
    <w:rPr>
      <w:sz w:val="20"/>
      <w:szCs w:val="20"/>
      <w:lang w:val="en-US" w:eastAsia="en-US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locked/>
    <w:rsid w:val="006701DB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701DB"/>
    <w:rPr>
      <w:b/>
      <w:bCs/>
      <w:sz w:val="20"/>
      <w:szCs w:val="20"/>
      <w:lang w:val="en-US" w:eastAsia="en-US"/>
    </w:rPr>
  </w:style>
  <w:style w:type="character" w:styleId="afff">
    <w:name w:val="Placeholder Text"/>
    <w:basedOn w:val="a5"/>
    <w:uiPriority w:val="99"/>
    <w:semiHidden/>
    <w:locked/>
    <w:rsid w:val="00B869BE"/>
    <w:rPr>
      <w:color w:val="808080"/>
    </w:rPr>
  </w:style>
  <w:style w:type="character" w:styleId="afff0">
    <w:name w:val="page number"/>
    <w:basedOn w:val="a5"/>
    <w:uiPriority w:val="99"/>
    <w:semiHidden/>
    <w:unhideWhenUsed/>
    <w:locked/>
    <w:rsid w:val="00684D83"/>
  </w:style>
  <w:style w:type="character" w:customStyle="1" w:styleId="14">
    <w:name w:val="Неразрешенное упоминание1"/>
    <w:basedOn w:val="a5"/>
    <w:uiPriority w:val="99"/>
    <w:semiHidden/>
    <w:unhideWhenUsed/>
    <w:rsid w:val="00684D83"/>
    <w:rPr>
      <w:color w:val="605E5C"/>
      <w:shd w:val="clear" w:color="auto" w:fill="E1DFDD"/>
    </w:rPr>
  </w:style>
  <w:style w:type="character" w:styleId="afff1">
    <w:name w:val="FollowedHyperlink"/>
    <w:basedOn w:val="a5"/>
    <w:uiPriority w:val="99"/>
    <w:semiHidden/>
    <w:unhideWhenUsed/>
    <w:locked/>
    <w:rsid w:val="00684D83"/>
    <w:rPr>
      <w:color w:val="800080" w:themeColor="followedHyperlink"/>
      <w:u w:val="single"/>
    </w:rPr>
  </w:style>
  <w:style w:type="character" w:customStyle="1" w:styleId="sentencesextension">
    <w:name w:val="sentences___extension"/>
    <w:basedOn w:val="a5"/>
    <w:rsid w:val="00CD4E6F"/>
  </w:style>
  <w:style w:type="character" w:customStyle="1" w:styleId="apple-converted-space">
    <w:name w:val="apple-converted-space"/>
    <w:basedOn w:val="a5"/>
    <w:rsid w:val="00E44792"/>
  </w:style>
  <w:style w:type="paragraph" w:customStyle="1" w:styleId="110">
    <w:name w:val="1.1"/>
    <w:basedOn w:val="a4"/>
    <w:rsid w:val="00B46E89"/>
    <w:pPr>
      <w:ind w:firstLine="0"/>
      <w:jc w:val="center"/>
    </w:pPr>
    <w:rPr>
      <w:rFonts w:eastAsia="Times New Roman" w:cs="Times New Roman"/>
      <w:b/>
      <w:sz w:val="32"/>
      <w:szCs w:val="20"/>
      <w:lang w:val="ru-RU" w:eastAsia="ru-RU"/>
    </w:rPr>
  </w:style>
  <w:style w:type="character" w:styleId="HTML">
    <w:name w:val="HTML Cite"/>
    <w:basedOn w:val="a5"/>
    <w:uiPriority w:val="99"/>
    <w:semiHidden/>
    <w:unhideWhenUsed/>
    <w:locked/>
    <w:rsid w:val="00855E6A"/>
    <w:rPr>
      <w:i/>
      <w:iCs/>
    </w:rPr>
  </w:style>
  <w:style w:type="character" w:styleId="afff2">
    <w:name w:val="Emphasis"/>
    <w:basedOn w:val="a5"/>
    <w:uiPriority w:val="20"/>
    <w:qFormat/>
    <w:locked/>
    <w:rsid w:val="00960E22"/>
    <w:rPr>
      <w:i/>
      <w:iCs/>
    </w:rPr>
  </w:style>
  <w:style w:type="paragraph" w:customStyle="1" w:styleId="Default">
    <w:name w:val="Default"/>
    <w:rsid w:val="0064333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afff3">
    <w:name w:val="Revision"/>
    <w:hidden/>
    <w:uiPriority w:val="99"/>
    <w:semiHidden/>
    <w:rsid w:val="00F51C7B"/>
    <w:pPr>
      <w:jc w:val="left"/>
    </w:pPr>
    <w:rPr>
      <w:rFonts w:ascii="Times New Roman" w:hAnsi="Times New Roman"/>
      <w:sz w:val="28"/>
      <w:lang w:val="en-US" w:eastAsia="en-US"/>
    </w:rPr>
  </w:style>
  <w:style w:type="character" w:customStyle="1" w:styleId="af4">
    <w:name w:val="Абзац списка Знак"/>
    <w:basedOn w:val="a5"/>
    <w:link w:val="af3"/>
    <w:uiPriority w:val="34"/>
    <w:rsid w:val="00994A65"/>
    <w:rPr>
      <w:rFonts w:ascii="Times New Roman" w:hAnsi="Times New Roman"/>
      <w:sz w:val="28"/>
      <w:szCs w:val="28"/>
    </w:rPr>
  </w:style>
  <w:style w:type="table" w:customStyle="1" w:styleId="15">
    <w:name w:val="Сетка таблицы1"/>
    <w:basedOn w:val="a6"/>
    <w:next w:val="af5"/>
    <w:uiPriority w:val="39"/>
    <w:rsid w:val="003C0C9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f4">
    <w:name w:val="TOC Heading"/>
    <w:basedOn w:val="1"/>
    <w:next w:val="a4"/>
    <w:uiPriority w:val="39"/>
    <w:unhideWhenUsed/>
    <w:qFormat/>
    <w:locked/>
    <w:rsid w:val="00C41F35"/>
    <w:pPr>
      <w:keepNext/>
      <w:keepLines/>
      <w:pageBreakBefore w:val="0"/>
      <w:numPr>
        <w:numId w:val="0"/>
      </w:numPr>
      <w:tabs>
        <w:tab w:val="clear" w:pos="567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customStyle="1" w:styleId="UnresolvedMention">
    <w:name w:val="Unresolved Mention"/>
    <w:basedOn w:val="a5"/>
    <w:uiPriority w:val="99"/>
    <w:semiHidden/>
    <w:unhideWhenUsed/>
    <w:rsid w:val="00F108B4"/>
    <w:rPr>
      <w:color w:val="605E5C"/>
      <w:shd w:val="clear" w:color="auto" w:fill="E1DFDD"/>
    </w:rPr>
  </w:style>
  <w:style w:type="paragraph" w:customStyle="1" w:styleId="msonormal0">
    <w:name w:val="msonormal"/>
    <w:basedOn w:val="a4"/>
    <w:rsid w:val="001E5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0">
    <w:name w:val="HTML Preformatted"/>
    <w:basedOn w:val="a4"/>
    <w:link w:val="HTML1"/>
    <w:uiPriority w:val="99"/>
    <w:semiHidden/>
    <w:unhideWhenUsed/>
    <w:locked/>
    <w:rsid w:val="001E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5"/>
    <w:link w:val="HTML0"/>
    <w:uiPriority w:val="99"/>
    <w:semiHidden/>
    <w:rsid w:val="001E54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5"/>
    <w:rsid w:val="001E5461"/>
  </w:style>
  <w:style w:type="paragraph" w:customStyle="1" w:styleId="ds-markdown-paragraph">
    <w:name w:val="ds-markdown-paragraph"/>
    <w:basedOn w:val="a4"/>
    <w:rsid w:val="00703BE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fff5">
    <w:name w:val="Strong"/>
    <w:basedOn w:val="a5"/>
    <w:uiPriority w:val="22"/>
    <w:qFormat/>
    <w:locked/>
    <w:rsid w:val="006A7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1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2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5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killbox.ru/media/code/json-chto-eto-za-format-i-kak-s-nim-rabota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habr.com/ru/articles/81997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tus/articles/786754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re.telegram.org/bots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rl.ru/KjOle" TargetMode="External"/><Relationship Id="rId10" Type="http://schemas.openxmlformats.org/officeDocument/2006/relationships/hyperlink" Target="https://flask.palletsprojects.com/en/2.3.x/quickstart/" TargetMode="External"/><Relationship Id="rId19" Type="http://schemas.openxmlformats.org/officeDocument/2006/relationships/hyperlink" Target="https://cloud.ru/blog/belye-i-serye-ip-dinamicheskie-i-statichesk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webhooks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opova\Documents\&#1064;&#1072;&#1073;&#1083;&#1086;&#1085;_&#1044;&#1072;&#1096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B8D8C-78BE-47CF-8292-CAF11DAF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Шаблон_Даша</Template>
  <TotalTime>545</TotalTime>
  <Pages>46</Pages>
  <Words>8700</Words>
  <Characters>49595</Characters>
  <Application>Microsoft Office Word</Application>
  <DocSecurity>0</DocSecurity>
  <Lines>413</Lines>
  <Paragraphs>116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Ника Шевчук</dc:creator>
  <cp:lastModifiedBy>mvideo</cp:lastModifiedBy>
  <cp:revision>8</cp:revision>
  <cp:lastPrinted>2024-10-22T18:09:00Z</cp:lastPrinted>
  <dcterms:created xsi:type="dcterms:W3CDTF">2025-05-11T14:25:00Z</dcterms:created>
  <dcterms:modified xsi:type="dcterms:W3CDTF">2025-05-13T13:55:00Z</dcterms:modified>
</cp:coreProperties>
</file>